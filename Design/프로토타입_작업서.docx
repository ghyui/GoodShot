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88"/>
      </w:tblGrid>
      <w:tr w:rsidR="00A06BC0" w:rsidTr="00E2275F">
        <w:trPr>
          <w:trHeight w:val="2880"/>
          <w:jc w:val="center"/>
        </w:trPr>
        <w:tc>
          <w:tcPr>
            <w:tcW w:w="5000" w:type="pct"/>
          </w:tcPr>
          <w:tbl>
            <w:tblPr>
              <w:tblW w:w="9288" w:type="dxa"/>
              <w:tblInd w:w="100" w:type="dxa"/>
              <w:tblBorders>
                <w:top w:val="single" w:sz="4" w:space="0" w:color="FFFFFF"/>
                <w:bottom w:val="single" w:sz="4" w:space="0" w:color="auto"/>
                <w:right w:val="single" w:sz="4" w:space="0" w:color="FFFFFF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9288"/>
            </w:tblGrid>
            <w:tr w:rsidR="00A06BC0" w:rsidRPr="004F1F86" w:rsidTr="00E2275F">
              <w:trPr>
                <w:trHeight w:val="549"/>
              </w:trPr>
              <w:tc>
                <w:tcPr>
                  <w:tcW w:w="5000" w:type="pct"/>
                  <w:vAlign w:val="center"/>
                </w:tcPr>
                <w:p w:rsidR="00A06BC0" w:rsidRPr="00C4725A" w:rsidRDefault="00C87BBB" w:rsidP="00F50817">
                  <w:pPr>
                    <w:pStyle w:val="ae"/>
                  </w:pPr>
                  <w:r>
                    <w:rPr>
                      <w:rFonts w:hint="eastAsia"/>
                    </w:rPr>
                    <w:t>프로토타입</w:t>
                  </w:r>
                  <w:r w:rsidR="003F44A1">
                    <w:rPr>
                      <w:rFonts w:hint="eastAsia"/>
                    </w:rPr>
                    <w:t xml:space="preserve"> </w:t>
                  </w:r>
                  <w:r w:rsidR="005E5878">
                    <w:rPr>
                      <w:rFonts w:hint="eastAsia"/>
                    </w:rPr>
                    <w:t>작업서</w:t>
                  </w:r>
                </w:p>
              </w:tc>
            </w:tr>
          </w:tbl>
          <w:p w:rsidR="00511B01" w:rsidRDefault="00511B01" w:rsidP="00D00545">
            <w:pPr>
              <w:pStyle w:val="-"/>
              <w:ind w:firstLineChars="100" w:firstLine="200"/>
            </w:pPr>
          </w:p>
          <w:tbl>
            <w:tblPr>
              <w:tblW w:w="0" w:type="auto"/>
              <w:tblInd w:w="99" w:type="dxa"/>
              <w:shd w:val="clear" w:color="auto" w:fill="0D0D0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545"/>
              <w:gridCol w:w="1240"/>
              <w:gridCol w:w="6278"/>
            </w:tblGrid>
            <w:tr w:rsidR="00511B01" w:rsidRPr="007A4421" w:rsidTr="00BF77A6">
              <w:trPr>
                <w:trHeight w:val="363"/>
              </w:trPr>
              <w:tc>
                <w:tcPr>
                  <w:tcW w:w="93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511B01" w:rsidRPr="007A4421" w:rsidRDefault="00511B01" w:rsidP="00BF77A6">
                  <w:pPr>
                    <w:ind w:leftChars="0" w:left="0"/>
                    <w:rPr>
                      <w:rFonts w:asciiTheme="minorHAnsi" w:eastAsiaTheme="minorHAnsi" w:hAnsiTheme="minorHAnsi"/>
                      <w:b/>
                      <w:sz w:val="24"/>
                    </w:rPr>
                  </w:pPr>
                  <w:r w:rsidRPr="007A4421">
                    <w:rPr>
                      <w:rFonts w:asciiTheme="minorHAnsi" w:eastAsiaTheme="minorHAnsi" w:hAnsiTheme="minorHAnsi" w:hint="eastAsia"/>
                      <w:b/>
                      <w:sz w:val="24"/>
                    </w:rPr>
                    <w:t>[Document History]</w:t>
                  </w:r>
                </w:p>
              </w:tc>
            </w:tr>
            <w:tr w:rsidR="00511B01" w:rsidRPr="007A4421" w:rsidTr="00BF77A6">
              <w:trPr>
                <w:trHeight w:val="363"/>
              </w:trPr>
              <w:tc>
                <w:tcPr>
                  <w:tcW w:w="1560" w:type="dxa"/>
                  <w:tcBorders>
                    <w:top w:val="dotted" w:sz="4" w:space="0" w:color="auto"/>
                    <w:left w:val="single" w:sz="4" w:space="0" w:color="auto"/>
                    <w:bottom w:val="single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511B01" w:rsidRPr="003335FA" w:rsidRDefault="00511B01" w:rsidP="00BF77A6">
                  <w:pPr>
                    <w:ind w:leftChars="0" w:left="0"/>
                    <w:rPr>
                      <w:rFonts w:asciiTheme="minorHAnsi" w:eastAsiaTheme="minorHAnsi" w:hAnsiTheme="minorHAnsi"/>
                      <w:szCs w:val="20"/>
                    </w:rPr>
                  </w:pPr>
                  <w:r w:rsidRPr="003335FA">
                    <w:rPr>
                      <w:rFonts w:asciiTheme="minorHAnsi" w:eastAsiaTheme="minorHAnsi" w:hAnsiTheme="minorHAnsi" w:hint="eastAsia"/>
                      <w:szCs w:val="20"/>
                    </w:rPr>
                    <w:t>현재 문서버전</w:t>
                  </w:r>
                </w:p>
              </w:tc>
              <w:tc>
                <w:tcPr>
                  <w:tcW w:w="7794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11B01" w:rsidRPr="003335FA" w:rsidRDefault="00511B01" w:rsidP="00511B01">
                  <w:pPr>
                    <w:ind w:leftChars="0" w:left="0"/>
                    <w:rPr>
                      <w:rFonts w:asciiTheme="minorHAnsi" w:eastAsiaTheme="minorHAnsi" w:hAnsiTheme="minorHAnsi"/>
                      <w:szCs w:val="20"/>
                    </w:rPr>
                  </w:pPr>
                  <w:r>
                    <w:rPr>
                      <w:rFonts w:asciiTheme="minorHAnsi" w:eastAsiaTheme="minorHAnsi" w:hAnsiTheme="minorHAnsi"/>
                      <w:szCs w:val="20"/>
                    </w:rPr>
                    <w:t>V</w:t>
                  </w:r>
                  <w:r>
                    <w:rPr>
                      <w:rFonts w:asciiTheme="minorHAnsi" w:eastAsiaTheme="minorHAnsi" w:hAnsiTheme="minorHAnsi" w:hint="eastAsia"/>
                      <w:szCs w:val="20"/>
                    </w:rPr>
                    <w:t>er. 0.0</w:t>
                  </w:r>
                  <w:r w:rsidR="00BA417D">
                    <w:rPr>
                      <w:rFonts w:asciiTheme="minorHAnsi" w:eastAsiaTheme="minorHAnsi" w:hAnsiTheme="minorHAnsi"/>
                      <w:szCs w:val="20"/>
                    </w:rPr>
                    <w:t>1</w:t>
                  </w:r>
                </w:p>
              </w:tc>
            </w:tr>
            <w:tr w:rsidR="00511B01" w:rsidRPr="007A4421" w:rsidTr="00BF77A6">
              <w:trPr>
                <w:trHeight w:val="363"/>
              </w:trPr>
              <w:tc>
                <w:tcPr>
                  <w:tcW w:w="935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511B01" w:rsidRPr="004D6C85" w:rsidRDefault="00511B01" w:rsidP="00BF77A6">
                  <w:pPr>
                    <w:ind w:leftChars="0" w:left="0"/>
                    <w:jc w:val="center"/>
                    <w:rPr>
                      <w:rFonts w:asciiTheme="minorHAnsi" w:eastAsiaTheme="minorHAnsi" w:hAnsiTheme="minorHAnsi"/>
                      <w:b/>
                      <w:szCs w:val="20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20"/>
                    </w:rPr>
                    <w:t>기획 담당자</w:t>
                  </w:r>
                </w:p>
              </w:tc>
            </w:tr>
            <w:tr w:rsidR="00511B01" w:rsidRPr="007A4421" w:rsidTr="00BF77A6">
              <w:trPr>
                <w:trHeight w:val="363"/>
              </w:trPr>
              <w:tc>
                <w:tcPr>
                  <w:tcW w:w="9354" w:type="dxa"/>
                  <w:gridSpan w:val="3"/>
                  <w:tcBorders>
                    <w:top w:val="dotted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11B01" w:rsidRPr="00C72720" w:rsidRDefault="002E3DF7" w:rsidP="00BF77A6">
                  <w:pPr>
                    <w:ind w:leftChars="0" w:left="0"/>
                    <w:jc w:val="center"/>
                    <w:rPr>
                      <w:rFonts w:asciiTheme="minorHAnsi" w:eastAsiaTheme="minorHAnsi" w:hAnsiTheme="minorHAnsi"/>
                      <w:szCs w:val="20"/>
                    </w:rPr>
                  </w:pPr>
                  <w:r>
                    <w:rPr>
                      <w:rFonts w:asciiTheme="minorHAnsi" w:eastAsiaTheme="minorHAnsi" w:hAnsiTheme="minorHAnsi" w:hint="eastAsia"/>
                      <w:szCs w:val="20"/>
                    </w:rPr>
                    <w:t>배민규</w:t>
                  </w:r>
                </w:p>
              </w:tc>
            </w:tr>
            <w:tr w:rsidR="00511B01" w:rsidRPr="007A4421" w:rsidTr="00BF77A6">
              <w:trPr>
                <w:trHeight w:val="363"/>
              </w:trPr>
              <w:tc>
                <w:tcPr>
                  <w:tcW w:w="9354" w:type="dxa"/>
                  <w:gridSpan w:val="3"/>
                  <w:tcBorders>
                    <w:top w:val="single" w:sz="4" w:space="0" w:color="404040"/>
                    <w:left w:val="single" w:sz="4" w:space="0" w:color="404040"/>
                    <w:bottom w:val="dotted" w:sz="4" w:space="0" w:color="auto"/>
                    <w:right w:val="single" w:sz="4" w:space="0" w:color="404040"/>
                  </w:tcBorders>
                  <w:shd w:val="clear" w:color="auto" w:fill="BFBFBF" w:themeFill="background1" w:themeFillShade="BF"/>
                  <w:vAlign w:val="center"/>
                </w:tcPr>
                <w:p w:rsidR="00511B01" w:rsidRPr="00A85C02" w:rsidRDefault="00511B01" w:rsidP="00BF77A6">
                  <w:pPr>
                    <w:ind w:leftChars="0" w:left="0"/>
                    <w:jc w:val="center"/>
                    <w:rPr>
                      <w:rFonts w:asciiTheme="minorHAnsi" w:eastAsiaTheme="minorHAnsi" w:hAnsiTheme="minorHAnsi"/>
                      <w:b/>
                      <w:szCs w:val="20"/>
                    </w:rPr>
                  </w:pPr>
                  <w:r w:rsidRPr="00A85C02">
                    <w:rPr>
                      <w:rFonts w:asciiTheme="minorHAnsi" w:eastAsiaTheme="minorHAnsi" w:hAnsiTheme="minorHAnsi" w:hint="eastAsia"/>
                      <w:b/>
                      <w:szCs w:val="20"/>
                    </w:rPr>
                    <w:t>문서</w:t>
                  </w:r>
                  <w:r>
                    <w:rPr>
                      <w:rFonts w:asciiTheme="minorHAnsi" w:eastAsiaTheme="minorHAnsi" w:hAnsiTheme="minorHAnsi" w:hint="eastAsia"/>
                      <w:b/>
                      <w:szCs w:val="20"/>
                    </w:rPr>
                    <w:t xml:space="preserve"> </w:t>
                  </w:r>
                  <w:r w:rsidRPr="00A85C02">
                    <w:rPr>
                      <w:rFonts w:asciiTheme="minorHAnsi" w:eastAsiaTheme="minorHAnsi" w:hAnsiTheme="minorHAnsi" w:hint="eastAsia"/>
                      <w:b/>
                      <w:szCs w:val="20"/>
                    </w:rPr>
                    <w:t>개요</w:t>
                  </w:r>
                </w:p>
              </w:tc>
            </w:tr>
            <w:tr w:rsidR="00511B01" w:rsidRPr="007A4421" w:rsidTr="00BF77A6">
              <w:trPr>
                <w:trHeight w:val="363"/>
              </w:trPr>
              <w:tc>
                <w:tcPr>
                  <w:tcW w:w="9354" w:type="dxa"/>
                  <w:gridSpan w:val="3"/>
                  <w:tcBorders>
                    <w:top w:val="dotted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11B01" w:rsidRPr="008A269A" w:rsidRDefault="00511B01" w:rsidP="004E6912">
                  <w:pPr>
                    <w:ind w:leftChars="0" w:left="0"/>
                    <w:rPr>
                      <w:rFonts w:asciiTheme="minorHAnsi" w:eastAsiaTheme="minorHAnsi" w:hAnsiTheme="minorHAnsi"/>
                      <w:szCs w:val="20"/>
                    </w:rPr>
                  </w:pPr>
                  <w:r w:rsidRPr="006A096E">
                    <w:rPr>
                      <w:rFonts w:asciiTheme="minorHAnsi" w:eastAsiaTheme="minorHAnsi" w:hAnsiTheme="minorHAnsi" w:hint="eastAsia"/>
                      <w:szCs w:val="20"/>
                    </w:rPr>
                    <w:sym w:font="Wingdings" w:char="F071"/>
                  </w:r>
                  <w:r w:rsidRPr="006A096E">
                    <w:rPr>
                      <w:rFonts w:asciiTheme="minorHAnsi" w:eastAsiaTheme="minorHAnsi" w:hAnsiTheme="minorHAnsi" w:hint="eastAsia"/>
                      <w:szCs w:val="20"/>
                    </w:rPr>
                    <w:t xml:space="preserve"> </w:t>
                  </w:r>
                  <w:r w:rsidR="00C87BBB">
                    <w:rPr>
                      <w:rFonts w:asciiTheme="minorHAnsi" w:eastAsiaTheme="minorHAnsi" w:hAnsiTheme="minorHAnsi" w:hint="eastAsia"/>
                      <w:szCs w:val="20"/>
                    </w:rPr>
                    <w:t>프로토타입</w:t>
                  </w:r>
                  <w:r w:rsidR="005A4670">
                    <w:rPr>
                      <w:rFonts w:asciiTheme="minorHAnsi" w:eastAsiaTheme="minorHAnsi" w:hAnsiTheme="minorHAnsi" w:hint="eastAsia"/>
                      <w:szCs w:val="20"/>
                    </w:rPr>
                    <w:t xml:space="preserve"> </w:t>
                  </w:r>
                  <w:r w:rsidR="005E5878">
                    <w:rPr>
                      <w:rFonts w:asciiTheme="minorHAnsi" w:eastAsiaTheme="minorHAnsi" w:hAnsiTheme="minorHAnsi" w:hint="eastAsia"/>
                      <w:szCs w:val="20"/>
                    </w:rPr>
                    <w:t>작업서</w:t>
                  </w:r>
                </w:p>
              </w:tc>
            </w:tr>
            <w:tr w:rsidR="00511B01" w:rsidRPr="004D6C85" w:rsidTr="00BF77A6">
              <w:trPr>
                <w:trHeight w:val="363"/>
              </w:trPr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511B01" w:rsidRPr="004D6C85" w:rsidRDefault="00511B01" w:rsidP="00BF77A6">
                  <w:pPr>
                    <w:ind w:leftChars="0" w:left="0"/>
                    <w:jc w:val="center"/>
                    <w:rPr>
                      <w:rFonts w:asciiTheme="minorHAnsi" w:eastAsiaTheme="minorHAnsi" w:hAnsiTheme="minorHAnsi"/>
                      <w:b/>
                      <w:szCs w:val="20"/>
                    </w:rPr>
                  </w:pPr>
                  <w:r>
                    <w:rPr>
                      <w:rFonts w:asciiTheme="minorHAnsi" w:eastAsiaTheme="minorHAnsi" w:hAnsiTheme="minorHAnsi"/>
                      <w:b/>
                      <w:sz w:val="28"/>
                      <w:szCs w:val="28"/>
                    </w:rPr>
                    <w:br w:type="page"/>
                  </w:r>
                  <w:r w:rsidRPr="004D6C85">
                    <w:rPr>
                      <w:rFonts w:asciiTheme="minorHAnsi" w:eastAsiaTheme="minorHAnsi" w:hAnsiTheme="minorHAnsi" w:hint="eastAsia"/>
                      <w:b/>
                      <w:szCs w:val="20"/>
                    </w:rPr>
                    <w:t>작성일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511B01" w:rsidRPr="004D6C85" w:rsidRDefault="00511B01" w:rsidP="00BF77A6">
                  <w:pPr>
                    <w:ind w:leftChars="0" w:left="0"/>
                    <w:jc w:val="center"/>
                    <w:rPr>
                      <w:rFonts w:asciiTheme="minorHAnsi" w:eastAsiaTheme="minorHAnsi" w:hAnsiTheme="minorHAnsi"/>
                      <w:b/>
                      <w:szCs w:val="20"/>
                    </w:rPr>
                  </w:pPr>
                  <w:r w:rsidRPr="004D6C85">
                    <w:rPr>
                      <w:rFonts w:asciiTheme="minorHAnsi" w:eastAsiaTheme="minorHAnsi" w:hAnsiTheme="minorHAnsi" w:hint="eastAsia"/>
                      <w:b/>
                      <w:szCs w:val="20"/>
                    </w:rPr>
                    <w:t>작성자</w:t>
                  </w:r>
                </w:p>
              </w:tc>
              <w:tc>
                <w:tcPr>
                  <w:tcW w:w="6519" w:type="dxa"/>
                  <w:tcBorders>
                    <w:top w:val="single" w:sz="4" w:space="0" w:color="auto"/>
                    <w:left w:val="dotted" w:sz="4" w:space="0" w:color="auto"/>
                    <w:bottom w:val="dotted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511B01" w:rsidRPr="004D6C85" w:rsidRDefault="00511B01" w:rsidP="00BF77A6">
                  <w:pPr>
                    <w:ind w:leftChars="0" w:left="0"/>
                    <w:jc w:val="center"/>
                    <w:rPr>
                      <w:rFonts w:asciiTheme="minorHAnsi" w:eastAsiaTheme="minorHAnsi" w:hAnsiTheme="minorHAnsi"/>
                      <w:b/>
                      <w:szCs w:val="20"/>
                    </w:rPr>
                  </w:pPr>
                  <w:r w:rsidRPr="004D6C85">
                    <w:rPr>
                      <w:rFonts w:asciiTheme="minorHAnsi" w:eastAsiaTheme="minorHAnsi" w:hAnsiTheme="minorHAnsi" w:hint="eastAsia"/>
                      <w:b/>
                      <w:szCs w:val="20"/>
                    </w:rPr>
                    <w:t>내용</w:t>
                  </w:r>
                </w:p>
              </w:tc>
            </w:tr>
            <w:tr w:rsidR="00511B01" w:rsidRPr="003335FA" w:rsidTr="00BF77A6">
              <w:trPr>
                <w:trHeight w:val="363"/>
              </w:trPr>
              <w:tc>
                <w:tcPr>
                  <w:tcW w:w="1560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511B01" w:rsidRPr="003335FA" w:rsidRDefault="009F7929" w:rsidP="009B53D1">
                  <w:pPr>
                    <w:ind w:leftChars="0" w:left="0"/>
                    <w:jc w:val="center"/>
                    <w:rPr>
                      <w:rFonts w:asciiTheme="minorHAnsi" w:eastAsiaTheme="minorHAnsi" w:hAnsiTheme="minorHAnsi"/>
                      <w:szCs w:val="20"/>
                    </w:rPr>
                  </w:pPr>
                  <w:r>
                    <w:rPr>
                      <w:rFonts w:asciiTheme="minorHAnsi" w:eastAsiaTheme="minorHAnsi" w:hAnsiTheme="minorHAnsi" w:hint="eastAsia"/>
                      <w:szCs w:val="20"/>
                    </w:rPr>
                    <w:t>201</w:t>
                  </w:r>
                  <w:r w:rsidR="002A5695">
                    <w:rPr>
                      <w:rFonts w:asciiTheme="minorHAnsi" w:eastAsiaTheme="minorHAnsi" w:hAnsiTheme="minorHAnsi"/>
                      <w:szCs w:val="20"/>
                    </w:rPr>
                    <w:t>7</w:t>
                  </w:r>
                  <w:r>
                    <w:rPr>
                      <w:rFonts w:asciiTheme="minorHAnsi" w:eastAsiaTheme="minorHAnsi" w:hAnsiTheme="minorHAnsi" w:hint="eastAsia"/>
                      <w:szCs w:val="20"/>
                    </w:rPr>
                    <w:t>.</w:t>
                  </w:r>
                  <w:r w:rsidR="00A415A2">
                    <w:rPr>
                      <w:rFonts w:asciiTheme="minorHAnsi" w:eastAsiaTheme="minorHAnsi" w:hAnsiTheme="minorHAnsi" w:hint="eastAsia"/>
                      <w:szCs w:val="20"/>
                    </w:rPr>
                    <w:t>0</w:t>
                  </w:r>
                  <w:r w:rsidR="009B53D1">
                    <w:rPr>
                      <w:rFonts w:asciiTheme="minorHAnsi" w:eastAsiaTheme="minorHAnsi" w:hAnsiTheme="minorHAnsi"/>
                      <w:szCs w:val="20"/>
                    </w:rPr>
                    <w:t>6</w:t>
                  </w:r>
                  <w:r w:rsidR="005C6956">
                    <w:rPr>
                      <w:rFonts w:asciiTheme="minorHAnsi" w:eastAsiaTheme="minorHAnsi" w:hAnsiTheme="minorHAnsi"/>
                      <w:szCs w:val="20"/>
                    </w:rPr>
                    <w:t>.</w:t>
                  </w:r>
                  <w:r w:rsidR="005E6CAB">
                    <w:rPr>
                      <w:rFonts w:asciiTheme="minorHAnsi" w:eastAsiaTheme="minorHAnsi" w:hAnsiTheme="minorHAnsi"/>
                      <w:szCs w:val="20"/>
                    </w:rPr>
                    <w:t>1</w:t>
                  </w:r>
                  <w:r w:rsidR="002C1A12">
                    <w:rPr>
                      <w:rFonts w:asciiTheme="minorHAnsi" w:eastAsiaTheme="minorHAnsi" w:hAnsiTheme="minorHAnsi"/>
                      <w:szCs w:val="20"/>
                    </w:rPr>
                    <w:t>9</w:t>
                  </w:r>
                </w:p>
              </w:tc>
              <w:tc>
                <w:tcPr>
                  <w:tcW w:w="127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511B01" w:rsidRPr="003335FA" w:rsidRDefault="00314964" w:rsidP="00BF77A6">
                  <w:pPr>
                    <w:ind w:leftChars="0" w:left="0"/>
                    <w:jc w:val="center"/>
                    <w:rPr>
                      <w:rFonts w:asciiTheme="minorHAnsi" w:eastAsiaTheme="minorHAnsi" w:hAnsiTheme="minorHAnsi"/>
                      <w:szCs w:val="20"/>
                    </w:rPr>
                  </w:pPr>
                  <w:r>
                    <w:rPr>
                      <w:rFonts w:asciiTheme="minorHAnsi" w:eastAsiaTheme="minorHAnsi" w:hAnsiTheme="minorHAnsi" w:hint="eastAsia"/>
                      <w:szCs w:val="20"/>
                    </w:rPr>
                    <w:t>배민규</w:t>
                  </w:r>
                </w:p>
              </w:tc>
              <w:tc>
                <w:tcPr>
                  <w:tcW w:w="651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11B01" w:rsidRPr="003335FA" w:rsidRDefault="005E5878" w:rsidP="00BF77A6">
                  <w:pPr>
                    <w:ind w:leftChars="0" w:left="0"/>
                    <w:rPr>
                      <w:rFonts w:asciiTheme="minorHAnsi" w:eastAsiaTheme="minorHAnsi" w:hAnsiTheme="minorHAnsi"/>
                      <w:szCs w:val="20"/>
                    </w:rPr>
                  </w:pPr>
                  <w:r>
                    <w:rPr>
                      <w:rFonts w:asciiTheme="minorHAnsi" w:eastAsiaTheme="minorHAnsi" w:hAnsiTheme="minorHAnsi" w:hint="eastAsia"/>
                      <w:szCs w:val="20"/>
                    </w:rPr>
                    <w:t>작업세부설명</w:t>
                  </w:r>
                </w:p>
              </w:tc>
            </w:tr>
            <w:tr w:rsidR="00511B01" w:rsidRPr="003335FA" w:rsidTr="00BF77A6">
              <w:trPr>
                <w:trHeight w:val="363"/>
              </w:trPr>
              <w:tc>
                <w:tcPr>
                  <w:tcW w:w="1560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511B01" w:rsidRPr="003335FA" w:rsidRDefault="00511B01" w:rsidP="000F506F">
                  <w:pPr>
                    <w:ind w:leftChars="0" w:left="0"/>
                    <w:jc w:val="center"/>
                    <w:rPr>
                      <w:rFonts w:asciiTheme="minorHAnsi" w:eastAsiaTheme="minorHAnsi" w:hAnsiTheme="minorHAnsi"/>
                      <w:szCs w:val="20"/>
                    </w:rPr>
                  </w:pPr>
                </w:p>
              </w:tc>
              <w:tc>
                <w:tcPr>
                  <w:tcW w:w="127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511B01" w:rsidRPr="003335FA" w:rsidRDefault="00511B01" w:rsidP="00BF77A6">
                  <w:pPr>
                    <w:ind w:leftChars="0" w:left="0"/>
                    <w:jc w:val="center"/>
                    <w:rPr>
                      <w:rFonts w:asciiTheme="minorHAnsi" w:eastAsiaTheme="minorHAnsi" w:hAnsiTheme="minorHAnsi"/>
                      <w:szCs w:val="20"/>
                    </w:rPr>
                  </w:pPr>
                </w:p>
              </w:tc>
              <w:tc>
                <w:tcPr>
                  <w:tcW w:w="651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11B01" w:rsidRPr="003335FA" w:rsidRDefault="00511B01" w:rsidP="00BF77A6">
                  <w:pPr>
                    <w:ind w:leftChars="0" w:left="0"/>
                    <w:rPr>
                      <w:rFonts w:asciiTheme="minorHAnsi" w:eastAsiaTheme="minorHAnsi" w:hAnsiTheme="minorHAnsi"/>
                      <w:szCs w:val="20"/>
                    </w:rPr>
                  </w:pPr>
                </w:p>
              </w:tc>
            </w:tr>
            <w:tr w:rsidR="00511B01" w:rsidRPr="003335FA" w:rsidTr="00BF77A6">
              <w:trPr>
                <w:trHeight w:val="363"/>
              </w:trPr>
              <w:tc>
                <w:tcPr>
                  <w:tcW w:w="1560" w:type="dxa"/>
                  <w:tcBorders>
                    <w:top w:val="dotted" w:sz="4" w:space="0" w:color="auto"/>
                    <w:left w:val="single" w:sz="4" w:space="0" w:color="auto"/>
                    <w:bottom w:val="single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511B01" w:rsidRPr="003335FA" w:rsidRDefault="00511B01" w:rsidP="00BF77A6">
                  <w:pPr>
                    <w:ind w:leftChars="0" w:left="0"/>
                    <w:jc w:val="center"/>
                    <w:rPr>
                      <w:rFonts w:asciiTheme="minorHAnsi" w:eastAsiaTheme="minorHAnsi" w:hAnsiTheme="minorHAnsi"/>
                      <w:szCs w:val="20"/>
                    </w:rPr>
                  </w:pPr>
                </w:p>
              </w:tc>
              <w:tc>
                <w:tcPr>
                  <w:tcW w:w="1275" w:type="dxa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511B01" w:rsidRPr="003335FA" w:rsidRDefault="00511B01" w:rsidP="00BF77A6">
                  <w:pPr>
                    <w:ind w:leftChars="0" w:left="0"/>
                    <w:jc w:val="center"/>
                    <w:rPr>
                      <w:rFonts w:asciiTheme="minorHAnsi" w:eastAsiaTheme="minorHAnsi" w:hAnsiTheme="minorHAnsi"/>
                      <w:szCs w:val="20"/>
                    </w:rPr>
                  </w:pPr>
                </w:p>
              </w:tc>
              <w:tc>
                <w:tcPr>
                  <w:tcW w:w="6519" w:type="dxa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11B01" w:rsidRPr="00E532BE" w:rsidRDefault="00511B01" w:rsidP="00BF77A6">
                  <w:pPr>
                    <w:ind w:leftChars="0" w:left="0"/>
                    <w:rPr>
                      <w:rFonts w:asciiTheme="minorHAnsi" w:eastAsiaTheme="minorHAnsi" w:hAnsiTheme="minorHAnsi"/>
                      <w:szCs w:val="20"/>
                    </w:rPr>
                  </w:pPr>
                </w:p>
              </w:tc>
            </w:tr>
          </w:tbl>
          <w:p w:rsidR="00511B01" w:rsidRPr="00055951" w:rsidRDefault="00D93C91" w:rsidP="005E62DE">
            <w:pPr>
              <w:pStyle w:val="afe"/>
              <w:ind w:left="200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rFonts w:asciiTheme="majorHAnsi" w:eastAsiaTheme="majorEastAsia" w:hAnsiTheme="majorHAnsi" w:cstheme="majorBidi" w:hint="eastAsia"/>
                <w:caps/>
              </w:rPr>
              <w:t xml:space="preserve"> </w:t>
            </w:r>
          </w:p>
        </w:tc>
      </w:tr>
    </w:tbl>
    <w:p w:rsidR="00A06BC0" w:rsidRDefault="00A06BC0" w:rsidP="005E62DE">
      <w:pPr>
        <w:pStyle w:val="-"/>
      </w:pPr>
      <w:bookmarkStart w:id="0" w:name="_Toc309049083"/>
      <w:bookmarkStart w:id="1" w:name="_Toc309049389"/>
      <w:r>
        <w:rPr>
          <w:rFonts w:hint="eastAsia"/>
        </w:rPr>
        <w:t>목차</w:t>
      </w:r>
      <w:bookmarkEnd w:id="0"/>
      <w:bookmarkEnd w:id="1"/>
    </w:p>
    <w:p w:rsidR="005F61C4" w:rsidRDefault="00A06BC0">
      <w:pPr>
        <w:pStyle w:val="21"/>
        <w:rPr>
          <w:rFonts w:eastAsiaTheme="minorEastAsia" w:hAnsiTheme="minorHAnsi" w:cstheme="minorBidi"/>
          <w:iCs w:val="0"/>
          <w:noProof/>
          <w:szCs w:val="22"/>
        </w:rPr>
      </w:pPr>
      <w:r>
        <w:rPr>
          <w:b/>
          <w:bCs/>
        </w:rPr>
        <w:fldChar w:fldCharType="begin"/>
      </w:r>
      <w:r>
        <w:instrText xml:space="preserve"> </w:instrText>
      </w:r>
      <w:r>
        <w:rPr>
          <w:rFonts w:hint="eastAsia"/>
        </w:rPr>
        <w:instrText>TOC \o "2-2" \h \z \t "제목 1 섹션,1"</w:instrText>
      </w:r>
      <w:r>
        <w:instrText xml:space="preserve"> </w:instrText>
      </w:r>
      <w:r>
        <w:rPr>
          <w:b/>
          <w:bCs/>
        </w:rPr>
        <w:fldChar w:fldCharType="separate"/>
      </w:r>
      <w:hyperlink w:anchor="_Toc515009457" w:history="1">
        <w:r w:rsidR="005F61C4" w:rsidRPr="00CA3392">
          <w:rPr>
            <w:rStyle w:val="af1"/>
            <w:noProof/>
          </w:rPr>
          <w:t xml:space="preserve">1. </w:t>
        </w:r>
        <w:r w:rsidR="00C87BBB">
          <w:rPr>
            <w:rStyle w:val="af1"/>
            <w:noProof/>
          </w:rPr>
          <w:t>프로토타입</w:t>
        </w:r>
        <w:r w:rsidR="005F61C4" w:rsidRPr="00CA3392">
          <w:rPr>
            <w:rStyle w:val="af1"/>
            <w:noProof/>
          </w:rPr>
          <w:t xml:space="preserve"> 정리</w:t>
        </w:r>
        <w:r w:rsidR="005F61C4">
          <w:rPr>
            <w:noProof/>
            <w:webHidden/>
          </w:rPr>
          <w:tab/>
        </w:r>
        <w:r w:rsidR="005F61C4">
          <w:rPr>
            <w:noProof/>
            <w:webHidden/>
          </w:rPr>
          <w:fldChar w:fldCharType="begin"/>
        </w:r>
        <w:r w:rsidR="005F61C4">
          <w:rPr>
            <w:noProof/>
            <w:webHidden/>
          </w:rPr>
          <w:instrText xml:space="preserve"> PAGEREF _Toc515009457 \h </w:instrText>
        </w:r>
        <w:r w:rsidR="005F61C4">
          <w:rPr>
            <w:noProof/>
            <w:webHidden/>
          </w:rPr>
        </w:r>
        <w:r w:rsidR="005F61C4">
          <w:rPr>
            <w:noProof/>
            <w:webHidden/>
          </w:rPr>
          <w:fldChar w:fldCharType="separate"/>
        </w:r>
        <w:r w:rsidR="005F61C4">
          <w:rPr>
            <w:noProof/>
            <w:webHidden/>
          </w:rPr>
          <w:t>2</w:t>
        </w:r>
        <w:r w:rsidR="005F61C4">
          <w:rPr>
            <w:noProof/>
            <w:webHidden/>
          </w:rPr>
          <w:fldChar w:fldCharType="end"/>
        </w:r>
      </w:hyperlink>
    </w:p>
    <w:p w:rsidR="003B0E13" w:rsidRDefault="00A06BC0">
      <w:pPr>
        <w:widowControl/>
        <w:wordWrap/>
        <w:autoSpaceDE/>
        <w:autoSpaceDN/>
        <w:spacing w:after="0"/>
        <w:ind w:leftChars="0" w:left="0"/>
        <w:contextualSpacing w:val="0"/>
        <w:jc w:val="left"/>
      </w:pPr>
      <w:r>
        <w:fldChar w:fldCharType="end"/>
      </w:r>
      <w:r w:rsidR="003B0E13">
        <w:br w:type="page"/>
      </w:r>
    </w:p>
    <w:p w:rsidR="00C272BC" w:rsidRPr="00C272BC" w:rsidRDefault="00C87BBB" w:rsidP="009142C0">
      <w:pPr>
        <w:pStyle w:val="10"/>
      </w:pPr>
      <w:r>
        <w:rPr>
          <w:rFonts w:hint="eastAsia"/>
        </w:rPr>
        <w:lastRenderedPageBreak/>
        <w:t>프로토타입</w:t>
      </w:r>
      <w:r w:rsidR="003F44A1">
        <w:rPr>
          <w:rFonts w:hint="eastAsia"/>
        </w:rPr>
        <w:t xml:space="preserve"> </w:t>
      </w:r>
      <w:r w:rsidR="000A460A">
        <w:rPr>
          <w:rFonts w:hint="eastAsia"/>
        </w:rPr>
        <w:t>작업</w:t>
      </w:r>
    </w:p>
    <w:p w:rsidR="00C272BC" w:rsidRPr="00090940" w:rsidRDefault="00090940" w:rsidP="00090940">
      <w:pPr>
        <w:pStyle w:val="20"/>
      </w:pPr>
      <w:bookmarkStart w:id="2" w:name="_Toc515009457"/>
      <w:r w:rsidRPr="00090940">
        <w:rPr>
          <w:rFonts w:hint="eastAsia"/>
        </w:rPr>
        <w:t>1.</w:t>
      </w:r>
      <w:r w:rsidR="00DE2E47">
        <w:rPr>
          <w:rFonts w:hint="eastAsia"/>
        </w:rPr>
        <w:t xml:space="preserve"> </w:t>
      </w:r>
      <w:r w:rsidR="00C87BBB">
        <w:rPr>
          <w:rFonts w:hint="eastAsia"/>
        </w:rPr>
        <w:t>프로토타입</w:t>
      </w:r>
      <w:r w:rsidR="00F31703">
        <w:rPr>
          <w:rFonts w:hint="eastAsia"/>
        </w:rPr>
        <w:t xml:space="preserve"> </w:t>
      </w:r>
      <w:bookmarkEnd w:id="2"/>
      <w:r w:rsidR="00197110">
        <w:rPr>
          <w:rFonts w:hint="eastAsia"/>
        </w:rPr>
        <w:t>UI</w:t>
      </w:r>
      <w:r w:rsidR="00197110">
        <w:t xml:space="preserve"> </w:t>
      </w:r>
      <w:r w:rsidR="00197110">
        <w:rPr>
          <w:rFonts w:hint="eastAsia"/>
        </w:rPr>
        <w:t>및 기능설명</w:t>
      </w:r>
    </w:p>
    <w:p w:rsidR="00E75689" w:rsidRDefault="00CB2E48" w:rsidP="004C0CE9">
      <w:pPr>
        <w:pStyle w:val="42"/>
      </w:pPr>
      <w:r>
        <w:rPr>
          <w:noProof/>
        </w:rPr>
        <w:drawing>
          <wp:inline distT="0" distB="0" distL="0" distR="0">
            <wp:extent cx="5962650" cy="34194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586" w:rsidRDefault="00E75689" w:rsidP="00A14DDA">
      <w:pPr>
        <w:pStyle w:val="42"/>
      </w:pPr>
      <w:r>
        <w:t xml:space="preserve">[1 = </w:t>
      </w:r>
      <w:r>
        <w:rPr>
          <w:rFonts w:hint="eastAsia"/>
        </w:rPr>
        <w:t>방향 전환 좌 우 버튼</w:t>
      </w:r>
      <w:r>
        <w:rPr>
          <w:rFonts w:hint="eastAsia"/>
        </w:rPr>
        <w:t xml:space="preserve">] </w:t>
      </w:r>
      <w:r>
        <w:t xml:space="preserve">: </w:t>
      </w:r>
      <w:r w:rsidR="00462639">
        <w:br/>
      </w:r>
      <w:r w:rsidR="00462639" w:rsidRPr="00453697">
        <w:sym w:font="Wingdings" w:char="F0E8"/>
      </w:r>
      <w:r w:rsidR="00973579">
        <w:rPr>
          <w:rFonts w:hint="eastAsia"/>
        </w:rPr>
        <w:t xml:space="preserve"> </w:t>
      </w:r>
      <w:r w:rsidR="00BD2634">
        <w:rPr>
          <w:rFonts w:hint="eastAsia"/>
        </w:rPr>
        <w:t xml:space="preserve">설명 </w:t>
      </w:r>
      <w:r w:rsidR="00BD2634">
        <w:t xml:space="preserve">: </w:t>
      </w:r>
      <w:r w:rsidR="00BD2634">
        <w:rPr>
          <w:rFonts w:hint="eastAsia"/>
        </w:rPr>
        <w:t xml:space="preserve">그림에서처럼 </w:t>
      </w:r>
      <w:r w:rsidR="00BD2634">
        <w:t>[1]</w:t>
      </w:r>
      <w:r w:rsidR="00BD2634">
        <w:rPr>
          <w:rFonts w:hint="eastAsia"/>
        </w:rPr>
        <w:t>번 위치에 [좌]</w:t>
      </w:r>
      <w:r w:rsidR="00BD2634">
        <w:t xml:space="preserve"> [</w:t>
      </w:r>
      <w:r w:rsidR="00BD2634">
        <w:rPr>
          <w:rFonts w:hint="eastAsia"/>
        </w:rPr>
        <w:t xml:space="preserve">우]버튼을 배치하고 각 버튼을 누를 때 마다 </w:t>
      </w:r>
      <w:r w:rsidR="00BD2634">
        <w:t>[</w:t>
      </w:r>
      <w:r w:rsidR="00BD2634">
        <w:rPr>
          <w:rFonts w:hint="eastAsia"/>
        </w:rPr>
        <w:t xml:space="preserve">5]번 </w:t>
      </w:r>
      <w:r w:rsidR="00BD2634">
        <w:t>[</w:t>
      </w:r>
      <w:r w:rsidR="00BD2634">
        <w:rPr>
          <w:rFonts w:hint="eastAsia"/>
        </w:rPr>
        <w:t>공]을 중심으로 좌 우로 화면이 돌아간다.</w:t>
      </w:r>
      <w:r w:rsidR="00A14DDA">
        <w:br/>
        <w:t xml:space="preserve">- </w:t>
      </w:r>
      <w:r w:rsidR="00A14DDA">
        <w:rPr>
          <w:rFonts w:hint="eastAsia"/>
        </w:rPr>
        <w:t xml:space="preserve">화면 회전 속도 </w:t>
      </w:r>
      <w:r w:rsidR="00A14DDA">
        <w:t>= [</w:t>
      </w:r>
      <w:r w:rsidR="00A14DDA" w:rsidRPr="00A14DDA">
        <w:t>GameScript.xlsx</w:t>
      </w:r>
      <w:r w:rsidR="00A14DDA">
        <w:t>]</w:t>
      </w:r>
      <w:r w:rsidR="00A14DDA">
        <w:rPr>
          <w:rFonts w:hint="eastAsia"/>
        </w:rPr>
        <w:t xml:space="preserve">테이블 </w:t>
      </w:r>
      <w:r w:rsidR="00A14DDA">
        <w:t>[</w:t>
      </w:r>
      <w:r w:rsidR="00A14DDA" w:rsidRPr="00A14DDA">
        <w:t>TurnSpeed</w:t>
      </w:r>
      <w:r w:rsidR="00A14DDA">
        <w:t>]</w:t>
      </w:r>
      <w:r w:rsidR="00A14DDA">
        <w:rPr>
          <w:rFonts w:hint="eastAsia"/>
        </w:rPr>
        <w:t xml:space="preserve">가 현재 값으로 </w:t>
      </w:r>
      <w:r w:rsidR="00A14DDA">
        <w:t>1</w:t>
      </w:r>
      <w:r w:rsidR="00A14DDA">
        <w:rPr>
          <w:rFonts w:hint="eastAsia"/>
        </w:rPr>
        <w:t>로 해놨는데,</w:t>
      </w:r>
      <w:r w:rsidR="00A14DDA">
        <w:t xml:space="preserve"> </w:t>
      </w:r>
      <w:r w:rsidR="00A14DDA">
        <w:rPr>
          <w:rFonts w:hint="eastAsia"/>
        </w:rPr>
        <w:t xml:space="preserve">적당한 속도로 </w:t>
      </w:r>
      <w:r w:rsidR="007338CF">
        <w:rPr>
          <w:rFonts w:hint="eastAsia"/>
        </w:rPr>
        <w:t xml:space="preserve">클라에서 알아서 </w:t>
      </w:r>
      <w:r w:rsidR="00A14DDA">
        <w:rPr>
          <w:rFonts w:hint="eastAsia"/>
        </w:rPr>
        <w:t xml:space="preserve">결정하여 </w:t>
      </w:r>
      <w:r w:rsidR="00A14DDA">
        <w:t>1</w:t>
      </w:r>
      <w:r w:rsidR="00A14DDA">
        <w:rPr>
          <w:rFonts w:hint="eastAsia"/>
        </w:rPr>
        <w:t>속도로 지정한다.</w:t>
      </w:r>
      <w:r w:rsidR="000D1965">
        <w:t>(</w:t>
      </w:r>
      <w:r w:rsidR="000D1965">
        <w:rPr>
          <w:rFonts w:hint="eastAsia"/>
        </w:rPr>
        <w:t xml:space="preserve">해당 값을 </w:t>
      </w:r>
      <w:r w:rsidR="000D1965">
        <w:t>2</w:t>
      </w:r>
      <w:r w:rsidR="00672837">
        <w:t>,</w:t>
      </w:r>
      <w:r w:rsidR="000D1965">
        <w:t xml:space="preserve"> 3 </w:t>
      </w:r>
      <w:r w:rsidR="000D1965">
        <w:rPr>
          <w:rFonts w:hint="eastAsia"/>
        </w:rPr>
        <w:t xml:space="preserve">으로 테이블을 바꾸면 속도가 </w:t>
      </w:r>
      <w:r w:rsidR="000D1965">
        <w:t>2</w:t>
      </w:r>
      <w:r w:rsidR="000D1965">
        <w:rPr>
          <w:rFonts w:hint="eastAsia"/>
        </w:rPr>
        <w:t xml:space="preserve">배 </w:t>
      </w:r>
      <w:r w:rsidR="000D1965">
        <w:t>3</w:t>
      </w:r>
      <w:r w:rsidR="000D1965">
        <w:rPr>
          <w:rFonts w:hint="eastAsia"/>
        </w:rPr>
        <w:t>배 빨라지도록 한다</w:t>
      </w:r>
      <w:r w:rsidR="002D620A">
        <w:rPr>
          <w:rFonts w:hint="eastAsia"/>
        </w:rPr>
        <w:t>.</w:t>
      </w:r>
      <w:r w:rsidR="000D1965">
        <w:rPr>
          <w:rFonts w:hint="eastAsia"/>
        </w:rPr>
        <w:t>)</w:t>
      </w:r>
    </w:p>
    <w:p w:rsidR="0065657C" w:rsidRDefault="0065657C" w:rsidP="0065657C">
      <w:pPr>
        <w:pStyle w:val="42"/>
      </w:pPr>
      <w:r>
        <w:t>[2</w:t>
      </w:r>
      <w:r>
        <w:t xml:space="preserve"> = </w:t>
      </w:r>
      <w:r w:rsidR="006E0A88">
        <w:rPr>
          <w:rFonts w:hint="eastAsia"/>
        </w:rPr>
        <w:t>가이드 라인</w:t>
      </w:r>
      <w:r>
        <w:rPr>
          <w:rFonts w:hint="eastAsia"/>
        </w:rPr>
        <w:t xml:space="preserve">] </w:t>
      </w:r>
      <w:r>
        <w:t xml:space="preserve">: </w:t>
      </w:r>
      <w:r>
        <w:br/>
      </w:r>
      <w:r w:rsidRPr="00453697">
        <w:sym w:font="Wingdings" w:char="F0E8"/>
      </w:r>
      <w:r>
        <w:rPr>
          <w:rFonts w:hint="eastAsia"/>
        </w:rPr>
        <w:t xml:space="preserve"> </w:t>
      </w:r>
      <w:r w:rsidR="006E0A88">
        <w:rPr>
          <w:rFonts w:hint="eastAsia"/>
        </w:rPr>
        <w:t xml:space="preserve">설명 </w:t>
      </w:r>
      <w:r w:rsidR="006E0A88">
        <w:t xml:space="preserve">: </w:t>
      </w:r>
      <w:r w:rsidR="006E0A88">
        <w:rPr>
          <w:rFonts w:hint="eastAsia"/>
        </w:rPr>
        <w:t>공이 나아갈 방향을 알려주는 라인으로,</w:t>
      </w:r>
      <w:r w:rsidR="006E0A88">
        <w:t xml:space="preserve"> [1]</w:t>
      </w:r>
      <w:r w:rsidR="006E0A88">
        <w:rPr>
          <w:rFonts w:hint="eastAsia"/>
        </w:rPr>
        <w:t>번 [방향전환버튼]으로 방향을 조정하는 방향대로 가이드라인이 가르킨다.</w:t>
      </w:r>
    </w:p>
    <w:p w:rsidR="0065657C" w:rsidRDefault="0065657C" w:rsidP="00672837">
      <w:pPr>
        <w:pStyle w:val="42"/>
      </w:pPr>
      <w:r>
        <w:t>[3</w:t>
      </w:r>
      <w:r>
        <w:t xml:space="preserve"> = </w:t>
      </w:r>
      <w:r w:rsidR="009267B7">
        <w:rPr>
          <w:rFonts w:hint="eastAsia"/>
        </w:rPr>
        <w:t>샷 버튼</w:t>
      </w:r>
      <w:r>
        <w:rPr>
          <w:rFonts w:hint="eastAsia"/>
        </w:rPr>
        <w:t xml:space="preserve">] </w:t>
      </w:r>
      <w:r>
        <w:t xml:space="preserve">: </w:t>
      </w:r>
      <w:r>
        <w:br/>
      </w:r>
      <w:r w:rsidRPr="00453697">
        <w:sym w:font="Wingdings" w:char="F0E8"/>
      </w:r>
      <w:r>
        <w:rPr>
          <w:rFonts w:hint="eastAsia"/>
        </w:rPr>
        <w:t xml:space="preserve"> </w:t>
      </w:r>
      <w:r w:rsidR="008842AD">
        <w:rPr>
          <w:rFonts w:hint="eastAsia"/>
        </w:rPr>
        <w:t xml:space="preserve">설명 </w:t>
      </w:r>
      <w:r w:rsidR="008842AD">
        <w:t xml:space="preserve">: </w:t>
      </w:r>
      <w:r w:rsidR="008842AD">
        <w:rPr>
          <w:rFonts w:hint="eastAsia"/>
        </w:rPr>
        <w:t xml:space="preserve">해당 버튼을 누르고 있는 시간 동안 </w:t>
      </w:r>
      <w:r w:rsidR="008842AD">
        <w:t>[4]</w:t>
      </w:r>
      <w:r w:rsidR="008842AD">
        <w:rPr>
          <w:rFonts w:hint="eastAsia"/>
        </w:rPr>
        <w:t>파워 게이지가 차오른다.</w:t>
      </w:r>
      <w:r w:rsidR="009E6B28">
        <w:br/>
        <w:t xml:space="preserve">- </w:t>
      </w:r>
      <w:r w:rsidR="009E6B28">
        <w:rPr>
          <w:rFonts w:hint="eastAsia"/>
        </w:rPr>
        <w:t>게이지 차오르는</w:t>
      </w:r>
      <w:r w:rsidR="009E6B28">
        <w:rPr>
          <w:rFonts w:hint="eastAsia"/>
        </w:rPr>
        <w:t xml:space="preserve"> 속도 </w:t>
      </w:r>
      <w:r w:rsidR="009E6B28">
        <w:t xml:space="preserve">= </w:t>
      </w:r>
      <w:r w:rsidR="00672837">
        <w:t>[</w:t>
      </w:r>
      <w:r w:rsidR="00672837" w:rsidRPr="00A14DDA">
        <w:t>GameScript.xlsx</w:t>
      </w:r>
      <w:r w:rsidR="00672837">
        <w:t>]</w:t>
      </w:r>
      <w:r w:rsidR="00672837">
        <w:rPr>
          <w:rFonts w:hint="eastAsia"/>
        </w:rPr>
        <w:t>테이블</w:t>
      </w:r>
      <w:r w:rsidR="00672837">
        <w:rPr>
          <w:rFonts w:hint="eastAsia"/>
        </w:rPr>
        <w:t xml:space="preserve"> </w:t>
      </w:r>
      <w:r w:rsidR="00672837">
        <w:t>[</w:t>
      </w:r>
      <w:r w:rsidR="00672837" w:rsidRPr="00672837">
        <w:t>GaugeSpeed</w:t>
      </w:r>
      <w:r w:rsidR="00672837">
        <w:t>]</w:t>
      </w:r>
      <w:r w:rsidR="00672837">
        <w:rPr>
          <w:rFonts w:hint="eastAsia"/>
        </w:rPr>
        <w:t xml:space="preserve">가 현재 값으로 </w:t>
      </w:r>
      <w:r w:rsidR="00672837">
        <w:t>1</w:t>
      </w:r>
      <w:r w:rsidR="00672837">
        <w:rPr>
          <w:rFonts w:hint="eastAsia"/>
        </w:rPr>
        <w:t>로 해놨는데,</w:t>
      </w:r>
      <w:r w:rsidR="00672837">
        <w:t xml:space="preserve"> </w:t>
      </w:r>
      <w:r w:rsidR="00672837">
        <w:rPr>
          <w:rFonts w:hint="eastAsia"/>
        </w:rPr>
        <w:t xml:space="preserve">적당한 속도로 클라에서 알아서 결정하여 </w:t>
      </w:r>
      <w:r w:rsidR="00672837">
        <w:t>1</w:t>
      </w:r>
      <w:r w:rsidR="00672837">
        <w:rPr>
          <w:rFonts w:hint="eastAsia"/>
        </w:rPr>
        <w:t>속도로 지정한다.</w:t>
      </w:r>
      <w:r w:rsidR="00672837">
        <w:t>(</w:t>
      </w:r>
      <w:r w:rsidR="00672837">
        <w:rPr>
          <w:rFonts w:hint="eastAsia"/>
        </w:rPr>
        <w:t xml:space="preserve">해당 값을 </w:t>
      </w:r>
      <w:r w:rsidR="00672837">
        <w:t>2</w:t>
      </w:r>
      <w:r w:rsidR="00672837">
        <w:t>,</w:t>
      </w:r>
      <w:r w:rsidR="00672837">
        <w:t xml:space="preserve"> 3 </w:t>
      </w:r>
      <w:r w:rsidR="00672837">
        <w:rPr>
          <w:rFonts w:hint="eastAsia"/>
        </w:rPr>
        <w:t xml:space="preserve">으로 테이블을 바꾸면 속도가 </w:t>
      </w:r>
      <w:r w:rsidR="00672837">
        <w:t>2</w:t>
      </w:r>
      <w:r w:rsidR="00672837">
        <w:rPr>
          <w:rFonts w:hint="eastAsia"/>
        </w:rPr>
        <w:t xml:space="preserve">배 </w:t>
      </w:r>
      <w:r w:rsidR="00672837">
        <w:t>3</w:t>
      </w:r>
      <w:r w:rsidR="00672837">
        <w:rPr>
          <w:rFonts w:hint="eastAsia"/>
        </w:rPr>
        <w:t>배 빨라지도록 한다.)</w:t>
      </w:r>
    </w:p>
    <w:p w:rsidR="0065657C" w:rsidRDefault="0065657C" w:rsidP="00996FE7">
      <w:pPr>
        <w:pStyle w:val="42"/>
      </w:pPr>
      <w:r>
        <w:t>[4</w:t>
      </w:r>
      <w:r>
        <w:t xml:space="preserve"> = </w:t>
      </w:r>
      <w:r w:rsidR="00F44031">
        <w:rPr>
          <w:rFonts w:hint="eastAsia"/>
        </w:rPr>
        <w:t>게이지</w:t>
      </w:r>
      <w:r>
        <w:rPr>
          <w:rFonts w:hint="eastAsia"/>
        </w:rPr>
        <w:t xml:space="preserve">] </w:t>
      </w:r>
      <w:r>
        <w:t xml:space="preserve">: </w:t>
      </w:r>
      <w:r>
        <w:br/>
      </w:r>
      <w:r w:rsidRPr="00453697">
        <w:sym w:font="Wingdings" w:char="F0E8"/>
      </w:r>
      <w:r>
        <w:rPr>
          <w:rFonts w:hint="eastAsia"/>
        </w:rPr>
        <w:t xml:space="preserve"> </w:t>
      </w:r>
      <w:r w:rsidR="00BA2CD5">
        <w:rPr>
          <w:rFonts w:hint="eastAsia"/>
        </w:rPr>
        <w:t xml:space="preserve">설명 </w:t>
      </w:r>
      <w:r w:rsidR="00BA2CD5">
        <w:t>: [3]</w:t>
      </w:r>
      <w:r w:rsidR="00BA2CD5">
        <w:rPr>
          <w:rFonts w:hint="eastAsia"/>
        </w:rPr>
        <w:t>샷버튼을 누르고 있을 때 게이지는 차오르며,</w:t>
      </w:r>
      <w:r w:rsidR="00BA2CD5">
        <w:t xml:space="preserve"> </w:t>
      </w:r>
      <w:r w:rsidR="00BA2CD5">
        <w:rPr>
          <w:rFonts w:hint="eastAsia"/>
        </w:rPr>
        <w:t>게이지가 모두 차오르면 다시 처음부터 차오르도록 한다.</w:t>
      </w:r>
      <w:r w:rsidR="000F6D4F">
        <w:t xml:space="preserve"> </w:t>
      </w:r>
      <w:r w:rsidR="00C341B7">
        <w:t>[3]</w:t>
      </w:r>
      <w:r w:rsidR="00C341B7">
        <w:rPr>
          <w:rFonts w:hint="eastAsia"/>
        </w:rPr>
        <w:t xml:space="preserve">샷버튼을 땐 시점의 게이지가 </w:t>
      </w:r>
      <w:r w:rsidR="00C341B7">
        <w:t>[5]</w:t>
      </w:r>
      <w:r w:rsidR="00C341B7">
        <w:rPr>
          <w:rFonts w:hint="eastAsia"/>
        </w:rPr>
        <w:t xml:space="preserve">공을 앞으로 밀어내는 </w:t>
      </w:r>
      <w:r w:rsidR="00C341B7">
        <w:t>[</w:t>
      </w:r>
      <w:r w:rsidR="00C341B7">
        <w:rPr>
          <w:rFonts w:hint="eastAsia"/>
        </w:rPr>
        <w:t xml:space="preserve">파워]로 </w:t>
      </w:r>
      <w:r w:rsidR="00C341B7">
        <w:br/>
      </w:r>
      <w:r w:rsidR="00C341B7">
        <w:rPr>
          <w:rFonts w:hint="eastAsia"/>
        </w:rPr>
        <w:t>게이지가</w:t>
      </w:r>
      <w:r w:rsidR="007811CF">
        <w:rPr>
          <w:rFonts w:hint="eastAsia"/>
        </w:rPr>
        <w:t xml:space="preserve"> </w:t>
      </w:r>
      <w:r w:rsidR="00C341B7">
        <w:rPr>
          <w:rFonts w:hint="eastAsia"/>
        </w:rPr>
        <w:t>모</w:t>
      </w:r>
      <w:r w:rsidR="007811CF">
        <w:rPr>
          <w:rFonts w:hint="eastAsia"/>
        </w:rPr>
        <w:t>두</w:t>
      </w:r>
      <w:r w:rsidR="00C341B7">
        <w:rPr>
          <w:rFonts w:hint="eastAsia"/>
        </w:rPr>
        <w:t xml:space="preserve"> 차올랐을 경우 [파워]수치는</w:t>
      </w:r>
      <w:r w:rsidR="00C341B7">
        <w:br/>
        <w:t xml:space="preserve">- </w:t>
      </w:r>
      <w:r w:rsidR="00C341B7">
        <w:rPr>
          <w:rFonts w:hint="eastAsia"/>
        </w:rPr>
        <w:t xml:space="preserve">파워 </w:t>
      </w:r>
      <w:r w:rsidR="00C341B7">
        <w:t xml:space="preserve">= </w:t>
      </w:r>
      <w:r w:rsidR="00C341B7">
        <w:t>[</w:t>
      </w:r>
      <w:r w:rsidR="00C341B7" w:rsidRPr="00A14DDA">
        <w:t>GameScript.xlsx</w:t>
      </w:r>
      <w:r w:rsidR="00C341B7">
        <w:t>]</w:t>
      </w:r>
      <w:r w:rsidR="00C341B7">
        <w:rPr>
          <w:rFonts w:hint="eastAsia"/>
        </w:rPr>
        <w:t>테이블</w:t>
      </w:r>
      <w:r w:rsidR="00C341B7">
        <w:rPr>
          <w:rFonts w:hint="eastAsia"/>
        </w:rPr>
        <w:t xml:space="preserve"> [</w:t>
      </w:r>
      <w:r w:rsidR="00C341B7" w:rsidRPr="00C341B7">
        <w:t>Power</w:t>
      </w:r>
      <w:r w:rsidR="00C341B7">
        <w:t>]</w:t>
      </w:r>
      <w:r w:rsidR="0052275A">
        <w:rPr>
          <w:rFonts w:hint="eastAsia"/>
        </w:rPr>
        <w:t>값 이다.</w:t>
      </w:r>
      <w:r w:rsidR="00996FE7">
        <w:br/>
      </w:r>
      <w:r w:rsidR="00996FE7">
        <w:lastRenderedPageBreak/>
        <w:t>[4]</w:t>
      </w:r>
      <w:r w:rsidR="00996FE7">
        <w:rPr>
          <w:rFonts w:hint="eastAsia"/>
        </w:rPr>
        <w:t xml:space="preserve">게이지 에서 결정 된 파워 만큼 </w:t>
      </w:r>
      <w:r w:rsidR="00996FE7">
        <w:t>[5]</w:t>
      </w:r>
      <w:r w:rsidR="00996FE7">
        <w:rPr>
          <w:rFonts w:hint="eastAsia"/>
        </w:rPr>
        <w:t xml:space="preserve">공을 앞으로 밀어내는데, </w:t>
      </w:r>
      <w:r w:rsidR="00996FE7">
        <w:br/>
        <w:t xml:space="preserve">- </w:t>
      </w:r>
      <w:r w:rsidR="00996FE7">
        <w:rPr>
          <w:rFonts w:hint="eastAsia"/>
        </w:rPr>
        <w:t xml:space="preserve">파워 공식 </w:t>
      </w:r>
      <w:r w:rsidR="00996FE7">
        <w:t>= [</w:t>
      </w:r>
      <w:r w:rsidR="00996FE7">
        <w:rPr>
          <w:rFonts w:hint="eastAsia"/>
        </w:rPr>
        <w:t>게이지파워]</w:t>
      </w:r>
      <w:r w:rsidR="00996FE7">
        <w:t xml:space="preserve"> * [</w:t>
      </w:r>
      <w:r w:rsidR="00996FE7" w:rsidRPr="00996FE7">
        <w:t>PowerRatio</w:t>
      </w:r>
      <w:r w:rsidR="001A3369">
        <w:t xml:space="preserve">] = </w:t>
      </w:r>
      <w:r w:rsidR="00CC4F4F">
        <w:rPr>
          <w:rFonts w:hint="eastAsia"/>
        </w:rPr>
        <w:t xml:space="preserve">공을 밀어 낼 </w:t>
      </w:r>
      <w:r w:rsidR="001A3369">
        <w:rPr>
          <w:rFonts w:hint="eastAsia"/>
        </w:rPr>
        <w:t>최종 파워</w:t>
      </w:r>
      <w:r w:rsidR="001815AE">
        <w:br/>
      </w:r>
      <w:r w:rsidR="001815AE">
        <w:rPr>
          <w:rFonts w:hint="eastAsia"/>
        </w:rPr>
        <w:t>위 공식을 거친 다음에 나오는 수치 [최종 파워]가 공을 밀어낼 파워이다.</w:t>
      </w:r>
      <w:r w:rsidR="0053626C">
        <w:br/>
      </w:r>
      <w:r w:rsidR="0053626C">
        <w:rPr>
          <w:rFonts w:hint="eastAsia"/>
        </w:rPr>
        <w:t xml:space="preserve">파워 </w:t>
      </w:r>
      <w:r w:rsidR="0053626C">
        <w:t>1</w:t>
      </w:r>
      <w:r w:rsidR="0053626C">
        <w:rPr>
          <w:rFonts w:hint="eastAsia"/>
        </w:rPr>
        <w:t>당 공이 날라갈 파워는 클라에서 알아서 적당히 결정한다.</w:t>
      </w:r>
    </w:p>
    <w:p w:rsidR="0065657C" w:rsidRDefault="0065657C" w:rsidP="0065657C">
      <w:pPr>
        <w:pStyle w:val="42"/>
      </w:pPr>
      <w:r>
        <w:t>[5</w:t>
      </w:r>
      <w:r>
        <w:t xml:space="preserve"> = </w:t>
      </w:r>
      <w:r w:rsidR="00FB152B">
        <w:rPr>
          <w:rFonts w:hint="eastAsia"/>
        </w:rPr>
        <w:t>공</w:t>
      </w:r>
      <w:r>
        <w:rPr>
          <w:rFonts w:hint="eastAsia"/>
        </w:rPr>
        <w:t xml:space="preserve">] </w:t>
      </w:r>
      <w:r>
        <w:t xml:space="preserve">: </w:t>
      </w:r>
      <w:r>
        <w:br/>
      </w:r>
      <w:r w:rsidRPr="00453697">
        <w:sym w:font="Wingdings" w:char="F0E8"/>
      </w:r>
      <w:r>
        <w:rPr>
          <w:rFonts w:hint="eastAsia"/>
        </w:rPr>
        <w:t xml:space="preserve"> </w:t>
      </w:r>
      <w:r w:rsidR="00577647">
        <w:rPr>
          <w:rFonts w:hint="eastAsia"/>
        </w:rPr>
        <w:t xml:space="preserve">설명 </w:t>
      </w:r>
      <w:r w:rsidR="00577647">
        <w:t>: [</w:t>
      </w:r>
      <w:r w:rsidR="00577647">
        <w:rPr>
          <w:rFonts w:hint="eastAsia"/>
        </w:rPr>
        <w:t xml:space="preserve">카메라]는 항상 공을 기준으로하여 위 그림과 같은 구도로 공을 잡고있는다. </w:t>
      </w:r>
      <w:r w:rsidR="00577647">
        <w:t>[</w:t>
      </w:r>
      <w:r w:rsidR="00577647">
        <w:rPr>
          <w:rFonts w:hint="eastAsia"/>
        </w:rPr>
        <w:t>방향전환]시에도 공을 기준으로 화면이 돌아</w:t>
      </w:r>
      <w:r w:rsidR="00B942EF">
        <w:rPr>
          <w:rFonts w:hint="eastAsia"/>
        </w:rPr>
        <w:t>간다.</w:t>
      </w:r>
      <w:r w:rsidR="004F31DF">
        <w:br/>
        <w:t>[</w:t>
      </w:r>
      <w:r w:rsidR="004F31DF">
        <w:rPr>
          <w:rFonts w:hint="eastAsia"/>
        </w:rPr>
        <w:t xml:space="preserve">퍼팅]으로 공이 움직일 경우 </w:t>
      </w:r>
      <w:r w:rsidR="004F31DF">
        <w:t>[</w:t>
      </w:r>
      <w:r w:rsidR="004F31DF">
        <w:rPr>
          <w:rFonts w:hint="eastAsia"/>
        </w:rPr>
        <w:t>카메라]는 공을 따라서 움직이는데 카메라가 따라가는 속도를 자연스럽게 그래프대로 되도록 한다.</w:t>
      </w:r>
      <w:r w:rsidR="004F31DF">
        <w:t>(</w:t>
      </w:r>
      <w:r w:rsidR="004F31DF">
        <w:rPr>
          <w:rFonts w:hint="eastAsia"/>
        </w:rPr>
        <w:t>논의)</w:t>
      </w:r>
      <w:r w:rsidR="00931B68">
        <w:br/>
      </w:r>
      <w:r w:rsidR="00931B68">
        <w:rPr>
          <w:rFonts w:hint="eastAsia"/>
        </w:rPr>
        <w:t xml:space="preserve">해당 공이 </w:t>
      </w:r>
      <w:r w:rsidR="00931B68">
        <w:t>[7]</w:t>
      </w:r>
      <w:r w:rsidR="00931B68">
        <w:rPr>
          <w:rFonts w:hint="eastAsia"/>
        </w:rPr>
        <w:t xml:space="preserve"> 홀(구멍)으로 들어가게 될 경우 게임이 클리어 되는 시점이며,</w:t>
      </w:r>
      <w:r w:rsidR="00931B68">
        <w:t xml:space="preserve"> [10]</w:t>
      </w:r>
      <w:r w:rsidR="00931B68">
        <w:rPr>
          <w:rFonts w:hint="eastAsia"/>
        </w:rPr>
        <w:t>굿샷 연출텍스트가 나타난다.</w:t>
      </w:r>
    </w:p>
    <w:p w:rsidR="0065657C" w:rsidRDefault="0065657C" w:rsidP="0065657C">
      <w:pPr>
        <w:pStyle w:val="42"/>
      </w:pPr>
      <w:r>
        <w:t>[6</w:t>
      </w:r>
      <w:r>
        <w:t xml:space="preserve"> = </w:t>
      </w:r>
      <w:r w:rsidR="00E0362E">
        <w:rPr>
          <w:rFonts w:hint="eastAsia"/>
        </w:rPr>
        <w:t>장애물</w:t>
      </w:r>
      <w:r>
        <w:rPr>
          <w:rFonts w:hint="eastAsia"/>
        </w:rPr>
        <w:t xml:space="preserve">] </w:t>
      </w:r>
      <w:r>
        <w:t xml:space="preserve">: </w:t>
      </w:r>
      <w:r>
        <w:br/>
      </w:r>
      <w:r w:rsidRPr="00453697">
        <w:sym w:font="Wingdings" w:char="F0E8"/>
      </w:r>
      <w:r>
        <w:rPr>
          <w:rFonts w:hint="eastAsia"/>
        </w:rPr>
        <w:t xml:space="preserve"> </w:t>
      </w:r>
      <w:r w:rsidR="00E0362E">
        <w:rPr>
          <w:rFonts w:hint="eastAsia"/>
        </w:rPr>
        <w:t xml:space="preserve">설명 </w:t>
      </w:r>
      <w:r w:rsidR="00E0362E">
        <w:t>: [5]</w:t>
      </w:r>
      <w:r w:rsidR="00E0362E">
        <w:rPr>
          <w:rFonts w:hint="eastAsia"/>
        </w:rPr>
        <w:t>공이 장애물에 부딪히면 물리 공식에 따라 적당히 튕겨져 나가도록 한다.</w:t>
      </w:r>
      <w:r w:rsidR="004E3953">
        <w:br/>
      </w:r>
      <w:r w:rsidR="004E3953">
        <w:rPr>
          <w:rFonts w:hint="eastAsia"/>
        </w:rPr>
        <w:t>장애물은 그림처럼 우선 배치하고 추 후 맵 만드는 툴로 여러 장애물을 배치하며 맵을 만들계획이다.</w:t>
      </w:r>
    </w:p>
    <w:p w:rsidR="0065657C" w:rsidRDefault="0065657C" w:rsidP="0065657C">
      <w:pPr>
        <w:pStyle w:val="42"/>
      </w:pPr>
      <w:r>
        <w:t>[7</w:t>
      </w:r>
      <w:r>
        <w:t xml:space="preserve"> = </w:t>
      </w:r>
      <w:r w:rsidR="00BA0B7F">
        <w:rPr>
          <w:rFonts w:hint="eastAsia"/>
        </w:rPr>
        <w:t>홀(구멍)</w:t>
      </w:r>
      <w:r>
        <w:rPr>
          <w:rFonts w:hint="eastAsia"/>
        </w:rPr>
        <w:t xml:space="preserve">] </w:t>
      </w:r>
      <w:r>
        <w:t xml:space="preserve">: </w:t>
      </w:r>
      <w:r>
        <w:br/>
      </w:r>
      <w:r w:rsidRPr="00453697">
        <w:sym w:font="Wingdings" w:char="F0E8"/>
      </w:r>
      <w:r>
        <w:rPr>
          <w:rFonts w:hint="eastAsia"/>
        </w:rPr>
        <w:t xml:space="preserve"> </w:t>
      </w:r>
      <w:r w:rsidR="00FB2FAB">
        <w:rPr>
          <w:rFonts w:hint="eastAsia"/>
        </w:rPr>
        <w:t xml:space="preserve">설명 </w:t>
      </w:r>
      <w:r w:rsidR="00FB2FAB">
        <w:t xml:space="preserve">: </w:t>
      </w:r>
      <w:r w:rsidR="00227A48">
        <w:t>[5]</w:t>
      </w:r>
      <w:r w:rsidR="00227A48">
        <w:rPr>
          <w:rFonts w:hint="eastAsia"/>
        </w:rPr>
        <w:t>공이 최종 도착하는 지점으로,</w:t>
      </w:r>
      <w:r w:rsidR="00227A48">
        <w:t xml:space="preserve"> </w:t>
      </w:r>
      <w:r w:rsidR="00227A48">
        <w:rPr>
          <w:rFonts w:hint="eastAsia"/>
        </w:rPr>
        <w:t>해당 구멍 안에 공이 들어와야만 게임이 클리어된다.</w:t>
      </w:r>
      <w:r w:rsidR="00755122">
        <w:t xml:space="preserve"> </w:t>
      </w:r>
      <w:r w:rsidR="00755122">
        <w:rPr>
          <w:rFonts w:hint="eastAsia"/>
        </w:rPr>
        <w:t>그림처럼 해당 위치에 적당히 구멍이 생기도록 해놓는다.</w:t>
      </w:r>
      <w:r w:rsidR="009268D4">
        <w:t xml:space="preserve"> </w:t>
      </w:r>
      <w:r w:rsidR="009268D4">
        <w:rPr>
          <w:rFonts w:hint="eastAsia"/>
        </w:rPr>
        <w:t>추 후 맵 제작 툴에서는 기획에서 모든 맵을 제작할 때 위치등을 결정한다.</w:t>
      </w:r>
    </w:p>
    <w:p w:rsidR="0065657C" w:rsidRDefault="0065657C" w:rsidP="0065657C">
      <w:pPr>
        <w:pStyle w:val="42"/>
      </w:pPr>
      <w:r>
        <w:t>[8</w:t>
      </w:r>
      <w:r>
        <w:t xml:space="preserve"> = </w:t>
      </w:r>
      <w:r w:rsidR="00F1505B">
        <w:rPr>
          <w:rFonts w:hint="eastAsia"/>
        </w:rPr>
        <w:t>홀 방향 알림 화살표</w:t>
      </w:r>
      <w:r>
        <w:rPr>
          <w:rFonts w:hint="eastAsia"/>
        </w:rPr>
        <w:t xml:space="preserve">] </w:t>
      </w:r>
      <w:r>
        <w:t xml:space="preserve">: </w:t>
      </w:r>
      <w:r>
        <w:br/>
      </w:r>
      <w:r w:rsidRPr="00453697">
        <w:sym w:font="Wingdings" w:char="F0E8"/>
      </w:r>
      <w:r>
        <w:rPr>
          <w:rFonts w:hint="eastAsia"/>
        </w:rPr>
        <w:t xml:space="preserve"> </w:t>
      </w:r>
      <w:r w:rsidR="002817D5">
        <w:rPr>
          <w:rFonts w:hint="eastAsia"/>
        </w:rPr>
        <w:t xml:space="preserve">홀 위에 떠있는 화살표로 </w:t>
      </w:r>
      <w:r w:rsidR="002817D5">
        <w:t>UI</w:t>
      </w:r>
      <w:r w:rsidR="002817D5">
        <w:rPr>
          <w:rFonts w:hint="eastAsia"/>
        </w:rPr>
        <w:t>상 화살표로서 장애물이나 특정 시야에 가려지지 않는 화살표로 홀의 방향을 언제든지 확인 할 수 있는 역할을 하는 화살표이다.</w:t>
      </w:r>
      <w:r w:rsidR="0064205B">
        <w:br/>
      </w:r>
      <w:r w:rsidR="0064205B">
        <w:rPr>
          <w:rFonts w:hint="eastAsia"/>
        </w:rPr>
        <w:t>모든 오브젝트의 최 상단에 위치하</w:t>
      </w:r>
      <w:r w:rsidR="00FE0D06">
        <w:rPr>
          <w:rFonts w:hint="eastAsia"/>
        </w:rPr>
        <w:t>여 해당 방향을 바라볼 경우 카메라에 언제든지 잡히</w:t>
      </w:r>
      <w:r w:rsidR="0064205B">
        <w:rPr>
          <w:rFonts w:hint="eastAsia"/>
        </w:rPr>
        <w:t>도록 한다.</w:t>
      </w:r>
    </w:p>
    <w:p w:rsidR="0065657C" w:rsidRDefault="0065657C" w:rsidP="0065657C">
      <w:pPr>
        <w:pStyle w:val="42"/>
      </w:pPr>
      <w:r>
        <w:t>[9</w:t>
      </w:r>
      <w:r>
        <w:t xml:space="preserve"> = </w:t>
      </w:r>
      <w:r w:rsidR="0044185D">
        <w:rPr>
          <w:rFonts w:hint="eastAsia"/>
        </w:rPr>
        <w:t>샷 횟</w:t>
      </w:r>
      <w:r w:rsidR="00905BB6">
        <w:rPr>
          <w:rFonts w:hint="eastAsia"/>
        </w:rPr>
        <w:t>수</w:t>
      </w:r>
      <w:r>
        <w:rPr>
          <w:rFonts w:hint="eastAsia"/>
        </w:rPr>
        <w:t xml:space="preserve">] </w:t>
      </w:r>
      <w:r>
        <w:t xml:space="preserve">: </w:t>
      </w:r>
      <w:r>
        <w:br/>
      </w:r>
      <w:r w:rsidRPr="00453697">
        <w:sym w:font="Wingdings" w:char="F0E8"/>
      </w:r>
      <w:r>
        <w:rPr>
          <w:rFonts w:hint="eastAsia"/>
        </w:rPr>
        <w:t xml:space="preserve"> </w:t>
      </w:r>
      <w:r w:rsidR="00185D8D">
        <w:rPr>
          <w:rFonts w:hint="eastAsia"/>
        </w:rPr>
        <w:t xml:space="preserve">샷 횟수 : </w:t>
      </w:r>
      <w:r w:rsidR="00A62F91">
        <w:rPr>
          <w:rFonts w:hint="eastAsia"/>
        </w:rPr>
        <w:t xml:space="preserve">샷을 </w:t>
      </w:r>
      <w:r w:rsidR="00A62F91">
        <w:t>1</w:t>
      </w:r>
      <w:r w:rsidR="00A62F91">
        <w:rPr>
          <w:rFonts w:hint="eastAsia"/>
        </w:rPr>
        <w:t xml:space="preserve">번 할때마다 최초 </w:t>
      </w:r>
      <w:r w:rsidR="00A62F91">
        <w:t>0</w:t>
      </w:r>
      <w:r w:rsidR="00A62F91">
        <w:rPr>
          <w:rFonts w:hint="eastAsia"/>
        </w:rPr>
        <w:t xml:space="preserve">에서 </w:t>
      </w:r>
      <w:r w:rsidR="00A62F91">
        <w:t>+1</w:t>
      </w:r>
      <w:r w:rsidR="00A62F91">
        <w:rPr>
          <w:rFonts w:hint="eastAsia"/>
        </w:rPr>
        <w:t>식 더해지도록 한다.</w:t>
      </w:r>
      <w:r w:rsidR="00E87959">
        <w:t xml:space="preserve"> </w:t>
      </w:r>
    </w:p>
    <w:p w:rsidR="0065657C" w:rsidRDefault="0065657C" w:rsidP="000A17EF">
      <w:pPr>
        <w:pStyle w:val="42"/>
      </w:pPr>
      <w:r>
        <w:t>[1</w:t>
      </w:r>
      <w:r>
        <w:t>0</w:t>
      </w:r>
      <w:r>
        <w:t xml:space="preserve"> = </w:t>
      </w:r>
      <w:r w:rsidR="00D06B97">
        <w:rPr>
          <w:rFonts w:hint="eastAsia"/>
        </w:rPr>
        <w:t>클리어 연출</w:t>
      </w:r>
      <w:r>
        <w:rPr>
          <w:rFonts w:hint="eastAsia"/>
        </w:rPr>
        <w:t xml:space="preserve">] </w:t>
      </w:r>
      <w:r>
        <w:t xml:space="preserve">: </w:t>
      </w:r>
      <w:r>
        <w:br/>
      </w:r>
      <w:r w:rsidRPr="00453697">
        <w:sym w:font="Wingdings" w:char="F0E8"/>
      </w:r>
      <w:r>
        <w:rPr>
          <w:rFonts w:hint="eastAsia"/>
        </w:rPr>
        <w:t xml:space="preserve"> </w:t>
      </w:r>
      <w:r w:rsidR="00725D74">
        <w:rPr>
          <w:rFonts w:hint="eastAsia"/>
        </w:rPr>
        <w:t xml:space="preserve">설명 </w:t>
      </w:r>
      <w:r w:rsidR="00725D74">
        <w:t xml:space="preserve">: </w:t>
      </w:r>
      <w:r w:rsidR="00D06B97">
        <w:rPr>
          <w:rFonts w:hint="eastAsia"/>
        </w:rPr>
        <w:t>클리어 했을 경우 나타나는 텍스트로 굿샷으로 그림처럼 나타나도록 한다.</w:t>
      </w:r>
      <w:r w:rsidR="00D06B97">
        <w:t xml:space="preserve"> </w:t>
      </w:r>
      <w:r w:rsidR="00D06B97">
        <w:rPr>
          <w:rFonts w:hint="eastAsia"/>
        </w:rPr>
        <w:t>해당 연출이 끝나면,</w:t>
      </w:r>
      <w:r w:rsidR="00D06B97">
        <w:t xml:space="preserve"> </w:t>
      </w:r>
      <w:r w:rsidR="00D06B97">
        <w:rPr>
          <w:rFonts w:hint="eastAsia"/>
        </w:rPr>
        <w:t>화면을 터치 할 경우 처음부터 다시 게임이 시작되도록 한다.</w:t>
      </w:r>
      <w:bookmarkStart w:id="3" w:name="_GoBack"/>
      <w:bookmarkEnd w:id="3"/>
    </w:p>
    <w:sectPr w:rsidR="0065657C" w:rsidSect="00B54F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616" w:right="1259" w:bottom="1259" w:left="1259" w:header="851" w:footer="709" w:gutter="0"/>
      <w:pgBorders w:offsetFrom="page">
        <w:top w:val="single" w:sz="4" w:space="24" w:color="404040"/>
        <w:left w:val="single" w:sz="4" w:space="24" w:color="404040"/>
        <w:bottom w:val="single" w:sz="4" w:space="24" w:color="404040"/>
        <w:right w:val="single" w:sz="4" w:space="24" w:color="404040"/>
      </w:pgBorders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56F" w:rsidRDefault="0090656F" w:rsidP="002E0A02">
      <w:pPr>
        <w:ind w:left="200"/>
      </w:pPr>
      <w:r>
        <w:separator/>
      </w:r>
    </w:p>
  </w:endnote>
  <w:endnote w:type="continuationSeparator" w:id="0">
    <w:p w:rsidR="0090656F" w:rsidRDefault="0090656F" w:rsidP="002E0A02">
      <w:pPr>
        <w:ind w:lef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새굴림"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49B" w:rsidRDefault="003C649B" w:rsidP="00F81B09">
    <w:pPr>
      <w:pStyle w:val="a9"/>
      <w:framePr w:wrap="around" w:vAnchor="text" w:hAnchor="margin" w:xAlign="center" w:y="1"/>
      <w:ind w:left="200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3C649B" w:rsidRDefault="003C649B" w:rsidP="00F81B09">
    <w:pPr>
      <w:pStyle w:val="a9"/>
      <w:ind w:left="200"/>
    </w:pPr>
  </w:p>
  <w:p w:rsidR="003C649B" w:rsidRDefault="003C649B" w:rsidP="00F81B09">
    <w:pPr>
      <w:ind w:left="20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49B" w:rsidRPr="00687AD6" w:rsidRDefault="003C649B" w:rsidP="009E105A">
    <w:pPr>
      <w:pStyle w:val="a9"/>
      <w:framePr w:wrap="around" w:vAnchor="text" w:hAnchor="margin" w:xAlign="center" w:y="1"/>
      <w:ind w:left="200"/>
      <w:rPr>
        <w:rStyle w:val="af"/>
        <w:rFonts w:ascii="Times New Roman"/>
      </w:rPr>
    </w:pPr>
    <w:r>
      <w:rPr>
        <w:rStyle w:val="af"/>
        <w:rFonts w:ascii="Times New Roman" w:hint="eastAsia"/>
      </w:rPr>
      <w:t xml:space="preserve">Page </w:t>
    </w:r>
    <w:r w:rsidRPr="00687AD6">
      <w:rPr>
        <w:rStyle w:val="af"/>
        <w:rFonts w:ascii="Times New Roman"/>
      </w:rPr>
      <w:fldChar w:fldCharType="begin"/>
    </w:r>
    <w:r w:rsidRPr="00687AD6">
      <w:rPr>
        <w:rStyle w:val="af"/>
        <w:rFonts w:ascii="Times New Roman"/>
      </w:rPr>
      <w:instrText xml:space="preserve">PAGE  </w:instrText>
    </w:r>
    <w:r w:rsidRPr="00687AD6">
      <w:rPr>
        <w:rStyle w:val="af"/>
        <w:rFonts w:ascii="Times New Roman"/>
      </w:rPr>
      <w:fldChar w:fldCharType="separate"/>
    </w:r>
    <w:r w:rsidR="00D06B97">
      <w:rPr>
        <w:rStyle w:val="af"/>
        <w:rFonts w:ascii="Times New Roman"/>
        <w:noProof/>
      </w:rPr>
      <w:t>3</w:t>
    </w:r>
    <w:r w:rsidRPr="00687AD6">
      <w:rPr>
        <w:rStyle w:val="af"/>
        <w:rFonts w:ascii="Times New Roman"/>
      </w:rPr>
      <w:fldChar w:fldCharType="end"/>
    </w:r>
  </w:p>
  <w:p w:rsidR="003C649B" w:rsidRPr="00A01918" w:rsidRDefault="00C87BBB" w:rsidP="006A096E">
    <w:pPr>
      <w:pStyle w:val="a9"/>
      <w:ind w:leftChars="0" w:left="0"/>
      <w:jc w:val="right"/>
      <w:rPr>
        <w:rFonts w:ascii="Times New Roman"/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C87BBB">
      <w:rPr>
        <w:rFonts w:ascii="Times New Roman"/>
        <w:noProof/>
        <w:color w:val="4F81BD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GoodShot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49B" w:rsidRDefault="003C649B" w:rsidP="006A096E">
    <w:pPr>
      <w:pStyle w:val="a9"/>
      <w:ind w:left="20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56F" w:rsidRDefault="0090656F" w:rsidP="002E0A02">
      <w:pPr>
        <w:ind w:left="200"/>
      </w:pPr>
      <w:r>
        <w:separator/>
      </w:r>
    </w:p>
  </w:footnote>
  <w:footnote w:type="continuationSeparator" w:id="0">
    <w:p w:rsidR="0090656F" w:rsidRDefault="0090656F" w:rsidP="002E0A02">
      <w:pPr>
        <w:ind w:lef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49B" w:rsidRDefault="003C649B" w:rsidP="00F81B09">
    <w:pPr>
      <w:pStyle w:val="a7"/>
      <w:ind w:left="200"/>
    </w:pPr>
  </w:p>
  <w:p w:rsidR="003C649B" w:rsidRDefault="003C649B" w:rsidP="00F81B09">
    <w:pPr>
      <w:ind w:left="20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49B" w:rsidRDefault="00C87BBB" w:rsidP="006A096E">
    <w:pPr>
      <w:pStyle w:val="a7"/>
      <w:spacing w:after="0"/>
      <w:ind w:leftChars="0" w:left="200" w:hangingChars="100" w:hanging="200"/>
      <w:jc w:val="right"/>
      <w:rPr>
        <w:rFonts w:ascii="Times New Roman"/>
      </w:rPr>
    </w:pPr>
    <w:r>
      <w:rPr>
        <w:rFonts w:ascii="Times New Roman" w:hint="eastAsia"/>
      </w:rPr>
      <w:t>G</w:t>
    </w:r>
    <w:r>
      <w:rPr>
        <w:rFonts w:ascii="Times New Roman"/>
      </w:rPr>
      <w:t>oodShot / G</w:t>
    </w:r>
    <w:r w:rsidR="003C649B">
      <w:rPr>
        <w:rFonts w:ascii="Times New Roman" w:hint="eastAsia"/>
      </w:rPr>
      <w:t>ame Design</w:t>
    </w:r>
  </w:p>
  <w:p w:rsidR="003C649B" w:rsidRPr="00D00545" w:rsidRDefault="003C649B" w:rsidP="006A096E">
    <w:pPr>
      <w:pStyle w:val="a7"/>
      <w:ind w:leftChars="0" w:left="0"/>
      <w:jc w:val="right"/>
      <w:rPr>
        <w:rFonts w:ascii="Times New Roman"/>
      </w:rPr>
    </w:pPr>
    <w:r>
      <w:rPr>
        <w:rFonts w:ascii="Times New Roman" w:hint="eastAsia"/>
      </w:rPr>
      <w:t>System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49B" w:rsidRPr="00CF7ED9" w:rsidRDefault="00C87BBB" w:rsidP="00A01918">
    <w:pPr>
      <w:pStyle w:val="a7"/>
      <w:ind w:leftChars="0" w:left="0" w:firstLineChars="50" w:firstLine="140"/>
      <w:rPr>
        <w:rFonts w:hint="eastAsia"/>
        <w:noProof/>
        <w:color w:val="7030A0"/>
        <w:sz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>
      <w:rPr>
        <w:rFonts w:hint="eastAsia"/>
        <w:noProof/>
        <w:color w:val="7030A0"/>
        <w:sz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G</w:t>
    </w:r>
    <w:r>
      <w:rPr>
        <w:noProof/>
        <w:color w:val="7030A0"/>
        <w:sz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oodShot!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F4697"/>
    <w:multiLevelType w:val="hybridMultilevel"/>
    <w:tmpl w:val="B678C14C"/>
    <w:lvl w:ilvl="0" w:tplc="1256D78E">
      <w:start w:val="1"/>
      <w:numFmt w:val="decimal"/>
      <w:pStyle w:val="a"/>
      <w:lvlText w:val="&lt; 식 %1 &gt;"/>
      <w:lvlJc w:val="center"/>
      <w:pPr>
        <w:tabs>
          <w:tab w:val="num" w:pos="920"/>
        </w:tabs>
        <w:ind w:left="600" w:hanging="400"/>
      </w:pPr>
      <w:rPr>
        <w:rFonts w:hint="eastAsia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1" w15:restartNumberingAfterBreak="0">
    <w:nsid w:val="0C5708C4"/>
    <w:multiLevelType w:val="hybridMultilevel"/>
    <w:tmpl w:val="1E16AE5C"/>
    <w:lvl w:ilvl="0" w:tplc="15DC0E88">
      <w:start w:val="1"/>
      <w:numFmt w:val="decimal"/>
      <w:pStyle w:val="3-"/>
      <w:lvlText w:val="( 표 3-%1 )"/>
      <w:lvlJc w:val="center"/>
      <w:pPr>
        <w:tabs>
          <w:tab w:val="num" w:pos="1120"/>
        </w:tabs>
        <w:ind w:left="800" w:hanging="400"/>
      </w:pPr>
      <w:rPr>
        <w:rFonts w:hint="eastAsia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0CDC05A5"/>
    <w:multiLevelType w:val="hybridMultilevel"/>
    <w:tmpl w:val="5AB8E1CC"/>
    <w:lvl w:ilvl="0" w:tplc="E0A0D3F6">
      <w:start w:val="1"/>
      <w:numFmt w:val="decimal"/>
      <w:pStyle w:val="7-"/>
      <w:lvlText w:val="( 그림 7-%1 )"/>
      <w:lvlJc w:val="center"/>
      <w:pPr>
        <w:tabs>
          <w:tab w:val="num" w:pos="1775"/>
        </w:tabs>
        <w:ind w:left="1095" w:hanging="400"/>
      </w:pPr>
      <w:rPr>
        <w:rFonts w:hint="eastAsia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115E7038"/>
    <w:multiLevelType w:val="hybridMultilevel"/>
    <w:tmpl w:val="C7824EA4"/>
    <w:lvl w:ilvl="0" w:tplc="A8A67404">
      <w:start w:val="1"/>
      <w:numFmt w:val="decimal"/>
      <w:pStyle w:val="1-"/>
      <w:lvlText w:val="( 표 1-%1 )"/>
      <w:lvlJc w:val="center"/>
      <w:pPr>
        <w:tabs>
          <w:tab w:val="num" w:pos="1120"/>
        </w:tabs>
        <w:ind w:left="800" w:hanging="400"/>
      </w:pPr>
      <w:rPr>
        <w:rFonts w:hint="eastAsia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15406E98"/>
    <w:multiLevelType w:val="hybridMultilevel"/>
    <w:tmpl w:val="79726766"/>
    <w:lvl w:ilvl="0" w:tplc="9CB69334">
      <w:start w:val="1"/>
      <w:numFmt w:val="decimal"/>
      <w:pStyle w:val="2-"/>
      <w:lvlText w:val="( 표 2-%1 )"/>
      <w:lvlJc w:val="center"/>
      <w:pPr>
        <w:tabs>
          <w:tab w:val="num" w:pos="1120"/>
        </w:tabs>
        <w:ind w:left="800" w:hanging="400"/>
      </w:pPr>
      <w:rPr>
        <w:rFonts w:hint="eastAsia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19800577"/>
    <w:multiLevelType w:val="hybridMultilevel"/>
    <w:tmpl w:val="7B2E1448"/>
    <w:lvl w:ilvl="0" w:tplc="5608E346">
      <w:start w:val="1"/>
      <w:numFmt w:val="bullet"/>
      <w:lvlText w:val="-"/>
      <w:lvlJc w:val="left"/>
      <w:pPr>
        <w:ind w:left="142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6" w15:restartNumberingAfterBreak="0">
    <w:nsid w:val="19BF5AB2"/>
    <w:multiLevelType w:val="hybridMultilevel"/>
    <w:tmpl w:val="60BEBF90"/>
    <w:lvl w:ilvl="0" w:tplc="72F82112">
      <w:start w:val="1"/>
      <w:numFmt w:val="decimal"/>
      <w:pStyle w:val="4-"/>
      <w:lvlText w:val="( 그림 4-%1 )"/>
      <w:lvlJc w:val="center"/>
      <w:pPr>
        <w:tabs>
          <w:tab w:val="num" w:pos="2375"/>
        </w:tabs>
        <w:ind w:left="1695" w:hanging="400"/>
      </w:pPr>
      <w:rPr>
        <w:rFonts w:hint="eastAsia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1FC16C25"/>
    <w:multiLevelType w:val="hybridMultilevel"/>
    <w:tmpl w:val="5F4EB218"/>
    <w:lvl w:ilvl="0" w:tplc="99F48BDE">
      <w:numFmt w:val="bullet"/>
      <w:lvlText w:val=""/>
      <w:lvlJc w:val="left"/>
      <w:pPr>
        <w:ind w:left="900" w:hanging="360"/>
      </w:pPr>
      <w:rPr>
        <w:rFonts w:ascii="Wingdings" w:eastAsia="맑은 고딕" w:hAnsi="Wingdings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00"/>
      </w:pPr>
      <w:rPr>
        <w:rFonts w:ascii="Wingdings" w:hAnsi="Wingdings" w:hint="default"/>
      </w:rPr>
    </w:lvl>
  </w:abstractNum>
  <w:abstractNum w:abstractNumId="8" w15:restartNumberingAfterBreak="0">
    <w:nsid w:val="21EA4993"/>
    <w:multiLevelType w:val="multilevel"/>
    <w:tmpl w:val="032C06E8"/>
    <w:lvl w:ilvl="0">
      <w:start w:val="1"/>
      <w:numFmt w:val="upperRoman"/>
      <w:suff w:val="space"/>
      <w:lvlText w:val="%1."/>
      <w:lvlJc w:val="left"/>
      <w:pPr>
        <w:ind w:left="760" w:hanging="40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160" w:hanging="400"/>
      </w:pPr>
      <w:rPr>
        <w:rFonts w:hint="eastAsia"/>
      </w:rPr>
    </w:lvl>
    <w:lvl w:ilvl="2">
      <w:start w:val="1"/>
      <w:numFmt w:val="decimal"/>
      <w:pStyle w:val="3"/>
      <w:suff w:val="space"/>
      <w:lvlText w:val="%2.%3."/>
      <w:lvlJc w:val="right"/>
      <w:pPr>
        <w:ind w:left="156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6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36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6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6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6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00"/>
      </w:pPr>
      <w:rPr>
        <w:rFonts w:hint="eastAsia"/>
      </w:rPr>
    </w:lvl>
  </w:abstractNum>
  <w:abstractNum w:abstractNumId="9" w15:restartNumberingAfterBreak="0">
    <w:nsid w:val="226D58E1"/>
    <w:multiLevelType w:val="hybridMultilevel"/>
    <w:tmpl w:val="AD96C12E"/>
    <w:lvl w:ilvl="0" w:tplc="1888A388">
      <w:start w:val="1"/>
      <w:numFmt w:val="decimal"/>
      <w:pStyle w:val="9-"/>
      <w:lvlText w:val="( 표 2-%1 )"/>
      <w:lvlJc w:val="center"/>
      <w:pPr>
        <w:tabs>
          <w:tab w:val="num" w:pos="1120"/>
        </w:tabs>
        <w:ind w:left="800" w:hanging="400"/>
      </w:pPr>
      <w:rPr>
        <w:rFonts w:hint="eastAsia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228205E1"/>
    <w:multiLevelType w:val="hybridMultilevel"/>
    <w:tmpl w:val="72EAED9E"/>
    <w:lvl w:ilvl="0" w:tplc="38081516">
      <w:start w:val="1"/>
      <w:numFmt w:val="decimal"/>
      <w:pStyle w:val="6-"/>
      <w:lvlText w:val="( 그림 6-%1 )"/>
      <w:lvlJc w:val="center"/>
      <w:pPr>
        <w:tabs>
          <w:tab w:val="num" w:pos="1975"/>
        </w:tabs>
        <w:ind w:left="1295" w:hanging="400"/>
      </w:pPr>
      <w:rPr>
        <w:rFonts w:hint="eastAsia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27CB63AD"/>
    <w:multiLevelType w:val="hybridMultilevel"/>
    <w:tmpl w:val="50E49CD2"/>
    <w:lvl w:ilvl="0" w:tplc="3684B638">
      <w:start w:val="1"/>
      <w:numFmt w:val="decimal"/>
      <w:pStyle w:val="8-"/>
      <w:lvlText w:val="( 표 8-%1 )"/>
      <w:lvlJc w:val="center"/>
      <w:pPr>
        <w:tabs>
          <w:tab w:val="num" w:pos="1120"/>
        </w:tabs>
        <w:ind w:left="800" w:hanging="400"/>
      </w:pPr>
      <w:rPr>
        <w:rFonts w:hint="eastAsia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2F6A3A3E"/>
    <w:multiLevelType w:val="hybridMultilevel"/>
    <w:tmpl w:val="E87EACA0"/>
    <w:lvl w:ilvl="0" w:tplc="5C2ED3F8">
      <w:start w:val="1"/>
      <w:numFmt w:val="decimal"/>
      <w:pStyle w:val="a0"/>
      <w:lvlText w:val="( 표 %1 )"/>
      <w:lvlJc w:val="center"/>
      <w:pPr>
        <w:tabs>
          <w:tab w:val="num" w:pos="1120"/>
        </w:tabs>
        <w:ind w:left="800" w:hanging="400"/>
      </w:pPr>
      <w:rPr>
        <w:rFonts w:hint="eastAsia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2FA635C3"/>
    <w:multiLevelType w:val="hybridMultilevel"/>
    <w:tmpl w:val="AAB08CD0"/>
    <w:lvl w:ilvl="0" w:tplc="D514E2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4" w15:restartNumberingAfterBreak="0">
    <w:nsid w:val="33C13DFB"/>
    <w:multiLevelType w:val="hybridMultilevel"/>
    <w:tmpl w:val="03F669FA"/>
    <w:lvl w:ilvl="0" w:tplc="1BFE2EBE">
      <w:start w:val="1"/>
      <w:numFmt w:val="decimal"/>
      <w:pStyle w:val="1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4A27318"/>
    <w:multiLevelType w:val="hybridMultilevel"/>
    <w:tmpl w:val="87680080"/>
    <w:lvl w:ilvl="0" w:tplc="61A8F122">
      <w:start w:val="1"/>
      <w:numFmt w:val="decimal"/>
      <w:pStyle w:val="5-"/>
      <w:lvlText w:val="( 그림 5-%1 )"/>
      <w:lvlJc w:val="center"/>
      <w:pPr>
        <w:tabs>
          <w:tab w:val="num" w:pos="2175"/>
        </w:tabs>
        <w:ind w:left="1495" w:hanging="400"/>
      </w:pPr>
      <w:rPr>
        <w:rFonts w:hint="eastAsia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3B057ECB"/>
    <w:multiLevelType w:val="multilevel"/>
    <w:tmpl w:val="1FC4EB74"/>
    <w:lvl w:ilvl="0">
      <w:start w:val="1"/>
      <w:numFmt w:val="decimalFullWidth"/>
      <w:pStyle w:val="9-0"/>
      <w:suff w:val="space"/>
      <w:lvlText w:val="( 그림 %1 )"/>
      <w:lvlJc w:val="center"/>
      <w:pPr>
        <w:ind w:left="625" w:hanging="337"/>
      </w:pPr>
      <w:rPr>
        <w:rFonts w:hint="eastAsia"/>
      </w:rPr>
    </w:lvl>
    <w:lvl w:ilvl="1">
      <w:start w:val="1"/>
      <w:numFmt w:val="ganada"/>
      <w:lvlText w:val="%2)"/>
      <w:lvlJc w:val="left"/>
      <w:pPr>
        <w:tabs>
          <w:tab w:val="num" w:pos="1051"/>
        </w:tabs>
        <w:ind w:left="10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476"/>
        </w:tabs>
        <w:ind w:left="14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759"/>
        </w:tabs>
        <w:ind w:left="17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184"/>
        </w:tabs>
        <w:ind w:left="21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2609"/>
        </w:tabs>
        <w:ind w:left="26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035"/>
        </w:tabs>
        <w:ind w:left="30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460"/>
        </w:tabs>
        <w:ind w:left="34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885"/>
        </w:tabs>
        <w:ind w:left="3885" w:hanging="425"/>
      </w:pPr>
      <w:rPr>
        <w:rFonts w:hint="eastAsia"/>
      </w:rPr>
    </w:lvl>
  </w:abstractNum>
  <w:abstractNum w:abstractNumId="17" w15:restartNumberingAfterBreak="0">
    <w:nsid w:val="40095810"/>
    <w:multiLevelType w:val="multilevel"/>
    <w:tmpl w:val="C406A93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8" w15:restartNumberingAfterBreak="0">
    <w:nsid w:val="43D21D7A"/>
    <w:multiLevelType w:val="hybridMultilevel"/>
    <w:tmpl w:val="00808DFA"/>
    <w:lvl w:ilvl="0" w:tplc="F9A86386">
      <w:start w:val="1"/>
      <w:numFmt w:val="decimal"/>
      <w:pStyle w:val="a1"/>
      <w:lvlText w:val="( 그림 %1 )"/>
      <w:lvlJc w:val="center"/>
      <w:pPr>
        <w:tabs>
          <w:tab w:val="num" w:pos="1480"/>
        </w:tabs>
        <w:ind w:left="800" w:hanging="400"/>
      </w:pPr>
      <w:rPr>
        <w:rFonts w:hint="eastAsia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4D904A85"/>
    <w:multiLevelType w:val="hybridMultilevel"/>
    <w:tmpl w:val="8FB467C8"/>
    <w:lvl w:ilvl="0" w:tplc="F6C47344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0" w15:restartNumberingAfterBreak="0">
    <w:nsid w:val="54883E4E"/>
    <w:multiLevelType w:val="hybridMultilevel"/>
    <w:tmpl w:val="0EAC6110"/>
    <w:lvl w:ilvl="0" w:tplc="1C94E36E">
      <w:start w:val="1"/>
      <w:numFmt w:val="decimal"/>
      <w:pStyle w:val="2-0"/>
      <w:lvlText w:val="( 그림 2-%1 )"/>
      <w:lvlJc w:val="center"/>
      <w:pPr>
        <w:tabs>
          <w:tab w:val="num" w:pos="2775"/>
        </w:tabs>
        <w:ind w:left="2095" w:hanging="400"/>
      </w:pPr>
      <w:rPr>
        <w:rFonts w:hint="eastAsia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56763EFE"/>
    <w:multiLevelType w:val="hybridMultilevel"/>
    <w:tmpl w:val="16D0B0D2"/>
    <w:lvl w:ilvl="0" w:tplc="6F14D2A8">
      <w:start w:val="1"/>
      <w:numFmt w:val="decimal"/>
      <w:pStyle w:val="6-0"/>
      <w:lvlText w:val="( 표 6-%1 )"/>
      <w:lvlJc w:val="center"/>
      <w:pPr>
        <w:tabs>
          <w:tab w:val="num" w:pos="1120"/>
        </w:tabs>
        <w:ind w:left="800" w:hanging="400"/>
      </w:pPr>
      <w:rPr>
        <w:rFonts w:hint="eastAsia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593D4C65"/>
    <w:multiLevelType w:val="hybridMultilevel"/>
    <w:tmpl w:val="77D21F80"/>
    <w:lvl w:ilvl="0" w:tplc="F094DC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3" w15:restartNumberingAfterBreak="0">
    <w:nsid w:val="59654A02"/>
    <w:multiLevelType w:val="hybridMultilevel"/>
    <w:tmpl w:val="EA5AFE52"/>
    <w:lvl w:ilvl="0" w:tplc="F28CA2E0">
      <w:numFmt w:val="bullet"/>
      <w:lvlText w:val=""/>
      <w:lvlJc w:val="left"/>
      <w:pPr>
        <w:ind w:left="962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00"/>
      </w:pPr>
      <w:rPr>
        <w:rFonts w:ascii="Wingdings" w:hAnsi="Wingdings" w:hint="default"/>
      </w:rPr>
    </w:lvl>
  </w:abstractNum>
  <w:abstractNum w:abstractNumId="24" w15:restartNumberingAfterBreak="0">
    <w:nsid w:val="5BB167E0"/>
    <w:multiLevelType w:val="hybridMultilevel"/>
    <w:tmpl w:val="B1E07C7A"/>
    <w:lvl w:ilvl="0" w:tplc="BD527700">
      <w:start w:val="1"/>
      <w:numFmt w:val="bullet"/>
      <w:pStyle w:val="2"/>
      <w:lvlText w:val=""/>
      <w:lvlJc w:val="left"/>
      <w:pPr>
        <w:ind w:left="1392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5" w15:restartNumberingAfterBreak="0">
    <w:nsid w:val="5D19429B"/>
    <w:multiLevelType w:val="hybridMultilevel"/>
    <w:tmpl w:val="AB56A3D6"/>
    <w:lvl w:ilvl="0" w:tplc="FE50F5A6">
      <w:numFmt w:val="bullet"/>
      <w:lvlText w:val=""/>
      <w:lvlJc w:val="left"/>
      <w:pPr>
        <w:ind w:left="962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00"/>
      </w:pPr>
      <w:rPr>
        <w:rFonts w:ascii="Wingdings" w:hAnsi="Wingdings" w:hint="default"/>
      </w:rPr>
    </w:lvl>
  </w:abstractNum>
  <w:abstractNum w:abstractNumId="26" w15:restartNumberingAfterBreak="0">
    <w:nsid w:val="5EC206D6"/>
    <w:multiLevelType w:val="hybridMultilevel"/>
    <w:tmpl w:val="FBCC67BC"/>
    <w:lvl w:ilvl="0" w:tplc="A98259BA">
      <w:start w:val="1"/>
      <w:numFmt w:val="decimal"/>
      <w:pStyle w:val="8-0"/>
      <w:lvlText w:val="( 그림 8-%1 )"/>
      <w:lvlJc w:val="center"/>
      <w:pPr>
        <w:tabs>
          <w:tab w:val="num" w:pos="1215"/>
        </w:tabs>
        <w:ind w:left="895" w:hanging="400"/>
      </w:pPr>
      <w:rPr>
        <w:rFonts w:hint="eastAsia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5EC62DAA"/>
    <w:multiLevelType w:val="hybridMultilevel"/>
    <w:tmpl w:val="1DAEF3EA"/>
    <w:lvl w:ilvl="0" w:tplc="66D460FC">
      <w:start w:val="2015"/>
      <w:numFmt w:val="bullet"/>
      <w:lvlText w:val="※"/>
      <w:lvlJc w:val="left"/>
      <w:pPr>
        <w:ind w:left="10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28" w15:restartNumberingAfterBreak="0">
    <w:nsid w:val="60F61306"/>
    <w:multiLevelType w:val="hybridMultilevel"/>
    <w:tmpl w:val="171034B0"/>
    <w:lvl w:ilvl="0" w:tplc="C302D8BA">
      <w:numFmt w:val="bullet"/>
      <w:lvlText w:val=""/>
      <w:lvlJc w:val="left"/>
      <w:pPr>
        <w:ind w:left="90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00"/>
      </w:pPr>
      <w:rPr>
        <w:rFonts w:ascii="Wingdings" w:hAnsi="Wingdings" w:hint="default"/>
      </w:rPr>
    </w:lvl>
  </w:abstractNum>
  <w:abstractNum w:abstractNumId="29" w15:restartNumberingAfterBreak="0">
    <w:nsid w:val="630D2565"/>
    <w:multiLevelType w:val="hybridMultilevel"/>
    <w:tmpl w:val="C6983D6E"/>
    <w:lvl w:ilvl="0" w:tplc="88EEA88E">
      <w:start w:val="1"/>
      <w:numFmt w:val="decimal"/>
      <w:pStyle w:val="5-0"/>
      <w:lvlText w:val="( 표 5-%1 )"/>
      <w:lvlJc w:val="center"/>
      <w:pPr>
        <w:tabs>
          <w:tab w:val="num" w:pos="1120"/>
        </w:tabs>
        <w:ind w:left="800" w:hanging="400"/>
      </w:pPr>
      <w:rPr>
        <w:rFonts w:hint="eastAsia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678D66B5"/>
    <w:multiLevelType w:val="hybridMultilevel"/>
    <w:tmpl w:val="28B62028"/>
    <w:lvl w:ilvl="0" w:tplc="745457FC">
      <w:start w:val="1"/>
      <w:numFmt w:val="decimal"/>
      <w:pStyle w:val="1-0"/>
      <w:lvlText w:val="( 그림 1-%1 )"/>
      <w:lvlJc w:val="center"/>
      <w:pPr>
        <w:tabs>
          <w:tab w:val="num" w:pos="2975"/>
        </w:tabs>
        <w:ind w:left="2295" w:hanging="400"/>
      </w:pPr>
      <w:rPr>
        <w:rFonts w:hint="eastAsia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 w15:restartNumberingAfterBreak="0">
    <w:nsid w:val="68E432D1"/>
    <w:multiLevelType w:val="hybridMultilevel"/>
    <w:tmpl w:val="72464324"/>
    <w:lvl w:ilvl="0" w:tplc="B4A83C8E">
      <w:start w:val="2"/>
      <w:numFmt w:val="bullet"/>
      <w:lvlText w:val=""/>
      <w:lvlJc w:val="left"/>
      <w:pPr>
        <w:ind w:left="786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2" w15:restartNumberingAfterBreak="0">
    <w:nsid w:val="6C64044F"/>
    <w:multiLevelType w:val="hybridMultilevel"/>
    <w:tmpl w:val="2D1E22DC"/>
    <w:lvl w:ilvl="0" w:tplc="DB5E4A78">
      <w:numFmt w:val="bullet"/>
      <w:lvlText w:val=""/>
      <w:lvlJc w:val="left"/>
      <w:pPr>
        <w:ind w:left="9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3" w15:restartNumberingAfterBreak="0">
    <w:nsid w:val="702B6F59"/>
    <w:multiLevelType w:val="hybridMultilevel"/>
    <w:tmpl w:val="FF3A0284"/>
    <w:lvl w:ilvl="0" w:tplc="1D28F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4" w15:restartNumberingAfterBreak="0">
    <w:nsid w:val="71144D45"/>
    <w:multiLevelType w:val="hybridMultilevel"/>
    <w:tmpl w:val="EB1AC716"/>
    <w:lvl w:ilvl="0" w:tplc="D8D87B2E">
      <w:start w:val="1"/>
      <w:numFmt w:val="decimal"/>
      <w:pStyle w:val="7-0"/>
      <w:lvlText w:val="( 표 7-%1 )"/>
      <w:lvlJc w:val="center"/>
      <w:pPr>
        <w:tabs>
          <w:tab w:val="num" w:pos="1120"/>
        </w:tabs>
        <w:ind w:left="800" w:hanging="400"/>
      </w:pPr>
      <w:rPr>
        <w:rFonts w:hint="eastAsia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 w15:restartNumberingAfterBreak="0">
    <w:nsid w:val="72531D18"/>
    <w:multiLevelType w:val="hybridMultilevel"/>
    <w:tmpl w:val="24A89364"/>
    <w:lvl w:ilvl="0" w:tplc="F51256AA">
      <w:start w:val="1"/>
      <w:numFmt w:val="bullet"/>
      <w:pStyle w:val="30"/>
      <w:lvlText w:val="-"/>
      <w:lvlJc w:val="left"/>
      <w:pPr>
        <w:ind w:left="6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36" w15:restartNumberingAfterBreak="0">
    <w:nsid w:val="79003CF9"/>
    <w:multiLevelType w:val="hybridMultilevel"/>
    <w:tmpl w:val="F9C24D7E"/>
    <w:lvl w:ilvl="0" w:tplc="74042CD2">
      <w:start w:val="1"/>
      <w:numFmt w:val="decimal"/>
      <w:pStyle w:val="3-0"/>
      <w:lvlText w:val="( 그림 3-%1 )"/>
      <w:lvlJc w:val="center"/>
      <w:pPr>
        <w:tabs>
          <w:tab w:val="num" w:pos="2575"/>
        </w:tabs>
        <w:ind w:left="1895" w:hanging="400"/>
      </w:pPr>
      <w:rPr>
        <w:rFonts w:hint="eastAsia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 w15:restartNumberingAfterBreak="0">
    <w:nsid w:val="7B1B19FE"/>
    <w:multiLevelType w:val="hybridMultilevel"/>
    <w:tmpl w:val="6C78CF7E"/>
    <w:lvl w:ilvl="0" w:tplc="77AC7E66">
      <w:start w:val="1"/>
      <w:numFmt w:val="decimal"/>
      <w:pStyle w:val="4-0"/>
      <w:lvlText w:val="( 표 4-%1 )"/>
      <w:lvlJc w:val="center"/>
      <w:pPr>
        <w:tabs>
          <w:tab w:val="num" w:pos="1120"/>
        </w:tabs>
        <w:ind w:left="800" w:hanging="400"/>
      </w:pPr>
      <w:rPr>
        <w:rFonts w:hint="eastAsia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 w15:restartNumberingAfterBreak="0">
    <w:nsid w:val="7EA4321A"/>
    <w:multiLevelType w:val="hybridMultilevel"/>
    <w:tmpl w:val="8CFE5376"/>
    <w:lvl w:ilvl="0" w:tplc="4D088728">
      <w:start w:val="2"/>
      <w:numFmt w:val="bullet"/>
      <w:lvlText w:val="※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30"/>
  </w:num>
  <w:num w:numId="4">
    <w:abstractNumId w:val="20"/>
  </w:num>
  <w:num w:numId="5">
    <w:abstractNumId w:val="36"/>
  </w:num>
  <w:num w:numId="6">
    <w:abstractNumId w:val="6"/>
  </w:num>
  <w:num w:numId="7">
    <w:abstractNumId w:val="15"/>
  </w:num>
  <w:num w:numId="8">
    <w:abstractNumId w:val="10"/>
  </w:num>
  <w:num w:numId="9">
    <w:abstractNumId w:val="2"/>
  </w:num>
  <w:num w:numId="10">
    <w:abstractNumId w:val="26"/>
  </w:num>
  <w:num w:numId="11">
    <w:abstractNumId w:val="16"/>
  </w:num>
  <w:num w:numId="12">
    <w:abstractNumId w:val="17"/>
  </w:num>
  <w:num w:numId="13">
    <w:abstractNumId w:val="17"/>
  </w:num>
  <w:num w:numId="14">
    <w:abstractNumId w:val="3"/>
  </w:num>
  <w:num w:numId="15">
    <w:abstractNumId w:val="4"/>
  </w:num>
  <w:num w:numId="16">
    <w:abstractNumId w:val="1"/>
  </w:num>
  <w:num w:numId="17">
    <w:abstractNumId w:val="37"/>
  </w:num>
  <w:num w:numId="18">
    <w:abstractNumId w:val="29"/>
  </w:num>
  <w:num w:numId="19">
    <w:abstractNumId w:val="21"/>
  </w:num>
  <w:num w:numId="20">
    <w:abstractNumId w:val="34"/>
  </w:num>
  <w:num w:numId="21">
    <w:abstractNumId w:val="11"/>
  </w:num>
  <w:num w:numId="22">
    <w:abstractNumId w:val="9"/>
  </w:num>
  <w:num w:numId="23">
    <w:abstractNumId w:val="0"/>
  </w:num>
  <w:num w:numId="24">
    <w:abstractNumId w:val="8"/>
  </w:num>
  <w:num w:numId="25">
    <w:abstractNumId w:val="14"/>
  </w:num>
  <w:num w:numId="26">
    <w:abstractNumId w:val="24"/>
  </w:num>
  <w:num w:numId="27">
    <w:abstractNumId w:val="35"/>
  </w:num>
  <w:num w:numId="28">
    <w:abstractNumId w:val="19"/>
  </w:num>
  <w:num w:numId="29">
    <w:abstractNumId w:val="14"/>
    <w:lvlOverride w:ilvl="0">
      <w:startOverride w:val="1"/>
    </w:lvlOverride>
  </w:num>
  <w:num w:numId="30">
    <w:abstractNumId w:val="27"/>
  </w:num>
  <w:num w:numId="31">
    <w:abstractNumId w:val="25"/>
  </w:num>
  <w:num w:numId="32">
    <w:abstractNumId w:val="23"/>
  </w:num>
  <w:num w:numId="33">
    <w:abstractNumId w:val="32"/>
  </w:num>
  <w:num w:numId="34">
    <w:abstractNumId w:val="28"/>
  </w:num>
  <w:num w:numId="35">
    <w:abstractNumId w:val="7"/>
  </w:num>
  <w:num w:numId="36">
    <w:abstractNumId w:val="14"/>
    <w:lvlOverride w:ilvl="0">
      <w:startOverride w:val="1"/>
    </w:lvlOverride>
  </w:num>
  <w:num w:numId="37">
    <w:abstractNumId w:val="14"/>
    <w:lvlOverride w:ilvl="0">
      <w:startOverride w:val="1"/>
    </w:lvlOverride>
  </w:num>
  <w:num w:numId="38">
    <w:abstractNumId w:val="14"/>
    <w:lvlOverride w:ilvl="0">
      <w:startOverride w:val="1"/>
    </w:lvlOverride>
  </w:num>
  <w:num w:numId="39">
    <w:abstractNumId w:val="38"/>
  </w:num>
  <w:num w:numId="40">
    <w:abstractNumId w:val="33"/>
  </w:num>
  <w:num w:numId="41">
    <w:abstractNumId w:val="5"/>
  </w:num>
  <w:num w:numId="42">
    <w:abstractNumId w:val="31"/>
  </w:num>
  <w:num w:numId="43">
    <w:abstractNumId w:val="13"/>
  </w:num>
  <w:num w:numId="44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weight="1pt" on="f"/>
      <v:textbox style="mso-rotate-with-shape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3B4"/>
    <w:rsid w:val="000001C1"/>
    <w:rsid w:val="000007F2"/>
    <w:rsid w:val="0000089E"/>
    <w:rsid w:val="00000C9C"/>
    <w:rsid w:val="00001598"/>
    <w:rsid w:val="0000173C"/>
    <w:rsid w:val="00001794"/>
    <w:rsid w:val="0000186D"/>
    <w:rsid w:val="000018A2"/>
    <w:rsid w:val="000019C1"/>
    <w:rsid w:val="00001AE5"/>
    <w:rsid w:val="00001CA2"/>
    <w:rsid w:val="00001D01"/>
    <w:rsid w:val="000023EA"/>
    <w:rsid w:val="0000243D"/>
    <w:rsid w:val="000027A7"/>
    <w:rsid w:val="00002C29"/>
    <w:rsid w:val="00002E3F"/>
    <w:rsid w:val="000032A1"/>
    <w:rsid w:val="000034F7"/>
    <w:rsid w:val="00003ED9"/>
    <w:rsid w:val="0000423C"/>
    <w:rsid w:val="000048E0"/>
    <w:rsid w:val="00004B15"/>
    <w:rsid w:val="00004D3B"/>
    <w:rsid w:val="00005489"/>
    <w:rsid w:val="00005B40"/>
    <w:rsid w:val="00005D8D"/>
    <w:rsid w:val="00005FD9"/>
    <w:rsid w:val="0000644B"/>
    <w:rsid w:val="000064A2"/>
    <w:rsid w:val="00006E2C"/>
    <w:rsid w:val="0000782E"/>
    <w:rsid w:val="00010433"/>
    <w:rsid w:val="000106F4"/>
    <w:rsid w:val="00010C72"/>
    <w:rsid w:val="00010F38"/>
    <w:rsid w:val="00011336"/>
    <w:rsid w:val="00011CD1"/>
    <w:rsid w:val="000120CE"/>
    <w:rsid w:val="0001222C"/>
    <w:rsid w:val="0001228B"/>
    <w:rsid w:val="000124FA"/>
    <w:rsid w:val="000126B3"/>
    <w:rsid w:val="000126FE"/>
    <w:rsid w:val="0001284E"/>
    <w:rsid w:val="0001293A"/>
    <w:rsid w:val="00012FBE"/>
    <w:rsid w:val="00013351"/>
    <w:rsid w:val="00013694"/>
    <w:rsid w:val="000137AB"/>
    <w:rsid w:val="0001386E"/>
    <w:rsid w:val="00013E91"/>
    <w:rsid w:val="00014067"/>
    <w:rsid w:val="0001460E"/>
    <w:rsid w:val="00014663"/>
    <w:rsid w:val="0001491B"/>
    <w:rsid w:val="00015FD9"/>
    <w:rsid w:val="000160D5"/>
    <w:rsid w:val="00016A3E"/>
    <w:rsid w:val="00016B7F"/>
    <w:rsid w:val="00017084"/>
    <w:rsid w:val="00017166"/>
    <w:rsid w:val="00017247"/>
    <w:rsid w:val="00017BCA"/>
    <w:rsid w:val="00017F91"/>
    <w:rsid w:val="00020546"/>
    <w:rsid w:val="00020925"/>
    <w:rsid w:val="00020B53"/>
    <w:rsid w:val="0002127F"/>
    <w:rsid w:val="00021471"/>
    <w:rsid w:val="00021D11"/>
    <w:rsid w:val="00021D6E"/>
    <w:rsid w:val="000224FC"/>
    <w:rsid w:val="00022796"/>
    <w:rsid w:val="00022AA1"/>
    <w:rsid w:val="00022B60"/>
    <w:rsid w:val="00022E82"/>
    <w:rsid w:val="00023298"/>
    <w:rsid w:val="00024A08"/>
    <w:rsid w:val="00024A0A"/>
    <w:rsid w:val="00024A95"/>
    <w:rsid w:val="000253B2"/>
    <w:rsid w:val="0002569E"/>
    <w:rsid w:val="0002583F"/>
    <w:rsid w:val="00025953"/>
    <w:rsid w:val="00025988"/>
    <w:rsid w:val="00025A84"/>
    <w:rsid w:val="00025C54"/>
    <w:rsid w:val="00025CD1"/>
    <w:rsid w:val="00026629"/>
    <w:rsid w:val="00026659"/>
    <w:rsid w:val="0002666B"/>
    <w:rsid w:val="000268C4"/>
    <w:rsid w:val="00026A74"/>
    <w:rsid w:val="00026B64"/>
    <w:rsid w:val="00026C0B"/>
    <w:rsid w:val="00026D6F"/>
    <w:rsid w:val="00027073"/>
    <w:rsid w:val="0002762C"/>
    <w:rsid w:val="00027A83"/>
    <w:rsid w:val="00027BA4"/>
    <w:rsid w:val="00027BB3"/>
    <w:rsid w:val="0003023C"/>
    <w:rsid w:val="0003027F"/>
    <w:rsid w:val="00030482"/>
    <w:rsid w:val="00030D03"/>
    <w:rsid w:val="00031992"/>
    <w:rsid w:val="00031A7B"/>
    <w:rsid w:val="00031C33"/>
    <w:rsid w:val="00031EA5"/>
    <w:rsid w:val="000326EB"/>
    <w:rsid w:val="0003281C"/>
    <w:rsid w:val="00032D50"/>
    <w:rsid w:val="00032FB6"/>
    <w:rsid w:val="000330D2"/>
    <w:rsid w:val="00033485"/>
    <w:rsid w:val="00033D6D"/>
    <w:rsid w:val="00033EA8"/>
    <w:rsid w:val="00034419"/>
    <w:rsid w:val="00034509"/>
    <w:rsid w:val="0003457D"/>
    <w:rsid w:val="0003472F"/>
    <w:rsid w:val="00035443"/>
    <w:rsid w:val="0003582F"/>
    <w:rsid w:val="00035865"/>
    <w:rsid w:val="00035889"/>
    <w:rsid w:val="00035DE4"/>
    <w:rsid w:val="00035F02"/>
    <w:rsid w:val="0003605A"/>
    <w:rsid w:val="000360DB"/>
    <w:rsid w:val="00036EF0"/>
    <w:rsid w:val="00036F8F"/>
    <w:rsid w:val="0003700D"/>
    <w:rsid w:val="000370A5"/>
    <w:rsid w:val="0003714D"/>
    <w:rsid w:val="000371F9"/>
    <w:rsid w:val="0003758F"/>
    <w:rsid w:val="00037712"/>
    <w:rsid w:val="00037DC2"/>
    <w:rsid w:val="00037F17"/>
    <w:rsid w:val="000401C1"/>
    <w:rsid w:val="000401ED"/>
    <w:rsid w:val="0004037C"/>
    <w:rsid w:val="000403AE"/>
    <w:rsid w:val="00040B39"/>
    <w:rsid w:val="000417F5"/>
    <w:rsid w:val="00041940"/>
    <w:rsid w:val="00041A0D"/>
    <w:rsid w:val="00042021"/>
    <w:rsid w:val="0004212C"/>
    <w:rsid w:val="00042311"/>
    <w:rsid w:val="000424ED"/>
    <w:rsid w:val="000426ED"/>
    <w:rsid w:val="00042FE0"/>
    <w:rsid w:val="0004321F"/>
    <w:rsid w:val="0004327D"/>
    <w:rsid w:val="000432DA"/>
    <w:rsid w:val="0004352F"/>
    <w:rsid w:val="00043B2E"/>
    <w:rsid w:val="0004484D"/>
    <w:rsid w:val="00044E01"/>
    <w:rsid w:val="00045F41"/>
    <w:rsid w:val="00046046"/>
    <w:rsid w:val="0004613D"/>
    <w:rsid w:val="0004639A"/>
    <w:rsid w:val="00046782"/>
    <w:rsid w:val="00046ADD"/>
    <w:rsid w:val="00046D65"/>
    <w:rsid w:val="00047528"/>
    <w:rsid w:val="0004787E"/>
    <w:rsid w:val="00047961"/>
    <w:rsid w:val="00047BE2"/>
    <w:rsid w:val="00050504"/>
    <w:rsid w:val="000508CA"/>
    <w:rsid w:val="0005096B"/>
    <w:rsid w:val="00050BF9"/>
    <w:rsid w:val="000511D8"/>
    <w:rsid w:val="000515BA"/>
    <w:rsid w:val="00051644"/>
    <w:rsid w:val="00051B02"/>
    <w:rsid w:val="00051C5D"/>
    <w:rsid w:val="00051ED9"/>
    <w:rsid w:val="00051F90"/>
    <w:rsid w:val="00051FD7"/>
    <w:rsid w:val="00052BD6"/>
    <w:rsid w:val="00052E35"/>
    <w:rsid w:val="000533B7"/>
    <w:rsid w:val="00053424"/>
    <w:rsid w:val="000535CD"/>
    <w:rsid w:val="00053805"/>
    <w:rsid w:val="00054211"/>
    <w:rsid w:val="00054361"/>
    <w:rsid w:val="00054E80"/>
    <w:rsid w:val="0005572D"/>
    <w:rsid w:val="00055822"/>
    <w:rsid w:val="00055951"/>
    <w:rsid w:val="00055BFF"/>
    <w:rsid w:val="000565D0"/>
    <w:rsid w:val="00057726"/>
    <w:rsid w:val="00057B42"/>
    <w:rsid w:val="00060DAC"/>
    <w:rsid w:val="00061AB0"/>
    <w:rsid w:val="00061CDA"/>
    <w:rsid w:val="00061ECF"/>
    <w:rsid w:val="0006205C"/>
    <w:rsid w:val="000621F5"/>
    <w:rsid w:val="00062308"/>
    <w:rsid w:val="000627FB"/>
    <w:rsid w:val="000632C8"/>
    <w:rsid w:val="000633C4"/>
    <w:rsid w:val="00063406"/>
    <w:rsid w:val="00063658"/>
    <w:rsid w:val="00063677"/>
    <w:rsid w:val="00063737"/>
    <w:rsid w:val="00063855"/>
    <w:rsid w:val="00063884"/>
    <w:rsid w:val="00063959"/>
    <w:rsid w:val="00064559"/>
    <w:rsid w:val="00064677"/>
    <w:rsid w:val="00064A03"/>
    <w:rsid w:val="00064C01"/>
    <w:rsid w:val="00065A03"/>
    <w:rsid w:val="00065BE7"/>
    <w:rsid w:val="00066015"/>
    <w:rsid w:val="0006624F"/>
    <w:rsid w:val="00066944"/>
    <w:rsid w:val="000669E0"/>
    <w:rsid w:val="00066B15"/>
    <w:rsid w:val="00066C8F"/>
    <w:rsid w:val="00066DDD"/>
    <w:rsid w:val="0006732F"/>
    <w:rsid w:val="000678A7"/>
    <w:rsid w:val="00067E16"/>
    <w:rsid w:val="00067F97"/>
    <w:rsid w:val="000703DF"/>
    <w:rsid w:val="0007062A"/>
    <w:rsid w:val="00070A2D"/>
    <w:rsid w:val="00070C96"/>
    <w:rsid w:val="00070E3C"/>
    <w:rsid w:val="000714BF"/>
    <w:rsid w:val="00071550"/>
    <w:rsid w:val="00071822"/>
    <w:rsid w:val="00071B1A"/>
    <w:rsid w:val="00071D24"/>
    <w:rsid w:val="00071DA7"/>
    <w:rsid w:val="00071DB1"/>
    <w:rsid w:val="0007219C"/>
    <w:rsid w:val="00072387"/>
    <w:rsid w:val="00072711"/>
    <w:rsid w:val="0007281A"/>
    <w:rsid w:val="00073320"/>
    <w:rsid w:val="00073576"/>
    <w:rsid w:val="000739D4"/>
    <w:rsid w:val="00073B3E"/>
    <w:rsid w:val="00073D7B"/>
    <w:rsid w:val="00074051"/>
    <w:rsid w:val="000751DB"/>
    <w:rsid w:val="000756AB"/>
    <w:rsid w:val="000758B4"/>
    <w:rsid w:val="00075C2F"/>
    <w:rsid w:val="00075D6E"/>
    <w:rsid w:val="00075F38"/>
    <w:rsid w:val="000766FF"/>
    <w:rsid w:val="000776DF"/>
    <w:rsid w:val="000778EA"/>
    <w:rsid w:val="00080E9C"/>
    <w:rsid w:val="0008104F"/>
    <w:rsid w:val="000812F7"/>
    <w:rsid w:val="000813CF"/>
    <w:rsid w:val="0008151F"/>
    <w:rsid w:val="00081923"/>
    <w:rsid w:val="00081D26"/>
    <w:rsid w:val="00082047"/>
    <w:rsid w:val="00082613"/>
    <w:rsid w:val="00082745"/>
    <w:rsid w:val="00082786"/>
    <w:rsid w:val="00082C04"/>
    <w:rsid w:val="00082DC5"/>
    <w:rsid w:val="00084B5F"/>
    <w:rsid w:val="00084ED7"/>
    <w:rsid w:val="00085082"/>
    <w:rsid w:val="0008535D"/>
    <w:rsid w:val="00085D9A"/>
    <w:rsid w:val="00085DB5"/>
    <w:rsid w:val="00085EB2"/>
    <w:rsid w:val="0008624C"/>
    <w:rsid w:val="00086BC8"/>
    <w:rsid w:val="0008705C"/>
    <w:rsid w:val="000871B3"/>
    <w:rsid w:val="0008744F"/>
    <w:rsid w:val="000877A5"/>
    <w:rsid w:val="000879EC"/>
    <w:rsid w:val="00087C8C"/>
    <w:rsid w:val="000903DB"/>
    <w:rsid w:val="000903E0"/>
    <w:rsid w:val="000907D4"/>
    <w:rsid w:val="00090940"/>
    <w:rsid w:val="0009104C"/>
    <w:rsid w:val="000916BF"/>
    <w:rsid w:val="00091D29"/>
    <w:rsid w:val="00091E00"/>
    <w:rsid w:val="00091F73"/>
    <w:rsid w:val="0009272C"/>
    <w:rsid w:val="00092737"/>
    <w:rsid w:val="000927A7"/>
    <w:rsid w:val="00093222"/>
    <w:rsid w:val="00093D7C"/>
    <w:rsid w:val="0009421D"/>
    <w:rsid w:val="00094434"/>
    <w:rsid w:val="000944F9"/>
    <w:rsid w:val="00094A8A"/>
    <w:rsid w:val="000953D1"/>
    <w:rsid w:val="000954F6"/>
    <w:rsid w:val="00095589"/>
    <w:rsid w:val="000955EC"/>
    <w:rsid w:val="000957F2"/>
    <w:rsid w:val="0009596B"/>
    <w:rsid w:val="00095C8F"/>
    <w:rsid w:val="00095D8F"/>
    <w:rsid w:val="00096715"/>
    <w:rsid w:val="00096909"/>
    <w:rsid w:val="00096A42"/>
    <w:rsid w:val="00096F69"/>
    <w:rsid w:val="00097267"/>
    <w:rsid w:val="00097666"/>
    <w:rsid w:val="0009786A"/>
    <w:rsid w:val="00097A3B"/>
    <w:rsid w:val="00097B12"/>
    <w:rsid w:val="00097BDB"/>
    <w:rsid w:val="00097DDD"/>
    <w:rsid w:val="00097FD0"/>
    <w:rsid w:val="000A005F"/>
    <w:rsid w:val="000A0588"/>
    <w:rsid w:val="000A0A9B"/>
    <w:rsid w:val="000A0B7F"/>
    <w:rsid w:val="000A0B9A"/>
    <w:rsid w:val="000A0BD2"/>
    <w:rsid w:val="000A0EB3"/>
    <w:rsid w:val="000A111A"/>
    <w:rsid w:val="000A1316"/>
    <w:rsid w:val="000A1343"/>
    <w:rsid w:val="000A1ACB"/>
    <w:rsid w:val="000A25E9"/>
    <w:rsid w:val="000A28DC"/>
    <w:rsid w:val="000A38DF"/>
    <w:rsid w:val="000A39A4"/>
    <w:rsid w:val="000A3BC2"/>
    <w:rsid w:val="000A4346"/>
    <w:rsid w:val="000A460A"/>
    <w:rsid w:val="000A464F"/>
    <w:rsid w:val="000A59D2"/>
    <w:rsid w:val="000A5B90"/>
    <w:rsid w:val="000A5DAF"/>
    <w:rsid w:val="000A5E41"/>
    <w:rsid w:val="000A60B5"/>
    <w:rsid w:val="000A63E8"/>
    <w:rsid w:val="000A68BB"/>
    <w:rsid w:val="000A6C11"/>
    <w:rsid w:val="000A6D97"/>
    <w:rsid w:val="000A6F7C"/>
    <w:rsid w:val="000A7625"/>
    <w:rsid w:val="000A7754"/>
    <w:rsid w:val="000A7B30"/>
    <w:rsid w:val="000A7EF6"/>
    <w:rsid w:val="000B05B8"/>
    <w:rsid w:val="000B05DD"/>
    <w:rsid w:val="000B0CB9"/>
    <w:rsid w:val="000B108D"/>
    <w:rsid w:val="000B12B3"/>
    <w:rsid w:val="000B13FE"/>
    <w:rsid w:val="000B14BB"/>
    <w:rsid w:val="000B14D2"/>
    <w:rsid w:val="000B20EF"/>
    <w:rsid w:val="000B2302"/>
    <w:rsid w:val="000B26F6"/>
    <w:rsid w:val="000B343A"/>
    <w:rsid w:val="000B3DFF"/>
    <w:rsid w:val="000B3FDF"/>
    <w:rsid w:val="000B4BF7"/>
    <w:rsid w:val="000B4E7E"/>
    <w:rsid w:val="000B53D3"/>
    <w:rsid w:val="000B5783"/>
    <w:rsid w:val="000B5875"/>
    <w:rsid w:val="000B590D"/>
    <w:rsid w:val="000B6285"/>
    <w:rsid w:val="000B6A7B"/>
    <w:rsid w:val="000B7225"/>
    <w:rsid w:val="000B79D7"/>
    <w:rsid w:val="000B7A06"/>
    <w:rsid w:val="000B7F78"/>
    <w:rsid w:val="000C0CDD"/>
    <w:rsid w:val="000C12DA"/>
    <w:rsid w:val="000C16E2"/>
    <w:rsid w:val="000C1AB2"/>
    <w:rsid w:val="000C1FAE"/>
    <w:rsid w:val="000C2DED"/>
    <w:rsid w:val="000C2E17"/>
    <w:rsid w:val="000C3491"/>
    <w:rsid w:val="000C3B12"/>
    <w:rsid w:val="000C3BFF"/>
    <w:rsid w:val="000C3C11"/>
    <w:rsid w:val="000C3D1A"/>
    <w:rsid w:val="000C3E59"/>
    <w:rsid w:val="000C3EDA"/>
    <w:rsid w:val="000C4A64"/>
    <w:rsid w:val="000C4EAF"/>
    <w:rsid w:val="000C4EC2"/>
    <w:rsid w:val="000C4FBF"/>
    <w:rsid w:val="000C60C8"/>
    <w:rsid w:val="000C65F3"/>
    <w:rsid w:val="000C780A"/>
    <w:rsid w:val="000C78A9"/>
    <w:rsid w:val="000C79D1"/>
    <w:rsid w:val="000C7F25"/>
    <w:rsid w:val="000C7F80"/>
    <w:rsid w:val="000D01D9"/>
    <w:rsid w:val="000D03DF"/>
    <w:rsid w:val="000D06B0"/>
    <w:rsid w:val="000D07AF"/>
    <w:rsid w:val="000D08EE"/>
    <w:rsid w:val="000D0D77"/>
    <w:rsid w:val="000D0EE7"/>
    <w:rsid w:val="000D12B2"/>
    <w:rsid w:val="000D1885"/>
    <w:rsid w:val="000D1965"/>
    <w:rsid w:val="000D1D2B"/>
    <w:rsid w:val="000D1F33"/>
    <w:rsid w:val="000D2183"/>
    <w:rsid w:val="000D21F8"/>
    <w:rsid w:val="000D2247"/>
    <w:rsid w:val="000D2467"/>
    <w:rsid w:val="000D2916"/>
    <w:rsid w:val="000D2C09"/>
    <w:rsid w:val="000D2D41"/>
    <w:rsid w:val="000D2DF1"/>
    <w:rsid w:val="000D2FB9"/>
    <w:rsid w:val="000D3003"/>
    <w:rsid w:val="000D302A"/>
    <w:rsid w:val="000D3421"/>
    <w:rsid w:val="000D3BC4"/>
    <w:rsid w:val="000D3C7F"/>
    <w:rsid w:val="000D4181"/>
    <w:rsid w:val="000D4454"/>
    <w:rsid w:val="000D44DB"/>
    <w:rsid w:val="000D4594"/>
    <w:rsid w:val="000D45D0"/>
    <w:rsid w:val="000D478B"/>
    <w:rsid w:val="000D48CA"/>
    <w:rsid w:val="000D4B95"/>
    <w:rsid w:val="000D52DF"/>
    <w:rsid w:val="000D5C85"/>
    <w:rsid w:val="000D5D24"/>
    <w:rsid w:val="000D62F8"/>
    <w:rsid w:val="000D648F"/>
    <w:rsid w:val="000D666A"/>
    <w:rsid w:val="000D6939"/>
    <w:rsid w:val="000D69E9"/>
    <w:rsid w:val="000D6BB4"/>
    <w:rsid w:val="000D71AB"/>
    <w:rsid w:val="000D72BE"/>
    <w:rsid w:val="000D771A"/>
    <w:rsid w:val="000D77CD"/>
    <w:rsid w:val="000D7BEB"/>
    <w:rsid w:val="000E014A"/>
    <w:rsid w:val="000E0424"/>
    <w:rsid w:val="000E0611"/>
    <w:rsid w:val="000E0AEE"/>
    <w:rsid w:val="000E0FD9"/>
    <w:rsid w:val="000E10B0"/>
    <w:rsid w:val="000E11A1"/>
    <w:rsid w:val="000E1248"/>
    <w:rsid w:val="000E18FB"/>
    <w:rsid w:val="000E222A"/>
    <w:rsid w:val="000E2349"/>
    <w:rsid w:val="000E2484"/>
    <w:rsid w:val="000E26D0"/>
    <w:rsid w:val="000E2993"/>
    <w:rsid w:val="000E2ABE"/>
    <w:rsid w:val="000E2C1C"/>
    <w:rsid w:val="000E2E09"/>
    <w:rsid w:val="000E30E7"/>
    <w:rsid w:val="000E32F7"/>
    <w:rsid w:val="000E3930"/>
    <w:rsid w:val="000E3C17"/>
    <w:rsid w:val="000E3D10"/>
    <w:rsid w:val="000E4075"/>
    <w:rsid w:val="000E40F1"/>
    <w:rsid w:val="000E4120"/>
    <w:rsid w:val="000E41C1"/>
    <w:rsid w:val="000E45EA"/>
    <w:rsid w:val="000E4BF8"/>
    <w:rsid w:val="000E4FC5"/>
    <w:rsid w:val="000E5126"/>
    <w:rsid w:val="000E5370"/>
    <w:rsid w:val="000E545B"/>
    <w:rsid w:val="000E5590"/>
    <w:rsid w:val="000E5610"/>
    <w:rsid w:val="000E56CA"/>
    <w:rsid w:val="000E61A8"/>
    <w:rsid w:val="000E6733"/>
    <w:rsid w:val="000E6928"/>
    <w:rsid w:val="000E6FC7"/>
    <w:rsid w:val="000E7663"/>
    <w:rsid w:val="000E7733"/>
    <w:rsid w:val="000F0169"/>
    <w:rsid w:val="000F018F"/>
    <w:rsid w:val="000F0350"/>
    <w:rsid w:val="000F0402"/>
    <w:rsid w:val="000F04D9"/>
    <w:rsid w:val="000F067C"/>
    <w:rsid w:val="000F08DF"/>
    <w:rsid w:val="000F0B94"/>
    <w:rsid w:val="000F1ADF"/>
    <w:rsid w:val="000F1D28"/>
    <w:rsid w:val="000F2557"/>
    <w:rsid w:val="000F2BB1"/>
    <w:rsid w:val="000F2CF2"/>
    <w:rsid w:val="000F2F07"/>
    <w:rsid w:val="000F37E1"/>
    <w:rsid w:val="000F473B"/>
    <w:rsid w:val="000F4C3D"/>
    <w:rsid w:val="000F4C44"/>
    <w:rsid w:val="000F506F"/>
    <w:rsid w:val="000F53E9"/>
    <w:rsid w:val="000F5641"/>
    <w:rsid w:val="000F566A"/>
    <w:rsid w:val="000F5973"/>
    <w:rsid w:val="000F5B81"/>
    <w:rsid w:val="000F602B"/>
    <w:rsid w:val="000F6281"/>
    <w:rsid w:val="000F650C"/>
    <w:rsid w:val="000F6A86"/>
    <w:rsid w:val="000F6B11"/>
    <w:rsid w:val="000F6D4F"/>
    <w:rsid w:val="000F73A5"/>
    <w:rsid w:val="000F798D"/>
    <w:rsid w:val="000F7A10"/>
    <w:rsid w:val="000F7B95"/>
    <w:rsid w:val="000F7D05"/>
    <w:rsid w:val="000F7F07"/>
    <w:rsid w:val="001005E3"/>
    <w:rsid w:val="00100E09"/>
    <w:rsid w:val="00100F20"/>
    <w:rsid w:val="00100FE3"/>
    <w:rsid w:val="00101246"/>
    <w:rsid w:val="00101500"/>
    <w:rsid w:val="00101566"/>
    <w:rsid w:val="00101730"/>
    <w:rsid w:val="00101CE9"/>
    <w:rsid w:val="00101CEA"/>
    <w:rsid w:val="00101F1F"/>
    <w:rsid w:val="00102037"/>
    <w:rsid w:val="00102616"/>
    <w:rsid w:val="001027AA"/>
    <w:rsid w:val="00102C0D"/>
    <w:rsid w:val="001033F9"/>
    <w:rsid w:val="00103528"/>
    <w:rsid w:val="001035D5"/>
    <w:rsid w:val="00103840"/>
    <w:rsid w:val="00103999"/>
    <w:rsid w:val="00103AC3"/>
    <w:rsid w:val="00103F73"/>
    <w:rsid w:val="001040FD"/>
    <w:rsid w:val="00104600"/>
    <w:rsid w:val="00104700"/>
    <w:rsid w:val="0010497E"/>
    <w:rsid w:val="00104E58"/>
    <w:rsid w:val="001051E2"/>
    <w:rsid w:val="00105243"/>
    <w:rsid w:val="00105286"/>
    <w:rsid w:val="001056C8"/>
    <w:rsid w:val="00105A96"/>
    <w:rsid w:val="001060B6"/>
    <w:rsid w:val="00106293"/>
    <w:rsid w:val="00106332"/>
    <w:rsid w:val="001068F7"/>
    <w:rsid w:val="00106950"/>
    <w:rsid w:val="00106966"/>
    <w:rsid w:val="00106E83"/>
    <w:rsid w:val="00106F26"/>
    <w:rsid w:val="00106F84"/>
    <w:rsid w:val="001071B6"/>
    <w:rsid w:val="0010780E"/>
    <w:rsid w:val="00107E23"/>
    <w:rsid w:val="00107E6A"/>
    <w:rsid w:val="00107F52"/>
    <w:rsid w:val="00111840"/>
    <w:rsid w:val="00111BB0"/>
    <w:rsid w:val="001120E2"/>
    <w:rsid w:val="00112196"/>
    <w:rsid w:val="001121C9"/>
    <w:rsid w:val="001122EC"/>
    <w:rsid w:val="00112761"/>
    <w:rsid w:val="00112BB3"/>
    <w:rsid w:val="00112E7C"/>
    <w:rsid w:val="001136F3"/>
    <w:rsid w:val="00114033"/>
    <w:rsid w:val="00114D1D"/>
    <w:rsid w:val="00115561"/>
    <w:rsid w:val="00115A48"/>
    <w:rsid w:val="00115D9E"/>
    <w:rsid w:val="0011671B"/>
    <w:rsid w:val="00116A62"/>
    <w:rsid w:val="00116EBF"/>
    <w:rsid w:val="0011722B"/>
    <w:rsid w:val="00117503"/>
    <w:rsid w:val="0011752E"/>
    <w:rsid w:val="00117595"/>
    <w:rsid w:val="001175ED"/>
    <w:rsid w:val="001175F8"/>
    <w:rsid w:val="001179EB"/>
    <w:rsid w:val="001207D8"/>
    <w:rsid w:val="0012084B"/>
    <w:rsid w:val="0012085D"/>
    <w:rsid w:val="00120A4F"/>
    <w:rsid w:val="00120BFD"/>
    <w:rsid w:val="00120C49"/>
    <w:rsid w:val="00120D83"/>
    <w:rsid w:val="00121198"/>
    <w:rsid w:val="001216F6"/>
    <w:rsid w:val="00121943"/>
    <w:rsid w:val="00121953"/>
    <w:rsid w:val="00121AD8"/>
    <w:rsid w:val="00121BA2"/>
    <w:rsid w:val="00121D7B"/>
    <w:rsid w:val="001222BB"/>
    <w:rsid w:val="00122388"/>
    <w:rsid w:val="00122777"/>
    <w:rsid w:val="00122779"/>
    <w:rsid w:val="0012284B"/>
    <w:rsid w:val="0012296D"/>
    <w:rsid w:val="001234C3"/>
    <w:rsid w:val="00123B14"/>
    <w:rsid w:val="00123F13"/>
    <w:rsid w:val="00123FE0"/>
    <w:rsid w:val="0012402C"/>
    <w:rsid w:val="0012435B"/>
    <w:rsid w:val="0012475F"/>
    <w:rsid w:val="00124C8C"/>
    <w:rsid w:val="00124CD2"/>
    <w:rsid w:val="00125030"/>
    <w:rsid w:val="00125385"/>
    <w:rsid w:val="0012556E"/>
    <w:rsid w:val="00125A05"/>
    <w:rsid w:val="00125A53"/>
    <w:rsid w:val="00125B5D"/>
    <w:rsid w:val="0012608D"/>
    <w:rsid w:val="00126944"/>
    <w:rsid w:val="00126CAF"/>
    <w:rsid w:val="00126E07"/>
    <w:rsid w:val="00126EA4"/>
    <w:rsid w:val="00126F59"/>
    <w:rsid w:val="001271A6"/>
    <w:rsid w:val="00127241"/>
    <w:rsid w:val="00127335"/>
    <w:rsid w:val="00127D7E"/>
    <w:rsid w:val="001300B7"/>
    <w:rsid w:val="001302F0"/>
    <w:rsid w:val="00130506"/>
    <w:rsid w:val="00130816"/>
    <w:rsid w:val="0013147A"/>
    <w:rsid w:val="001316CC"/>
    <w:rsid w:val="0013192B"/>
    <w:rsid w:val="00131E19"/>
    <w:rsid w:val="00131E87"/>
    <w:rsid w:val="00131E8B"/>
    <w:rsid w:val="00131EB3"/>
    <w:rsid w:val="0013208D"/>
    <w:rsid w:val="00132840"/>
    <w:rsid w:val="00132B5E"/>
    <w:rsid w:val="00132FB7"/>
    <w:rsid w:val="00133769"/>
    <w:rsid w:val="0013395A"/>
    <w:rsid w:val="00133E23"/>
    <w:rsid w:val="00133E59"/>
    <w:rsid w:val="00134672"/>
    <w:rsid w:val="001346CA"/>
    <w:rsid w:val="0013521C"/>
    <w:rsid w:val="001355E7"/>
    <w:rsid w:val="001355F2"/>
    <w:rsid w:val="001356BB"/>
    <w:rsid w:val="00135902"/>
    <w:rsid w:val="00135A4E"/>
    <w:rsid w:val="00135D40"/>
    <w:rsid w:val="00135E21"/>
    <w:rsid w:val="00135EEE"/>
    <w:rsid w:val="001361B8"/>
    <w:rsid w:val="001363FD"/>
    <w:rsid w:val="00136A54"/>
    <w:rsid w:val="001371CF"/>
    <w:rsid w:val="00137422"/>
    <w:rsid w:val="00137955"/>
    <w:rsid w:val="0014031D"/>
    <w:rsid w:val="00140698"/>
    <w:rsid w:val="0014196B"/>
    <w:rsid w:val="001426C0"/>
    <w:rsid w:val="0014280F"/>
    <w:rsid w:val="00143559"/>
    <w:rsid w:val="0014396F"/>
    <w:rsid w:val="00144048"/>
    <w:rsid w:val="00144D6F"/>
    <w:rsid w:val="00144F50"/>
    <w:rsid w:val="00144F94"/>
    <w:rsid w:val="00145782"/>
    <w:rsid w:val="0014581F"/>
    <w:rsid w:val="00145F47"/>
    <w:rsid w:val="001460D3"/>
    <w:rsid w:val="00146388"/>
    <w:rsid w:val="00146760"/>
    <w:rsid w:val="00146B91"/>
    <w:rsid w:val="00147082"/>
    <w:rsid w:val="0014709D"/>
    <w:rsid w:val="001477EA"/>
    <w:rsid w:val="00147B69"/>
    <w:rsid w:val="001503F4"/>
    <w:rsid w:val="00150A42"/>
    <w:rsid w:val="00150A89"/>
    <w:rsid w:val="00151163"/>
    <w:rsid w:val="0015120D"/>
    <w:rsid w:val="00151540"/>
    <w:rsid w:val="001517C4"/>
    <w:rsid w:val="00152CC0"/>
    <w:rsid w:val="0015306F"/>
    <w:rsid w:val="001530A3"/>
    <w:rsid w:val="0015337E"/>
    <w:rsid w:val="001533E0"/>
    <w:rsid w:val="001535D9"/>
    <w:rsid w:val="00153C77"/>
    <w:rsid w:val="001540F7"/>
    <w:rsid w:val="001541A3"/>
    <w:rsid w:val="001543D4"/>
    <w:rsid w:val="00154608"/>
    <w:rsid w:val="0015476D"/>
    <w:rsid w:val="0015486A"/>
    <w:rsid w:val="00154971"/>
    <w:rsid w:val="00154FD9"/>
    <w:rsid w:val="00155101"/>
    <w:rsid w:val="001551BA"/>
    <w:rsid w:val="00155586"/>
    <w:rsid w:val="00155D0E"/>
    <w:rsid w:val="0015642C"/>
    <w:rsid w:val="001570AF"/>
    <w:rsid w:val="0015766B"/>
    <w:rsid w:val="001576D8"/>
    <w:rsid w:val="00157B66"/>
    <w:rsid w:val="00157C1E"/>
    <w:rsid w:val="00157F52"/>
    <w:rsid w:val="00157F6D"/>
    <w:rsid w:val="00160F4E"/>
    <w:rsid w:val="0016152B"/>
    <w:rsid w:val="00161B55"/>
    <w:rsid w:val="00161FBA"/>
    <w:rsid w:val="0016201C"/>
    <w:rsid w:val="00162741"/>
    <w:rsid w:val="00162C1E"/>
    <w:rsid w:val="0016337D"/>
    <w:rsid w:val="001637C7"/>
    <w:rsid w:val="00163883"/>
    <w:rsid w:val="0016393B"/>
    <w:rsid w:val="00163C70"/>
    <w:rsid w:val="00163D24"/>
    <w:rsid w:val="00164083"/>
    <w:rsid w:val="001640E8"/>
    <w:rsid w:val="001643B1"/>
    <w:rsid w:val="0016444B"/>
    <w:rsid w:val="001645A6"/>
    <w:rsid w:val="0016467B"/>
    <w:rsid w:val="00164EE6"/>
    <w:rsid w:val="00165379"/>
    <w:rsid w:val="001655BD"/>
    <w:rsid w:val="00165A9E"/>
    <w:rsid w:val="00165B13"/>
    <w:rsid w:val="00165EB5"/>
    <w:rsid w:val="00165FD9"/>
    <w:rsid w:val="00166242"/>
    <w:rsid w:val="0016628A"/>
    <w:rsid w:val="0016660A"/>
    <w:rsid w:val="001667E3"/>
    <w:rsid w:val="00167B23"/>
    <w:rsid w:val="001703EB"/>
    <w:rsid w:val="0017041B"/>
    <w:rsid w:val="001704B1"/>
    <w:rsid w:val="001704C0"/>
    <w:rsid w:val="00170A61"/>
    <w:rsid w:val="00170AAE"/>
    <w:rsid w:val="00170E02"/>
    <w:rsid w:val="00170FAB"/>
    <w:rsid w:val="00171D0C"/>
    <w:rsid w:val="00171F7B"/>
    <w:rsid w:val="0017262A"/>
    <w:rsid w:val="00172678"/>
    <w:rsid w:val="0017334C"/>
    <w:rsid w:val="001737C0"/>
    <w:rsid w:val="00173A95"/>
    <w:rsid w:val="00173C4C"/>
    <w:rsid w:val="00173F4A"/>
    <w:rsid w:val="001741A4"/>
    <w:rsid w:val="0017427E"/>
    <w:rsid w:val="0017433A"/>
    <w:rsid w:val="00174346"/>
    <w:rsid w:val="0017486F"/>
    <w:rsid w:val="00174B96"/>
    <w:rsid w:val="00174E32"/>
    <w:rsid w:val="00174F15"/>
    <w:rsid w:val="00175377"/>
    <w:rsid w:val="00175AF0"/>
    <w:rsid w:val="00176568"/>
    <w:rsid w:val="001766FA"/>
    <w:rsid w:val="0017694C"/>
    <w:rsid w:val="001769D0"/>
    <w:rsid w:val="00176C11"/>
    <w:rsid w:val="00176C80"/>
    <w:rsid w:val="001776D5"/>
    <w:rsid w:val="00177A4B"/>
    <w:rsid w:val="00177A59"/>
    <w:rsid w:val="00177B79"/>
    <w:rsid w:val="00180761"/>
    <w:rsid w:val="00180A2A"/>
    <w:rsid w:val="00180D45"/>
    <w:rsid w:val="00180D7A"/>
    <w:rsid w:val="0018105C"/>
    <w:rsid w:val="001814D5"/>
    <w:rsid w:val="001815AE"/>
    <w:rsid w:val="00181658"/>
    <w:rsid w:val="00181763"/>
    <w:rsid w:val="0018183F"/>
    <w:rsid w:val="00181FDC"/>
    <w:rsid w:val="00182541"/>
    <w:rsid w:val="001827DC"/>
    <w:rsid w:val="00182832"/>
    <w:rsid w:val="0018292F"/>
    <w:rsid w:val="00182A3C"/>
    <w:rsid w:val="0018353C"/>
    <w:rsid w:val="001839B0"/>
    <w:rsid w:val="00183E36"/>
    <w:rsid w:val="00183F44"/>
    <w:rsid w:val="001842B1"/>
    <w:rsid w:val="001842C6"/>
    <w:rsid w:val="0018434C"/>
    <w:rsid w:val="00184406"/>
    <w:rsid w:val="00184A8C"/>
    <w:rsid w:val="00184F6D"/>
    <w:rsid w:val="0018508B"/>
    <w:rsid w:val="00185579"/>
    <w:rsid w:val="00185950"/>
    <w:rsid w:val="00185D8D"/>
    <w:rsid w:val="00185E10"/>
    <w:rsid w:val="00185F3D"/>
    <w:rsid w:val="00186074"/>
    <w:rsid w:val="0018654C"/>
    <w:rsid w:val="0018664A"/>
    <w:rsid w:val="00186CEB"/>
    <w:rsid w:val="001875C4"/>
    <w:rsid w:val="00187AAB"/>
    <w:rsid w:val="00187F01"/>
    <w:rsid w:val="0019016E"/>
    <w:rsid w:val="0019020A"/>
    <w:rsid w:val="00190619"/>
    <w:rsid w:val="00190745"/>
    <w:rsid w:val="0019097D"/>
    <w:rsid w:val="00190CB8"/>
    <w:rsid w:val="00191044"/>
    <w:rsid w:val="00191C4D"/>
    <w:rsid w:val="00192265"/>
    <w:rsid w:val="001925CF"/>
    <w:rsid w:val="0019267D"/>
    <w:rsid w:val="0019311B"/>
    <w:rsid w:val="0019326D"/>
    <w:rsid w:val="00193755"/>
    <w:rsid w:val="00193AED"/>
    <w:rsid w:val="00193B3D"/>
    <w:rsid w:val="00194569"/>
    <w:rsid w:val="00194A8A"/>
    <w:rsid w:val="00194DA9"/>
    <w:rsid w:val="0019547F"/>
    <w:rsid w:val="001955D6"/>
    <w:rsid w:val="00195638"/>
    <w:rsid w:val="00195692"/>
    <w:rsid w:val="001959B6"/>
    <w:rsid w:val="00195A15"/>
    <w:rsid w:val="00195D58"/>
    <w:rsid w:val="00195FAD"/>
    <w:rsid w:val="00196755"/>
    <w:rsid w:val="00196792"/>
    <w:rsid w:val="001968B5"/>
    <w:rsid w:val="001968E0"/>
    <w:rsid w:val="00196DDD"/>
    <w:rsid w:val="00196ED2"/>
    <w:rsid w:val="00196EF8"/>
    <w:rsid w:val="00197110"/>
    <w:rsid w:val="0019735F"/>
    <w:rsid w:val="001978C3"/>
    <w:rsid w:val="00197B50"/>
    <w:rsid w:val="00197E13"/>
    <w:rsid w:val="001A0111"/>
    <w:rsid w:val="001A0204"/>
    <w:rsid w:val="001A0332"/>
    <w:rsid w:val="001A1587"/>
    <w:rsid w:val="001A1637"/>
    <w:rsid w:val="001A211A"/>
    <w:rsid w:val="001A22EA"/>
    <w:rsid w:val="001A246C"/>
    <w:rsid w:val="001A2532"/>
    <w:rsid w:val="001A25C8"/>
    <w:rsid w:val="001A260D"/>
    <w:rsid w:val="001A29A3"/>
    <w:rsid w:val="001A2D4A"/>
    <w:rsid w:val="001A2D63"/>
    <w:rsid w:val="001A2EAC"/>
    <w:rsid w:val="001A3369"/>
    <w:rsid w:val="001A37EB"/>
    <w:rsid w:val="001A38E1"/>
    <w:rsid w:val="001A3D3C"/>
    <w:rsid w:val="001A3EC5"/>
    <w:rsid w:val="001A44A3"/>
    <w:rsid w:val="001A4987"/>
    <w:rsid w:val="001A4AF0"/>
    <w:rsid w:val="001A5486"/>
    <w:rsid w:val="001A5833"/>
    <w:rsid w:val="001A583B"/>
    <w:rsid w:val="001A5A0D"/>
    <w:rsid w:val="001A5A1C"/>
    <w:rsid w:val="001A5D85"/>
    <w:rsid w:val="001A64B9"/>
    <w:rsid w:val="001A65A6"/>
    <w:rsid w:val="001A6FA9"/>
    <w:rsid w:val="001A7206"/>
    <w:rsid w:val="001A77C4"/>
    <w:rsid w:val="001A799D"/>
    <w:rsid w:val="001A7A14"/>
    <w:rsid w:val="001A7B3E"/>
    <w:rsid w:val="001A7C47"/>
    <w:rsid w:val="001B01C4"/>
    <w:rsid w:val="001B0563"/>
    <w:rsid w:val="001B064E"/>
    <w:rsid w:val="001B0674"/>
    <w:rsid w:val="001B0807"/>
    <w:rsid w:val="001B0B0B"/>
    <w:rsid w:val="001B0FCB"/>
    <w:rsid w:val="001B1129"/>
    <w:rsid w:val="001B1133"/>
    <w:rsid w:val="001B164B"/>
    <w:rsid w:val="001B16A8"/>
    <w:rsid w:val="001B16CC"/>
    <w:rsid w:val="001B18E2"/>
    <w:rsid w:val="001B1DFD"/>
    <w:rsid w:val="001B1F0E"/>
    <w:rsid w:val="001B2110"/>
    <w:rsid w:val="001B220A"/>
    <w:rsid w:val="001B235F"/>
    <w:rsid w:val="001B23F2"/>
    <w:rsid w:val="001B2AD3"/>
    <w:rsid w:val="001B346A"/>
    <w:rsid w:val="001B35A7"/>
    <w:rsid w:val="001B3A39"/>
    <w:rsid w:val="001B3EE4"/>
    <w:rsid w:val="001B4209"/>
    <w:rsid w:val="001B42BB"/>
    <w:rsid w:val="001B474C"/>
    <w:rsid w:val="001B4874"/>
    <w:rsid w:val="001B498C"/>
    <w:rsid w:val="001B4E36"/>
    <w:rsid w:val="001B50FD"/>
    <w:rsid w:val="001B522C"/>
    <w:rsid w:val="001B5765"/>
    <w:rsid w:val="001B6A64"/>
    <w:rsid w:val="001B6EEB"/>
    <w:rsid w:val="001B7165"/>
    <w:rsid w:val="001B733C"/>
    <w:rsid w:val="001C00DC"/>
    <w:rsid w:val="001C01E8"/>
    <w:rsid w:val="001C064D"/>
    <w:rsid w:val="001C0752"/>
    <w:rsid w:val="001C0CE2"/>
    <w:rsid w:val="001C16D2"/>
    <w:rsid w:val="001C1764"/>
    <w:rsid w:val="001C1B86"/>
    <w:rsid w:val="001C1EFC"/>
    <w:rsid w:val="001C1F97"/>
    <w:rsid w:val="001C39BB"/>
    <w:rsid w:val="001C3B40"/>
    <w:rsid w:val="001C3BB4"/>
    <w:rsid w:val="001C3E75"/>
    <w:rsid w:val="001C4311"/>
    <w:rsid w:val="001C4827"/>
    <w:rsid w:val="001C48E5"/>
    <w:rsid w:val="001C4D72"/>
    <w:rsid w:val="001C4F80"/>
    <w:rsid w:val="001C583C"/>
    <w:rsid w:val="001C6194"/>
    <w:rsid w:val="001C65AE"/>
    <w:rsid w:val="001C7379"/>
    <w:rsid w:val="001C7BE2"/>
    <w:rsid w:val="001C7CA8"/>
    <w:rsid w:val="001D04B9"/>
    <w:rsid w:val="001D0AF9"/>
    <w:rsid w:val="001D1565"/>
    <w:rsid w:val="001D18ED"/>
    <w:rsid w:val="001D1B7B"/>
    <w:rsid w:val="001D1C56"/>
    <w:rsid w:val="001D30E1"/>
    <w:rsid w:val="001D3FB2"/>
    <w:rsid w:val="001D41D4"/>
    <w:rsid w:val="001D4390"/>
    <w:rsid w:val="001D447E"/>
    <w:rsid w:val="001D464D"/>
    <w:rsid w:val="001D470A"/>
    <w:rsid w:val="001D4A1A"/>
    <w:rsid w:val="001D4BF7"/>
    <w:rsid w:val="001D4CED"/>
    <w:rsid w:val="001D4DB8"/>
    <w:rsid w:val="001D5198"/>
    <w:rsid w:val="001D59D7"/>
    <w:rsid w:val="001D5CBB"/>
    <w:rsid w:val="001D5F72"/>
    <w:rsid w:val="001D62A4"/>
    <w:rsid w:val="001D62C9"/>
    <w:rsid w:val="001D6452"/>
    <w:rsid w:val="001D695D"/>
    <w:rsid w:val="001D6A0D"/>
    <w:rsid w:val="001D6A77"/>
    <w:rsid w:val="001D6A88"/>
    <w:rsid w:val="001D6C60"/>
    <w:rsid w:val="001D7466"/>
    <w:rsid w:val="001D79DE"/>
    <w:rsid w:val="001E0902"/>
    <w:rsid w:val="001E0B6A"/>
    <w:rsid w:val="001E0C29"/>
    <w:rsid w:val="001E13D9"/>
    <w:rsid w:val="001E15B7"/>
    <w:rsid w:val="001E1FD3"/>
    <w:rsid w:val="001E2446"/>
    <w:rsid w:val="001E2609"/>
    <w:rsid w:val="001E2D60"/>
    <w:rsid w:val="001E2FDB"/>
    <w:rsid w:val="001E348D"/>
    <w:rsid w:val="001E365B"/>
    <w:rsid w:val="001E430D"/>
    <w:rsid w:val="001E4ADD"/>
    <w:rsid w:val="001E51B1"/>
    <w:rsid w:val="001E5253"/>
    <w:rsid w:val="001E555B"/>
    <w:rsid w:val="001E5718"/>
    <w:rsid w:val="001E59D2"/>
    <w:rsid w:val="001E5BC5"/>
    <w:rsid w:val="001E61D0"/>
    <w:rsid w:val="001E62C7"/>
    <w:rsid w:val="001E635D"/>
    <w:rsid w:val="001E639F"/>
    <w:rsid w:val="001E6480"/>
    <w:rsid w:val="001E6559"/>
    <w:rsid w:val="001E6720"/>
    <w:rsid w:val="001E69F8"/>
    <w:rsid w:val="001E704C"/>
    <w:rsid w:val="001E71BD"/>
    <w:rsid w:val="001E7BD7"/>
    <w:rsid w:val="001E7FED"/>
    <w:rsid w:val="001F0385"/>
    <w:rsid w:val="001F0761"/>
    <w:rsid w:val="001F082E"/>
    <w:rsid w:val="001F0B90"/>
    <w:rsid w:val="001F0DD0"/>
    <w:rsid w:val="001F0EE3"/>
    <w:rsid w:val="001F1187"/>
    <w:rsid w:val="001F1762"/>
    <w:rsid w:val="001F1C5B"/>
    <w:rsid w:val="001F23C2"/>
    <w:rsid w:val="001F24AC"/>
    <w:rsid w:val="001F278C"/>
    <w:rsid w:val="001F2D83"/>
    <w:rsid w:val="001F2F0D"/>
    <w:rsid w:val="001F32AB"/>
    <w:rsid w:val="001F35A5"/>
    <w:rsid w:val="001F362A"/>
    <w:rsid w:val="001F3643"/>
    <w:rsid w:val="001F3FCB"/>
    <w:rsid w:val="001F402E"/>
    <w:rsid w:val="001F45A0"/>
    <w:rsid w:val="001F4704"/>
    <w:rsid w:val="001F47E3"/>
    <w:rsid w:val="001F4BAB"/>
    <w:rsid w:val="001F507D"/>
    <w:rsid w:val="001F5238"/>
    <w:rsid w:val="001F5507"/>
    <w:rsid w:val="001F554C"/>
    <w:rsid w:val="001F5562"/>
    <w:rsid w:val="001F5E95"/>
    <w:rsid w:val="001F6237"/>
    <w:rsid w:val="001F64F6"/>
    <w:rsid w:val="001F6C53"/>
    <w:rsid w:val="001F6EF7"/>
    <w:rsid w:val="001F7340"/>
    <w:rsid w:val="001F78C4"/>
    <w:rsid w:val="001F7EE1"/>
    <w:rsid w:val="00200089"/>
    <w:rsid w:val="00200344"/>
    <w:rsid w:val="002004F2"/>
    <w:rsid w:val="0020117D"/>
    <w:rsid w:val="002011BF"/>
    <w:rsid w:val="00201A13"/>
    <w:rsid w:val="00201A90"/>
    <w:rsid w:val="00201BE0"/>
    <w:rsid w:val="00201F4D"/>
    <w:rsid w:val="002020EF"/>
    <w:rsid w:val="0020256D"/>
    <w:rsid w:val="002025CD"/>
    <w:rsid w:val="002025E0"/>
    <w:rsid w:val="002027A9"/>
    <w:rsid w:val="00202A31"/>
    <w:rsid w:val="00202A7E"/>
    <w:rsid w:val="00202C11"/>
    <w:rsid w:val="00203431"/>
    <w:rsid w:val="0020414A"/>
    <w:rsid w:val="00204378"/>
    <w:rsid w:val="00204874"/>
    <w:rsid w:val="00204980"/>
    <w:rsid w:val="00204AB4"/>
    <w:rsid w:val="00205021"/>
    <w:rsid w:val="00205196"/>
    <w:rsid w:val="00205FFC"/>
    <w:rsid w:val="0020614B"/>
    <w:rsid w:val="00206217"/>
    <w:rsid w:val="00206269"/>
    <w:rsid w:val="00206340"/>
    <w:rsid w:val="00206344"/>
    <w:rsid w:val="00206B0E"/>
    <w:rsid w:val="002071A0"/>
    <w:rsid w:val="00207508"/>
    <w:rsid w:val="00210173"/>
    <w:rsid w:val="002105CC"/>
    <w:rsid w:val="002106A4"/>
    <w:rsid w:val="002109DD"/>
    <w:rsid w:val="002116ED"/>
    <w:rsid w:val="00211BA2"/>
    <w:rsid w:val="0021205F"/>
    <w:rsid w:val="00212094"/>
    <w:rsid w:val="002121CC"/>
    <w:rsid w:val="002125EB"/>
    <w:rsid w:val="0021320E"/>
    <w:rsid w:val="00213282"/>
    <w:rsid w:val="002136F6"/>
    <w:rsid w:val="002136FD"/>
    <w:rsid w:val="00213709"/>
    <w:rsid w:val="002137E3"/>
    <w:rsid w:val="00213A12"/>
    <w:rsid w:val="00213C85"/>
    <w:rsid w:val="0021407D"/>
    <w:rsid w:val="0021408A"/>
    <w:rsid w:val="00214118"/>
    <w:rsid w:val="00214294"/>
    <w:rsid w:val="002143C6"/>
    <w:rsid w:val="00214B5B"/>
    <w:rsid w:val="0021523D"/>
    <w:rsid w:val="00215541"/>
    <w:rsid w:val="0021597F"/>
    <w:rsid w:val="00215A17"/>
    <w:rsid w:val="00215C1C"/>
    <w:rsid w:val="00215E3F"/>
    <w:rsid w:val="00215EE1"/>
    <w:rsid w:val="00216137"/>
    <w:rsid w:val="0021616D"/>
    <w:rsid w:val="0021641E"/>
    <w:rsid w:val="0021682E"/>
    <w:rsid w:val="00216FB6"/>
    <w:rsid w:val="002170BE"/>
    <w:rsid w:val="0021747B"/>
    <w:rsid w:val="002174FF"/>
    <w:rsid w:val="00217766"/>
    <w:rsid w:val="00217945"/>
    <w:rsid w:val="00217A6E"/>
    <w:rsid w:val="00217E10"/>
    <w:rsid w:val="00220692"/>
    <w:rsid w:val="0022079F"/>
    <w:rsid w:val="0022089D"/>
    <w:rsid w:val="002208BC"/>
    <w:rsid w:val="0022098E"/>
    <w:rsid w:val="00220B17"/>
    <w:rsid w:val="00220C63"/>
    <w:rsid w:val="00220D61"/>
    <w:rsid w:val="00220E88"/>
    <w:rsid w:val="00221693"/>
    <w:rsid w:val="00221744"/>
    <w:rsid w:val="00221A5F"/>
    <w:rsid w:val="00221AD2"/>
    <w:rsid w:val="00221C1B"/>
    <w:rsid w:val="00221C73"/>
    <w:rsid w:val="0022278A"/>
    <w:rsid w:val="00222873"/>
    <w:rsid w:val="0022288B"/>
    <w:rsid w:val="00222A50"/>
    <w:rsid w:val="00222D1E"/>
    <w:rsid w:val="00222D27"/>
    <w:rsid w:val="00222F8B"/>
    <w:rsid w:val="00223248"/>
    <w:rsid w:val="002237F6"/>
    <w:rsid w:val="00223A28"/>
    <w:rsid w:val="00224140"/>
    <w:rsid w:val="00224317"/>
    <w:rsid w:val="002246D2"/>
    <w:rsid w:val="00224804"/>
    <w:rsid w:val="00224ECF"/>
    <w:rsid w:val="002256CB"/>
    <w:rsid w:val="00225BE8"/>
    <w:rsid w:val="00226266"/>
    <w:rsid w:val="002264D5"/>
    <w:rsid w:val="0022678A"/>
    <w:rsid w:val="00226C02"/>
    <w:rsid w:val="00226C7C"/>
    <w:rsid w:val="002274D5"/>
    <w:rsid w:val="002276DE"/>
    <w:rsid w:val="00227814"/>
    <w:rsid w:val="00227A48"/>
    <w:rsid w:val="00230334"/>
    <w:rsid w:val="00230689"/>
    <w:rsid w:val="00230D7C"/>
    <w:rsid w:val="00230F97"/>
    <w:rsid w:val="002310C0"/>
    <w:rsid w:val="00231853"/>
    <w:rsid w:val="002318A4"/>
    <w:rsid w:val="00232231"/>
    <w:rsid w:val="002323A2"/>
    <w:rsid w:val="002324C6"/>
    <w:rsid w:val="00232583"/>
    <w:rsid w:val="002326C6"/>
    <w:rsid w:val="00232900"/>
    <w:rsid w:val="00232908"/>
    <w:rsid w:val="00232E26"/>
    <w:rsid w:val="002333C7"/>
    <w:rsid w:val="00233CF2"/>
    <w:rsid w:val="00233F35"/>
    <w:rsid w:val="0023407A"/>
    <w:rsid w:val="00234317"/>
    <w:rsid w:val="00234445"/>
    <w:rsid w:val="00234B47"/>
    <w:rsid w:val="00234F81"/>
    <w:rsid w:val="00234F96"/>
    <w:rsid w:val="00235283"/>
    <w:rsid w:val="00236170"/>
    <w:rsid w:val="002364EF"/>
    <w:rsid w:val="00236A00"/>
    <w:rsid w:val="00236E77"/>
    <w:rsid w:val="002372EE"/>
    <w:rsid w:val="00237580"/>
    <w:rsid w:val="002376DA"/>
    <w:rsid w:val="0023778C"/>
    <w:rsid w:val="00237D4F"/>
    <w:rsid w:val="00237DB4"/>
    <w:rsid w:val="00237E3D"/>
    <w:rsid w:val="00240996"/>
    <w:rsid w:val="002409E9"/>
    <w:rsid w:val="00240B6B"/>
    <w:rsid w:val="0024179E"/>
    <w:rsid w:val="00241D25"/>
    <w:rsid w:val="00241E1C"/>
    <w:rsid w:val="00241F87"/>
    <w:rsid w:val="00242051"/>
    <w:rsid w:val="00242089"/>
    <w:rsid w:val="002427B8"/>
    <w:rsid w:val="002428C9"/>
    <w:rsid w:val="00243208"/>
    <w:rsid w:val="002434A9"/>
    <w:rsid w:val="00243558"/>
    <w:rsid w:val="00243846"/>
    <w:rsid w:val="00244534"/>
    <w:rsid w:val="00245180"/>
    <w:rsid w:val="0024520E"/>
    <w:rsid w:val="002454F7"/>
    <w:rsid w:val="00245747"/>
    <w:rsid w:val="00245896"/>
    <w:rsid w:val="00245EA6"/>
    <w:rsid w:val="00246218"/>
    <w:rsid w:val="0024681C"/>
    <w:rsid w:val="00246E1E"/>
    <w:rsid w:val="00246FD1"/>
    <w:rsid w:val="002471CB"/>
    <w:rsid w:val="002471F1"/>
    <w:rsid w:val="00247360"/>
    <w:rsid w:val="00247458"/>
    <w:rsid w:val="00247C91"/>
    <w:rsid w:val="00247D8E"/>
    <w:rsid w:val="00247F15"/>
    <w:rsid w:val="002501B2"/>
    <w:rsid w:val="0025022D"/>
    <w:rsid w:val="00250383"/>
    <w:rsid w:val="002503FD"/>
    <w:rsid w:val="00250776"/>
    <w:rsid w:val="0025094E"/>
    <w:rsid w:val="00251048"/>
    <w:rsid w:val="00251165"/>
    <w:rsid w:val="002512EC"/>
    <w:rsid w:val="002513D5"/>
    <w:rsid w:val="002514AD"/>
    <w:rsid w:val="0025180F"/>
    <w:rsid w:val="002519F2"/>
    <w:rsid w:val="00252270"/>
    <w:rsid w:val="00252726"/>
    <w:rsid w:val="00252818"/>
    <w:rsid w:val="00252E1D"/>
    <w:rsid w:val="0025338C"/>
    <w:rsid w:val="002533DE"/>
    <w:rsid w:val="00253A6B"/>
    <w:rsid w:val="002542DC"/>
    <w:rsid w:val="00254B23"/>
    <w:rsid w:val="00255161"/>
    <w:rsid w:val="00255803"/>
    <w:rsid w:val="00255B79"/>
    <w:rsid w:val="00255FE9"/>
    <w:rsid w:val="00256760"/>
    <w:rsid w:val="00256F66"/>
    <w:rsid w:val="002574FA"/>
    <w:rsid w:val="0025769F"/>
    <w:rsid w:val="00257705"/>
    <w:rsid w:val="00257F07"/>
    <w:rsid w:val="00260135"/>
    <w:rsid w:val="00260222"/>
    <w:rsid w:val="00260BFB"/>
    <w:rsid w:val="00260E7C"/>
    <w:rsid w:val="002612D6"/>
    <w:rsid w:val="002614B4"/>
    <w:rsid w:val="0026179A"/>
    <w:rsid w:val="00261FB4"/>
    <w:rsid w:val="0026225C"/>
    <w:rsid w:val="002627FD"/>
    <w:rsid w:val="00262A20"/>
    <w:rsid w:val="00262AC1"/>
    <w:rsid w:val="00262BDD"/>
    <w:rsid w:val="00262E48"/>
    <w:rsid w:val="00263207"/>
    <w:rsid w:val="00263567"/>
    <w:rsid w:val="00263686"/>
    <w:rsid w:val="002639A3"/>
    <w:rsid w:val="002639E6"/>
    <w:rsid w:val="0026404F"/>
    <w:rsid w:val="002641A5"/>
    <w:rsid w:val="002642EA"/>
    <w:rsid w:val="0026431D"/>
    <w:rsid w:val="0026442D"/>
    <w:rsid w:val="0026457A"/>
    <w:rsid w:val="00264ADC"/>
    <w:rsid w:val="00264C67"/>
    <w:rsid w:val="00264D02"/>
    <w:rsid w:val="002653D2"/>
    <w:rsid w:val="0026544A"/>
    <w:rsid w:val="00265AED"/>
    <w:rsid w:val="00266143"/>
    <w:rsid w:val="00266323"/>
    <w:rsid w:val="0026635E"/>
    <w:rsid w:val="00266B1E"/>
    <w:rsid w:val="00266C6A"/>
    <w:rsid w:val="002676AD"/>
    <w:rsid w:val="002676CB"/>
    <w:rsid w:val="00267DED"/>
    <w:rsid w:val="00270601"/>
    <w:rsid w:val="0027077C"/>
    <w:rsid w:val="00270AFD"/>
    <w:rsid w:val="00270EAE"/>
    <w:rsid w:val="00271069"/>
    <w:rsid w:val="002712EF"/>
    <w:rsid w:val="00271733"/>
    <w:rsid w:val="00271951"/>
    <w:rsid w:val="002719A4"/>
    <w:rsid w:val="00272447"/>
    <w:rsid w:val="002728E8"/>
    <w:rsid w:val="00272A37"/>
    <w:rsid w:val="00273173"/>
    <w:rsid w:val="00273241"/>
    <w:rsid w:val="00273304"/>
    <w:rsid w:val="00273AFA"/>
    <w:rsid w:val="00273F95"/>
    <w:rsid w:val="00274239"/>
    <w:rsid w:val="00274324"/>
    <w:rsid w:val="00274B53"/>
    <w:rsid w:val="00274BC7"/>
    <w:rsid w:val="00274EEC"/>
    <w:rsid w:val="0027501D"/>
    <w:rsid w:val="00275035"/>
    <w:rsid w:val="0027578E"/>
    <w:rsid w:val="00275811"/>
    <w:rsid w:val="00275C66"/>
    <w:rsid w:val="0027656D"/>
    <w:rsid w:val="0027662E"/>
    <w:rsid w:val="00276708"/>
    <w:rsid w:val="00277152"/>
    <w:rsid w:val="002772D9"/>
    <w:rsid w:val="002778C3"/>
    <w:rsid w:val="00277D09"/>
    <w:rsid w:val="0028004F"/>
    <w:rsid w:val="002803B6"/>
    <w:rsid w:val="002804BA"/>
    <w:rsid w:val="00280753"/>
    <w:rsid w:val="00280A6D"/>
    <w:rsid w:val="00280A78"/>
    <w:rsid w:val="00280BCE"/>
    <w:rsid w:val="00280E42"/>
    <w:rsid w:val="00281237"/>
    <w:rsid w:val="0028156C"/>
    <w:rsid w:val="002817D5"/>
    <w:rsid w:val="00281951"/>
    <w:rsid w:val="0028198C"/>
    <w:rsid w:val="00281CA5"/>
    <w:rsid w:val="00281D0C"/>
    <w:rsid w:val="00282461"/>
    <w:rsid w:val="002824B9"/>
    <w:rsid w:val="00282BDE"/>
    <w:rsid w:val="00282DB4"/>
    <w:rsid w:val="0028309E"/>
    <w:rsid w:val="002832F5"/>
    <w:rsid w:val="0028352A"/>
    <w:rsid w:val="002839D2"/>
    <w:rsid w:val="00283DA6"/>
    <w:rsid w:val="00283DEA"/>
    <w:rsid w:val="0028447A"/>
    <w:rsid w:val="002848FE"/>
    <w:rsid w:val="00284E77"/>
    <w:rsid w:val="00284F42"/>
    <w:rsid w:val="0028509D"/>
    <w:rsid w:val="002851B2"/>
    <w:rsid w:val="00285359"/>
    <w:rsid w:val="00285415"/>
    <w:rsid w:val="002859B2"/>
    <w:rsid w:val="00285AF8"/>
    <w:rsid w:val="00285B45"/>
    <w:rsid w:val="00286582"/>
    <w:rsid w:val="0028661C"/>
    <w:rsid w:val="00286709"/>
    <w:rsid w:val="00286982"/>
    <w:rsid w:val="0028710B"/>
    <w:rsid w:val="00287168"/>
    <w:rsid w:val="00287AC5"/>
    <w:rsid w:val="00287F07"/>
    <w:rsid w:val="00287F4C"/>
    <w:rsid w:val="00290833"/>
    <w:rsid w:val="00290C54"/>
    <w:rsid w:val="00290D7E"/>
    <w:rsid w:val="002918AE"/>
    <w:rsid w:val="00291E9E"/>
    <w:rsid w:val="00291FED"/>
    <w:rsid w:val="0029200D"/>
    <w:rsid w:val="00292082"/>
    <w:rsid w:val="00292A81"/>
    <w:rsid w:val="00292BE2"/>
    <w:rsid w:val="00293324"/>
    <w:rsid w:val="00293398"/>
    <w:rsid w:val="002934B5"/>
    <w:rsid w:val="002937F1"/>
    <w:rsid w:val="00293A65"/>
    <w:rsid w:val="00293A84"/>
    <w:rsid w:val="00293C7A"/>
    <w:rsid w:val="00293F07"/>
    <w:rsid w:val="00293FA9"/>
    <w:rsid w:val="0029410D"/>
    <w:rsid w:val="002943E6"/>
    <w:rsid w:val="002944C8"/>
    <w:rsid w:val="002944E1"/>
    <w:rsid w:val="0029482B"/>
    <w:rsid w:val="00295028"/>
    <w:rsid w:val="00295236"/>
    <w:rsid w:val="0029598B"/>
    <w:rsid w:val="00295E4E"/>
    <w:rsid w:val="00295FE4"/>
    <w:rsid w:val="00296129"/>
    <w:rsid w:val="0029613E"/>
    <w:rsid w:val="002961D8"/>
    <w:rsid w:val="002961ED"/>
    <w:rsid w:val="00296532"/>
    <w:rsid w:val="00296B03"/>
    <w:rsid w:val="00296E58"/>
    <w:rsid w:val="002971D7"/>
    <w:rsid w:val="002972A3"/>
    <w:rsid w:val="002975BD"/>
    <w:rsid w:val="00297623"/>
    <w:rsid w:val="00297678"/>
    <w:rsid w:val="00297861"/>
    <w:rsid w:val="00297893"/>
    <w:rsid w:val="00297A1A"/>
    <w:rsid w:val="00297DAA"/>
    <w:rsid w:val="00297E5F"/>
    <w:rsid w:val="002A04A3"/>
    <w:rsid w:val="002A0CB6"/>
    <w:rsid w:val="002A1D4F"/>
    <w:rsid w:val="002A20B9"/>
    <w:rsid w:val="002A234F"/>
    <w:rsid w:val="002A2B4A"/>
    <w:rsid w:val="002A2CB9"/>
    <w:rsid w:val="002A3D2C"/>
    <w:rsid w:val="002A46A0"/>
    <w:rsid w:val="002A4A3B"/>
    <w:rsid w:val="002A4C8D"/>
    <w:rsid w:val="002A5695"/>
    <w:rsid w:val="002A5C73"/>
    <w:rsid w:val="002A621D"/>
    <w:rsid w:val="002A6466"/>
    <w:rsid w:val="002A6707"/>
    <w:rsid w:val="002A6C28"/>
    <w:rsid w:val="002A7762"/>
    <w:rsid w:val="002A7D7B"/>
    <w:rsid w:val="002B02D4"/>
    <w:rsid w:val="002B0783"/>
    <w:rsid w:val="002B090A"/>
    <w:rsid w:val="002B0E02"/>
    <w:rsid w:val="002B0E9B"/>
    <w:rsid w:val="002B138A"/>
    <w:rsid w:val="002B1DF1"/>
    <w:rsid w:val="002B2317"/>
    <w:rsid w:val="002B2319"/>
    <w:rsid w:val="002B2B5B"/>
    <w:rsid w:val="002B2C10"/>
    <w:rsid w:val="002B3235"/>
    <w:rsid w:val="002B33DD"/>
    <w:rsid w:val="002B3DD6"/>
    <w:rsid w:val="002B3E83"/>
    <w:rsid w:val="002B4942"/>
    <w:rsid w:val="002B4C39"/>
    <w:rsid w:val="002B4FD3"/>
    <w:rsid w:val="002B5115"/>
    <w:rsid w:val="002B5427"/>
    <w:rsid w:val="002B559F"/>
    <w:rsid w:val="002B57D1"/>
    <w:rsid w:val="002B59B2"/>
    <w:rsid w:val="002B7106"/>
    <w:rsid w:val="002B7321"/>
    <w:rsid w:val="002B7BD6"/>
    <w:rsid w:val="002B7D4F"/>
    <w:rsid w:val="002C0B96"/>
    <w:rsid w:val="002C10EB"/>
    <w:rsid w:val="002C1327"/>
    <w:rsid w:val="002C147A"/>
    <w:rsid w:val="002C167B"/>
    <w:rsid w:val="002C1A12"/>
    <w:rsid w:val="002C1AEB"/>
    <w:rsid w:val="002C1F59"/>
    <w:rsid w:val="002C25D2"/>
    <w:rsid w:val="002C2838"/>
    <w:rsid w:val="002C28EA"/>
    <w:rsid w:val="002C2C13"/>
    <w:rsid w:val="002C31ED"/>
    <w:rsid w:val="002C3397"/>
    <w:rsid w:val="002C37E0"/>
    <w:rsid w:val="002C3BF5"/>
    <w:rsid w:val="002C3D08"/>
    <w:rsid w:val="002C3D56"/>
    <w:rsid w:val="002C3ECE"/>
    <w:rsid w:val="002C40BC"/>
    <w:rsid w:val="002C40DB"/>
    <w:rsid w:val="002C41EA"/>
    <w:rsid w:val="002C471F"/>
    <w:rsid w:val="002C4749"/>
    <w:rsid w:val="002C4CFA"/>
    <w:rsid w:val="002C526C"/>
    <w:rsid w:val="002C52BF"/>
    <w:rsid w:val="002C53AB"/>
    <w:rsid w:val="002C5A87"/>
    <w:rsid w:val="002C5C8B"/>
    <w:rsid w:val="002C5EAA"/>
    <w:rsid w:val="002C6168"/>
    <w:rsid w:val="002C61C6"/>
    <w:rsid w:val="002C6349"/>
    <w:rsid w:val="002C6B8B"/>
    <w:rsid w:val="002C6C11"/>
    <w:rsid w:val="002C6C6B"/>
    <w:rsid w:val="002C6D3A"/>
    <w:rsid w:val="002C6D50"/>
    <w:rsid w:val="002C75F9"/>
    <w:rsid w:val="002C76B8"/>
    <w:rsid w:val="002C7835"/>
    <w:rsid w:val="002C7D92"/>
    <w:rsid w:val="002C7F5D"/>
    <w:rsid w:val="002D0287"/>
    <w:rsid w:val="002D03CB"/>
    <w:rsid w:val="002D0492"/>
    <w:rsid w:val="002D0887"/>
    <w:rsid w:val="002D1416"/>
    <w:rsid w:val="002D18E0"/>
    <w:rsid w:val="002D1B60"/>
    <w:rsid w:val="002D1B61"/>
    <w:rsid w:val="002D1CFC"/>
    <w:rsid w:val="002D211D"/>
    <w:rsid w:val="002D213A"/>
    <w:rsid w:val="002D27BD"/>
    <w:rsid w:val="002D2AD6"/>
    <w:rsid w:val="002D3EF8"/>
    <w:rsid w:val="002D3F9A"/>
    <w:rsid w:val="002D47AF"/>
    <w:rsid w:val="002D47F5"/>
    <w:rsid w:val="002D4D16"/>
    <w:rsid w:val="002D4E1A"/>
    <w:rsid w:val="002D4ECD"/>
    <w:rsid w:val="002D4F94"/>
    <w:rsid w:val="002D5415"/>
    <w:rsid w:val="002D5547"/>
    <w:rsid w:val="002D5718"/>
    <w:rsid w:val="002D595A"/>
    <w:rsid w:val="002D59C9"/>
    <w:rsid w:val="002D5C7C"/>
    <w:rsid w:val="002D5DEF"/>
    <w:rsid w:val="002D620A"/>
    <w:rsid w:val="002D682B"/>
    <w:rsid w:val="002D682F"/>
    <w:rsid w:val="002D68B3"/>
    <w:rsid w:val="002D6D23"/>
    <w:rsid w:val="002D7170"/>
    <w:rsid w:val="002D7250"/>
    <w:rsid w:val="002D764D"/>
    <w:rsid w:val="002D77D4"/>
    <w:rsid w:val="002D794D"/>
    <w:rsid w:val="002D7DCB"/>
    <w:rsid w:val="002E03AD"/>
    <w:rsid w:val="002E041A"/>
    <w:rsid w:val="002E0486"/>
    <w:rsid w:val="002E04A6"/>
    <w:rsid w:val="002E0601"/>
    <w:rsid w:val="002E0747"/>
    <w:rsid w:val="002E0789"/>
    <w:rsid w:val="002E0A02"/>
    <w:rsid w:val="002E0B51"/>
    <w:rsid w:val="002E0B5F"/>
    <w:rsid w:val="002E0F66"/>
    <w:rsid w:val="002E16D7"/>
    <w:rsid w:val="002E172B"/>
    <w:rsid w:val="002E19B4"/>
    <w:rsid w:val="002E19C5"/>
    <w:rsid w:val="002E1AEA"/>
    <w:rsid w:val="002E1F23"/>
    <w:rsid w:val="002E2116"/>
    <w:rsid w:val="002E24A0"/>
    <w:rsid w:val="002E28A6"/>
    <w:rsid w:val="002E31C7"/>
    <w:rsid w:val="002E33BB"/>
    <w:rsid w:val="002E342E"/>
    <w:rsid w:val="002E3493"/>
    <w:rsid w:val="002E3757"/>
    <w:rsid w:val="002E3771"/>
    <w:rsid w:val="002E37F8"/>
    <w:rsid w:val="002E3A70"/>
    <w:rsid w:val="002E3A93"/>
    <w:rsid w:val="002E3B6B"/>
    <w:rsid w:val="002E3DF7"/>
    <w:rsid w:val="002E3EA1"/>
    <w:rsid w:val="002E4042"/>
    <w:rsid w:val="002E4354"/>
    <w:rsid w:val="002E44BB"/>
    <w:rsid w:val="002E4634"/>
    <w:rsid w:val="002E498B"/>
    <w:rsid w:val="002E49EB"/>
    <w:rsid w:val="002E5719"/>
    <w:rsid w:val="002E5C4F"/>
    <w:rsid w:val="002E5E10"/>
    <w:rsid w:val="002E5ECE"/>
    <w:rsid w:val="002E64E6"/>
    <w:rsid w:val="002E6A19"/>
    <w:rsid w:val="002E6DE9"/>
    <w:rsid w:val="002E6E7F"/>
    <w:rsid w:val="002E700F"/>
    <w:rsid w:val="002E7673"/>
    <w:rsid w:val="002E77A1"/>
    <w:rsid w:val="002E7F0B"/>
    <w:rsid w:val="002F0126"/>
    <w:rsid w:val="002F0477"/>
    <w:rsid w:val="002F05AE"/>
    <w:rsid w:val="002F084C"/>
    <w:rsid w:val="002F0B02"/>
    <w:rsid w:val="002F0F33"/>
    <w:rsid w:val="002F1511"/>
    <w:rsid w:val="002F16A3"/>
    <w:rsid w:val="002F19C2"/>
    <w:rsid w:val="002F19F0"/>
    <w:rsid w:val="002F1DA8"/>
    <w:rsid w:val="002F215A"/>
    <w:rsid w:val="002F23B4"/>
    <w:rsid w:val="002F29FF"/>
    <w:rsid w:val="002F2CFF"/>
    <w:rsid w:val="002F2D3A"/>
    <w:rsid w:val="002F2EE5"/>
    <w:rsid w:val="002F311F"/>
    <w:rsid w:val="002F392E"/>
    <w:rsid w:val="002F3B4B"/>
    <w:rsid w:val="002F3BCE"/>
    <w:rsid w:val="002F3C94"/>
    <w:rsid w:val="002F3CB6"/>
    <w:rsid w:val="002F3D7A"/>
    <w:rsid w:val="002F3E57"/>
    <w:rsid w:val="002F3EF2"/>
    <w:rsid w:val="002F45ED"/>
    <w:rsid w:val="002F4CDC"/>
    <w:rsid w:val="002F521B"/>
    <w:rsid w:val="002F5476"/>
    <w:rsid w:val="002F5573"/>
    <w:rsid w:val="002F5783"/>
    <w:rsid w:val="002F5A61"/>
    <w:rsid w:val="002F5E4C"/>
    <w:rsid w:val="002F609B"/>
    <w:rsid w:val="002F60E2"/>
    <w:rsid w:val="002F6821"/>
    <w:rsid w:val="002F737A"/>
    <w:rsid w:val="002F75B8"/>
    <w:rsid w:val="003001C8"/>
    <w:rsid w:val="00300578"/>
    <w:rsid w:val="00300C3D"/>
    <w:rsid w:val="0030184F"/>
    <w:rsid w:val="00301A89"/>
    <w:rsid w:val="00301C97"/>
    <w:rsid w:val="00301E77"/>
    <w:rsid w:val="003021DC"/>
    <w:rsid w:val="003022CA"/>
    <w:rsid w:val="0030244E"/>
    <w:rsid w:val="00302C24"/>
    <w:rsid w:val="00302DB8"/>
    <w:rsid w:val="00302DE2"/>
    <w:rsid w:val="0030367F"/>
    <w:rsid w:val="003038A7"/>
    <w:rsid w:val="00304020"/>
    <w:rsid w:val="00304480"/>
    <w:rsid w:val="003044E5"/>
    <w:rsid w:val="00304996"/>
    <w:rsid w:val="00304AAC"/>
    <w:rsid w:val="00304BDA"/>
    <w:rsid w:val="0030541D"/>
    <w:rsid w:val="0030542A"/>
    <w:rsid w:val="003056FB"/>
    <w:rsid w:val="0030589D"/>
    <w:rsid w:val="00305A48"/>
    <w:rsid w:val="00305CFC"/>
    <w:rsid w:val="00306190"/>
    <w:rsid w:val="003068D9"/>
    <w:rsid w:val="00306D63"/>
    <w:rsid w:val="00306E3A"/>
    <w:rsid w:val="00306E71"/>
    <w:rsid w:val="00307448"/>
    <w:rsid w:val="003076F1"/>
    <w:rsid w:val="00307F2E"/>
    <w:rsid w:val="00307F73"/>
    <w:rsid w:val="003109E8"/>
    <w:rsid w:val="003109F9"/>
    <w:rsid w:val="00310C37"/>
    <w:rsid w:val="00310C5E"/>
    <w:rsid w:val="00310D07"/>
    <w:rsid w:val="00311271"/>
    <w:rsid w:val="003117B5"/>
    <w:rsid w:val="003118A7"/>
    <w:rsid w:val="0031196D"/>
    <w:rsid w:val="00311B64"/>
    <w:rsid w:val="003121CE"/>
    <w:rsid w:val="00312504"/>
    <w:rsid w:val="00312F41"/>
    <w:rsid w:val="003131EA"/>
    <w:rsid w:val="00313523"/>
    <w:rsid w:val="0031396D"/>
    <w:rsid w:val="00313E1F"/>
    <w:rsid w:val="00314749"/>
    <w:rsid w:val="00314964"/>
    <w:rsid w:val="003149AF"/>
    <w:rsid w:val="003149B5"/>
    <w:rsid w:val="00314F61"/>
    <w:rsid w:val="00314FAD"/>
    <w:rsid w:val="003156C0"/>
    <w:rsid w:val="0031630E"/>
    <w:rsid w:val="00316361"/>
    <w:rsid w:val="003164D4"/>
    <w:rsid w:val="00316A17"/>
    <w:rsid w:val="00316A9D"/>
    <w:rsid w:val="00316CFD"/>
    <w:rsid w:val="00316DDE"/>
    <w:rsid w:val="0031719C"/>
    <w:rsid w:val="003179B4"/>
    <w:rsid w:val="003201E7"/>
    <w:rsid w:val="0032084B"/>
    <w:rsid w:val="00320899"/>
    <w:rsid w:val="00320EBF"/>
    <w:rsid w:val="0032122D"/>
    <w:rsid w:val="003219ED"/>
    <w:rsid w:val="00321FE3"/>
    <w:rsid w:val="00322315"/>
    <w:rsid w:val="00322501"/>
    <w:rsid w:val="00322844"/>
    <w:rsid w:val="0032284F"/>
    <w:rsid w:val="00322C1A"/>
    <w:rsid w:val="00323218"/>
    <w:rsid w:val="003234A4"/>
    <w:rsid w:val="00323A7A"/>
    <w:rsid w:val="0032426C"/>
    <w:rsid w:val="00324572"/>
    <w:rsid w:val="00325404"/>
    <w:rsid w:val="003257E0"/>
    <w:rsid w:val="00325AB5"/>
    <w:rsid w:val="00325C61"/>
    <w:rsid w:val="00325DC4"/>
    <w:rsid w:val="00325F04"/>
    <w:rsid w:val="00326493"/>
    <w:rsid w:val="003266C4"/>
    <w:rsid w:val="00326736"/>
    <w:rsid w:val="0032692C"/>
    <w:rsid w:val="003269CF"/>
    <w:rsid w:val="00326A3F"/>
    <w:rsid w:val="00326AA1"/>
    <w:rsid w:val="0032762C"/>
    <w:rsid w:val="0032784B"/>
    <w:rsid w:val="00327B05"/>
    <w:rsid w:val="00327D89"/>
    <w:rsid w:val="003300F5"/>
    <w:rsid w:val="00330618"/>
    <w:rsid w:val="0033084C"/>
    <w:rsid w:val="003308CF"/>
    <w:rsid w:val="0033091D"/>
    <w:rsid w:val="00330C83"/>
    <w:rsid w:val="00330E49"/>
    <w:rsid w:val="003310FD"/>
    <w:rsid w:val="003315DF"/>
    <w:rsid w:val="00332149"/>
    <w:rsid w:val="00332256"/>
    <w:rsid w:val="003322D3"/>
    <w:rsid w:val="00332AF7"/>
    <w:rsid w:val="00332BF6"/>
    <w:rsid w:val="00332F0C"/>
    <w:rsid w:val="00333442"/>
    <w:rsid w:val="00333588"/>
    <w:rsid w:val="00333692"/>
    <w:rsid w:val="00333768"/>
    <w:rsid w:val="003337B6"/>
    <w:rsid w:val="00333D30"/>
    <w:rsid w:val="0033415B"/>
    <w:rsid w:val="003347FE"/>
    <w:rsid w:val="00334E4D"/>
    <w:rsid w:val="00335D4F"/>
    <w:rsid w:val="00336028"/>
    <w:rsid w:val="00336554"/>
    <w:rsid w:val="00336970"/>
    <w:rsid w:val="00336F98"/>
    <w:rsid w:val="0033761B"/>
    <w:rsid w:val="00337704"/>
    <w:rsid w:val="00337828"/>
    <w:rsid w:val="00337CF7"/>
    <w:rsid w:val="0034062B"/>
    <w:rsid w:val="003407C8"/>
    <w:rsid w:val="00340BA8"/>
    <w:rsid w:val="00340F64"/>
    <w:rsid w:val="003413C2"/>
    <w:rsid w:val="003416D5"/>
    <w:rsid w:val="003419FC"/>
    <w:rsid w:val="00342C97"/>
    <w:rsid w:val="003432F5"/>
    <w:rsid w:val="0034371E"/>
    <w:rsid w:val="00344242"/>
    <w:rsid w:val="00344298"/>
    <w:rsid w:val="00344363"/>
    <w:rsid w:val="00344396"/>
    <w:rsid w:val="00344458"/>
    <w:rsid w:val="00344867"/>
    <w:rsid w:val="00344C60"/>
    <w:rsid w:val="003451A4"/>
    <w:rsid w:val="00345386"/>
    <w:rsid w:val="0034547F"/>
    <w:rsid w:val="00345961"/>
    <w:rsid w:val="00345A63"/>
    <w:rsid w:val="00345C58"/>
    <w:rsid w:val="00345C5C"/>
    <w:rsid w:val="0034600E"/>
    <w:rsid w:val="00346577"/>
    <w:rsid w:val="003465C8"/>
    <w:rsid w:val="00347775"/>
    <w:rsid w:val="00347E30"/>
    <w:rsid w:val="00347E97"/>
    <w:rsid w:val="00350183"/>
    <w:rsid w:val="003501CE"/>
    <w:rsid w:val="0035034A"/>
    <w:rsid w:val="00350427"/>
    <w:rsid w:val="003506A9"/>
    <w:rsid w:val="00350C02"/>
    <w:rsid w:val="00351026"/>
    <w:rsid w:val="00351567"/>
    <w:rsid w:val="003517ED"/>
    <w:rsid w:val="00351B47"/>
    <w:rsid w:val="00351D42"/>
    <w:rsid w:val="00351E0C"/>
    <w:rsid w:val="00352772"/>
    <w:rsid w:val="00352D71"/>
    <w:rsid w:val="00353412"/>
    <w:rsid w:val="00353B60"/>
    <w:rsid w:val="0035468B"/>
    <w:rsid w:val="003549F1"/>
    <w:rsid w:val="00354D2C"/>
    <w:rsid w:val="00354DC2"/>
    <w:rsid w:val="00355641"/>
    <w:rsid w:val="00355983"/>
    <w:rsid w:val="003563EF"/>
    <w:rsid w:val="003567B8"/>
    <w:rsid w:val="003569AE"/>
    <w:rsid w:val="00356CC2"/>
    <w:rsid w:val="00356D7B"/>
    <w:rsid w:val="00356EC0"/>
    <w:rsid w:val="00357018"/>
    <w:rsid w:val="003573E3"/>
    <w:rsid w:val="00360516"/>
    <w:rsid w:val="003605B1"/>
    <w:rsid w:val="003608D1"/>
    <w:rsid w:val="003609EA"/>
    <w:rsid w:val="00360A36"/>
    <w:rsid w:val="00360C79"/>
    <w:rsid w:val="00360DB8"/>
    <w:rsid w:val="0036100B"/>
    <w:rsid w:val="003610F0"/>
    <w:rsid w:val="003614C5"/>
    <w:rsid w:val="00361588"/>
    <w:rsid w:val="00361F1D"/>
    <w:rsid w:val="0036208A"/>
    <w:rsid w:val="0036239F"/>
    <w:rsid w:val="003628F7"/>
    <w:rsid w:val="00362F16"/>
    <w:rsid w:val="003637D2"/>
    <w:rsid w:val="0036399F"/>
    <w:rsid w:val="00363A86"/>
    <w:rsid w:val="00363CF6"/>
    <w:rsid w:val="00363D60"/>
    <w:rsid w:val="00364049"/>
    <w:rsid w:val="003642AF"/>
    <w:rsid w:val="00364F01"/>
    <w:rsid w:val="00365341"/>
    <w:rsid w:val="00365345"/>
    <w:rsid w:val="0036542D"/>
    <w:rsid w:val="00365DAB"/>
    <w:rsid w:val="0036622E"/>
    <w:rsid w:val="0036660C"/>
    <w:rsid w:val="00366761"/>
    <w:rsid w:val="0036737A"/>
    <w:rsid w:val="003679DD"/>
    <w:rsid w:val="00367D62"/>
    <w:rsid w:val="00367EF7"/>
    <w:rsid w:val="00370279"/>
    <w:rsid w:val="00370E33"/>
    <w:rsid w:val="00370F07"/>
    <w:rsid w:val="00371921"/>
    <w:rsid w:val="00371AF3"/>
    <w:rsid w:val="00371CC4"/>
    <w:rsid w:val="0037216F"/>
    <w:rsid w:val="00372488"/>
    <w:rsid w:val="003724E5"/>
    <w:rsid w:val="00372D5C"/>
    <w:rsid w:val="00372DE7"/>
    <w:rsid w:val="00372F60"/>
    <w:rsid w:val="0037335D"/>
    <w:rsid w:val="0037356A"/>
    <w:rsid w:val="0037368E"/>
    <w:rsid w:val="00373AC7"/>
    <w:rsid w:val="00374571"/>
    <w:rsid w:val="003745DD"/>
    <w:rsid w:val="00374668"/>
    <w:rsid w:val="00374A03"/>
    <w:rsid w:val="00374BF6"/>
    <w:rsid w:val="00374CB5"/>
    <w:rsid w:val="00375216"/>
    <w:rsid w:val="00375AAA"/>
    <w:rsid w:val="00375AE1"/>
    <w:rsid w:val="003760EF"/>
    <w:rsid w:val="003763B3"/>
    <w:rsid w:val="003764AA"/>
    <w:rsid w:val="003768A2"/>
    <w:rsid w:val="00376BDA"/>
    <w:rsid w:val="003777D5"/>
    <w:rsid w:val="00377C31"/>
    <w:rsid w:val="00377C65"/>
    <w:rsid w:val="00377E8E"/>
    <w:rsid w:val="003801B4"/>
    <w:rsid w:val="003812B9"/>
    <w:rsid w:val="00381665"/>
    <w:rsid w:val="0038169E"/>
    <w:rsid w:val="00381841"/>
    <w:rsid w:val="00381978"/>
    <w:rsid w:val="00382B5A"/>
    <w:rsid w:val="00382D0E"/>
    <w:rsid w:val="00382EF6"/>
    <w:rsid w:val="00383303"/>
    <w:rsid w:val="00383659"/>
    <w:rsid w:val="00384460"/>
    <w:rsid w:val="00384AA2"/>
    <w:rsid w:val="00384E07"/>
    <w:rsid w:val="00384E35"/>
    <w:rsid w:val="00384EB0"/>
    <w:rsid w:val="003850DD"/>
    <w:rsid w:val="003853D3"/>
    <w:rsid w:val="00385619"/>
    <w:rsid w:val="00385DA3"/>
    <w:rsid w:val="00386566"/>
    <w:rsid w:val="00386615"/>
    <w:rsid w:val="00386DC1"/>
    <w:rsid w:val="0038780C"/>
    <w:rsid w:val="00390198"/>
    <w:rsid w:val="003903DD"/>
    <w:rsid w:val="0039040F"/>
    <w:rsid w:val="00390878"/>
    <w:rsid w:val="00391261"/>
    <w:rsid w:val="0039131C"/>
    <w:rsid w:val="00391363"/>
    <w:rsid w:val="003919BE"/>
    <w:rsid w:val="00391C86"/>
    <w:rsid w:val="00392099"/>
    <w:rsid w:val="003922F8"/>
    <w:rsid w:val="00392E0F"/>
    <w:rsid w:val="00393342"/>
    <w:rsid w:val="0039337E"/>
    <w:rsid w:val="00393C23"/>
    <w:rsid w:val="0039412E"/>
    <w:rsid w:val="00394202"/>
    <w:rsid w:val="0039429B"/>
    <w:rsid w:val="0039449B"/>
    <w:rsid w:val="00394918"/>
    <w:rsid w:val="0039506A"/>
    <w:rsid w:val="00395347"/>
    <w:rsid w:val="003957D9"/>
    <w:rsid w:val="00396666"/>
    <w:rsid w:val="003967E0"/>
    <w:rsid w:val="00396BFC"/>
    <w:rsid w:val="003979CD"/>
    <w:rsid w:val="00397E2D"/>
    <w:rsid w:val="003A069C"/>
    <w:rsid w:val="003A0B62"/>
    <w:rsid w:val="003A0CBE"/>
    <w:rsid w:val="003A0ECF"/>
    <w:rsid w:val="003A0FD2"/>
    <w:rsid w:val="003A1389"/>
    <w:rsid w:val="003A1F06"/>
    <w:rsid w:val="003A1F9B"/>
    <w:rsid w:val="003A21CD"/>
    <w:rsid w:val="003A3345"/>
    <w:rsid w:val="003A358D"/>
    <w:rsid w:val="003A35CE"/>
    <w:rsid w:val="003A3D0F"/>
    <w:rsid w:val="003A3F87"/>
    <w:rsid w:val="003A4061"/>
    <w:rsid w:val="003A40F7"/>
    <w:rsid w:val="003A439C"/>
    <w:rsid w:val="003A496F"/>
    <w:rsid w:val="003A4ABF"/>
    <w:rsid w:val="003A4FC6"/>
    <w:rsid w:val="003A5040"/>
    <w:rsid w:val="003A59D7"/>
    <w:rsid w:val="003A6107"/>
    <w:rsid w:val="003A6948"/>
    <w:rsid w:val="003A69D9"/>
    <w:rsid w:val="003A6B6A"/>
    <w:rsid w:val="003A6C7A"/>
    <w:rsid w:val="003A6CA3"/>
    <w:rsid w:val="003A6F06"/>
    <w:rsid w:val="003A7415"/>
    <w:rsid w:val="003A7B15"/>
    <w:rsid w:val="003A7E23"/>
    <w:rsid w:val="003A7FB6"/>
    <w:rsid w:val="003B0821"/>
    <w:rsid w:val="003B0CAD"/>
    <w:rsid w:val="003B0D04"/>
    <w:rsid w:val="003B0E13"/>
    <w:rsid w:val="003B0E64"/>
    <w:rsid w:val="003B0F9A"/>
    <w:rsid w:val="003B1AEE"/>
    <w:rsid w:val="003B21C4"/>
    <w:rsid w:val="003B2871"/>
    <w:rsid w:val="003B2A1A"/>
    <w:rsid w:val="003B2C89"/>
    <w:rsid w:val="003B3252"/>
    <w:rsid w:val="003B3854"/>
    <w:rsid w:val="003B3E0D"/>
    <w:rsid w:val="003B4209"/>
    <w:rsid w:val="003B4833"/>
    <w:rsid w:val="003B48FF"/>
    <w:rsid w:val="003B4997"/>
    <w:rsid w:val="003B49D2"/>
    <w:rsid w:val="003B4CE2"/>
    <w:rsid w:val="003B573A"/>
    <w:rsid w:val="003B5940"/>
    <w:rsid w:val="003B5A84"/>
    <w:rsid w:val="003B5F82"/>
    <w:rsid w:val="003B6208"/>
    <w:rsid w:val="003B6313"/>
    <w:rsid w:val="003B6928"/>
    <w:rsid w:val="003B7080"/>
    <w:rsid w:val="003B70EA"/>
    <w:rsid w:val="003B78D2"/>
    <w:rsid w:val="003B78F4"/>
    <w:rsid w:val="003B7B8F"/>
    <w:rsid w:val="003B7C3E"/>
    <w:rsid w:val="003C087A"/>
    <w:rsid w:val="003C0C8B"/>
    <w:rsid w:val="003C0EA0"/>
    <w:rsid w:val="003C0F1F"/>
    <w:rsid w:val="003C10CE"/>
    <w:rsid w:val="003C11BE"/>
    <w:rsid w:val="003C137C"/>
    <w:rsid w:val="003C2130"/>
    <w:rsid w:val="003C29BF"/>
    <w:rsid w:val="003C2E29"/>
    <w:rsid w:val="003C3932"/>
    <w:rsid w:val="003C3ADA"/>
    <w:rsid w:val="003C3B9F"/>
    <w:rsid w:val="003C410B"/>
    <w:rsid w:val="003C4219"/>
    <w:rsid w:val="003C4777"/>
    <w:rsid w:val="003C5068"/>
    <w:rsid w:val="003C51A1"/>
    <w:rsid w:val="003C53B1"/>
    <w:rsid w:val="003C5BDD"/>
    <w:rsid w:val="003C5DF4"/>
    <w:rsid w:val="003C649B"/>
    <w:rsid w:val="003C6505"/>
    <w:rsid w:val="003C65DE"/>
    <w:rsid w:val="003C6EE4"/>
    <w:rsid w:val="003C70DE"/>
    <w:rsid w:val="003C7F2D"/>
    <w:rsid w:val="003D04B4"/>
    <w:rsid w:val="003D0505"/>
    <w:rsid w:val="003D0C13"/>
    <w:rsid w:val="003D0E63"/>
    <w:rsid w:val="003D105C"/>
    <w:rsid w:val="003D1B10"/>
    <w:rsid w:val="003D2766"/>
    <w:rsid w:val="003D2ACC"/>
    <w:rsid w:val="003D2CB6"/>
    <w:rsid w:val="003D314C"/>
    <w:rsid w:val="003D31D3"/>
    <w:rsid w:val="003D32B8"/>
    <w:rsid w:val="003D32F4"/>
    <w:rsid w:val="003D33AE"/>
    <w:rsid w:val="003D3550"/>
    <w:rsid w:val="003D367C"/>
    <w:rsid w:val="003D3854"/>
    <w:rsid w:val="003D3A2A"/>
    <w:rsid w:val="003D3FB8"/>
    <w:rsid w:val="003D43A7"/>
    <w:rsid w:val="003D48AF"/>
    <w:rsid w:val="003D49A2"/>
    <w:rsid w:val="003D4AB3"/>
    <w:rsid w:val="003D4E55"/>
    <w:rsid w:val="003D5047"/>
    <w:rsid w:val="003D53C5"/>
    <w:rsid w:val="003D650B"/>
    <w:rsid w:val="003D6A55"/>
    <w:rsid w:val="003D6D33"/>
    <w:rsid w:val="003D73DE"/>
    <w:rsid w:val="003D7411"/>
    <w:rsid w:val="003D76D7"/>
    <w:rsid w:val="003D7905"/>
    <w:rsid w:val="003D7AE1"/>
    <w:rsid w:val="003E02C4"/>
    <w:rsid w:val="003E08C2"/>
    <w:rsid w:val="003E0961"/>
    <w:rsid w:val="003E0B83"/>
    <w:rsid w:val="003E0E15"/>
    <w:rsid w:val="003E114E"/>
    <w:rsid w:val="003E151D"/>
    <w:rsid w:val="003E180D"/>
    <w:rsid w:val="003E1968"/>
    <w:rsid w:val="003E19A5"/>
    <w:rsid w:val="003E1C55"/>
    <w:rsid w:val="003E20B7"/>
    <w:rsid w:val="003E2853"/>
    <w:rsid w:val="003E2A4B"/>
    <w:rsid w:val="003E3098"/>
    <w:rsid w:val="003E3500"/>
    <w:rsid w:val="003E37C8"/>
    <w:rsid w:val="003E3A16"/>
    <w:rsid w:val="003E413F"/>
    <w:rsid w:val="003E42AD"/>
    <w:rsid w:val="003E42EA"/>
    <w:rsid w:val="003E43B4"/>
    <w:rsid w:val="003E49F2"/>
    <w:rsid w:val="003E4A97"/>
    <w:rsid w:val="003E4CB5"/>
    <w:rsid w:val="003E51E5"/>
    <w:rsid w:val="003E53CF"/>
    <w:rsid w:val="003E5449"/>
    <w:rsid w:val="003E55F8"/>
    <w:rsid w:val="003E58EF"/>
    <w:rsid w:val="003E5A1A"/>
    <w:rsid w:val="003E64DE"/>
    <w:rsid w:val="003E69C2"/>
    <w:rsid w:val="003E6DFB"/>
    <w:rsid w:val="003E6E81"/>
    <w:rsid w:val="003E6F45"/>
    <w:rsid w:val="003E733A"/>
    <w:rsid w:val="003E76AD"/>
    <w:rsid w:val="003E7A71"/>
    <w:rsid w:val="003F0040"/>
    <w:rsid w:val="003F096F"/>
    <w:rsid w:val="003F11C0"/>
    <w:rsid w:val="003F1FA1"/>
    <w:rsid w:val="003F248F"/>
    <w:rsid w:val="003F2522"/>
    <w:rsid w:val="003F288C"/>
    <w:rsid w:val="003F2A99"/>
    <w:rsid w:val="003F2E91"/>
    <w:rsid w:val="003F3016"/>
    <w:rsid w:val="003F317D"/>
    <w:rsid w:val="003F4136"/>
    <w:rsid w:val="003F42F3"/>
    <w:rsid w:val="003F44A1"/>
    <w:rsid w:val="003F4551"/>
    <w:rsid w:val="003F4782"/>
    <w:rsid w:val="003F5193"/>
    <w:rsid w:val="003F5D09"/>
    <w:rsid w:val="003F5FDE"/>
    <w:rsid w:val="003F6115"/>
    <w:rsid w:val="003F6568"/>
    <w:rsid w:val="003F658A"/>
    <w:rsid w:val="003F6C08"/>
    <w:rsid w:val="003F6C21"/>
    <w:rsid w:val="003F6C59"/>
    <w:rsid w:val="003F7084"/>
    <w:rsid w:val="003F72E1"/>
    <w:rsid w:val="003F7B4E"/>
    <w:rsid w:val="003F7FC8"/>
    <w:rsid w:val="004001D6"/>
    <w:rsid w:val="0040031B"/>
    <w:rsid w:val="0040099D"/>
    <w:rsid w:val="00400EFE"/>
    <w:rsid w:val="00401186"/>
    <w:rsid w:val="0040188D"/>
    <w:rsid w:val="00401A26"/>
    <w:rsid w:val="00401B3E"/>
    <w:rsid w:val="00401E7E"/>
    <w:rsid w:val="00401F70"/>
    <w:rsid w:val="0040217F"/>
    <w:rsid w:val="0040267E"/>
    <w:rsid w:val="00402A02"/>
    <w:rsid w:val="00402C77"/>
    <w:rsid w:val="00402CAC"/>
    <w:rsid w:val="00402D3E"/>
    <w:rsid w:val="004031E1"/>
    <w:rsid w:val="0040335C"/>
    <w:rsid w:val="00403623"/>
    <w:rsid w:val="004036E3"/>
    <w:rsid w:val="004036E4"/>
    <w:rsid w:val="00403765"/>
    <w:rsid w:val="00403789"/>
    <w:rsid w:val="004042A3"/>
    <w:rsid w:val="004042C1"/>
    <w:rsid w:val="004045D9"/>
    <w:rsid w:val="00404923"/>
    <w:rsid w:val="00404AD8"/>
    <w:rsid w:val="00404AD9"/>
    <w:rsid w:val="00404D49"/>
    <w:rsid w:val="0040545C"/>
    <w:rsid w:val="004056C9"/>
    <w:rsid w:val="004057B9"/>
    <w:rsid w:val="00405833"/>
    <w:rsid w:val="00406394"/>
    <w:rsid w:val="004065AD"/>
    <w:rsid w:val="00406983"/>
    <w:rsid w:val="00406A2D"/>
    <w:rsid w:val="00407408"/>
    <w:rsid w:val="0040746A"/>
    <w:rsid w:val="0040776D"/>
    <w:rsid w:val="004078C0"/>
    <w:rsid w:val="00407A02"/>
    <w:rsid w:val="00407A4D"/>
    <w:rsid w:val="0041031A"/>
    <w:rsid w:val="004103B5"/>
    <w:rsid w:val="0041107C"/>
    <w:rsid w:val="004115E5"/>
    <w:rsid w:val="00411653"/>
    <w:rsid w:val="00411C48"/>
    <w:rsid w:val="00412212"/>
    <w:rsid w:val="00412217"/>
    <w:rsid w:val="004122A1"/>
    <w:rsid w:val="00412664"/>
    <w:rsid w:val="004127B3"/>
    <w:rsid w:val="00412BB1"/>
    <w:rsid w:val="00413493"/>
    <w:rsid w:val="0041379B"/>
    <w:rsid w:val="004137FD"/>
    <w:rsid w:val="00413990"/>
    <w:rsid w:val="00413CBB"/>
    <w:rsid w:val="0041478F"/>
    <w:rsid w:val="004148D2"/>
    <w:rsid w:val="00414A26"/>
    <w:rsid w:val="0041543E"/>
    <w:rsid w:val="004159E7"/>
    <w:rsid w:val="00415B7E"/>
    <w:rsid w:val="0041617D"/>
    <w:rsid w:val="00417455"/>
    <w:rsid w:val="004174A4"/>
    <w:rsid w:val="00417509"/>
    <w:rsid w:val="00417DB2"/>
    <w:rsid w:val="00417E41"/>
    <w:rsid w:val="00420105"/>
    <w:rsid w:val="00420518"/>
    <w:rsid w:val="00420A27"/>
    <w:rsid w:val="00420A81"/>
    <w:rsid w:val="00420B7C"/>
    <w:rsid w:val="00420C53"/>
    <w:rsid w:val="00421310"/>
    <w:rsid w:val="00421B18"/>
    <w:rsid w:val="00421BC1"/>
    <w:rsid w:val="00421F45"/>
    <w:rsid w:val="00422240"/>
    <w:rsid w:val="00422241"/>
    <w:rsid w:val="00422435"/>
    <w:rsid w:val="0042291A"/>
    <w:rsid w:val="00422A37"/>
    <w:rsid w:val="00422AD4"/>
    <w:rsid w:val="00422D0A"/>
    <w:rsid w:val="00422DD9"/>
    <w:rsid w:val="0042312B"/>
    <w:rsid w:val="004234C0"/>
    <w:rsid w:val="00423A31"/>
    <w:rsid w:val="00423BB9"/>
    <w:rsid w:val="0042428C"/>
    <w:rsid w:val="00424840"/>
    <w:rsid w:val="004251E5"/>
    <w:rsid w:val="00425752"/>
    <w:rsid w:val="00425BC1"/>
    <w:rsid w:val="00425C46"/>
    <w:rsid w:val="00425FE3"/>
    <w:rsid w:val="00426130"/>
    <w:rsid w:val="0042649F"/>
    <w:rsid w:val="004268E5"/>
    <w:rsid w:val="0042693E"/>
    <w:rsid w:val="00426D07"/>
    <w:rsid w:val="00427000"/>
    <w:rsid w:val="00427275"/>
    <w:rsid w:val="00427629"/>
    <w:rsid w:val="004279A3"/>
    <w:rsid w:val="004309E3"/>
    <w:rsid w:val="00430CA7"/>
    <w:rsid w:val="00430D0F"/>
    <w:rsid w:val="00430D2A"/>
    <w:rsid w:val="00430EBA"/>
    <w:rsid w:val="004310E3"/>
    <w:rsid w:val="00431176"/>
    <w:rsid w:val="00431313"/>
    <w:rsid w:val="0043193C"/>
    <w:rsid w:val="004319A6"/>
    <w:rsid w:val="00431CA1"/>
    <w:rsid w:val="0043267E"/>
    <w:rsid w:val="00432690"/>
    <w:rsid w:val="00432781"/>
    <w:rsid w:val="004327AF"/>
    <w:rsid w:val="004329BD"/>
    <w:rsid w:val="00432AB6"/>
    <w:rsid w:val="00432E23"/>
    <w:rsid w:val="0043306D"/>
    <w:rsid w:val="00433254"/>
    <w:rsid w:val="00433641"/>
    <w:rsid w:val="00433AE0"/>
    <w:rsid w:val="00433EBC"/>
    <w:rsid w:val="00434203"/>
    <w:rsid w:val="0043449C"/>
    <w:rsid w:val="00434744"/>
    <w:rsid w:val="0043509D"/>
    <w:rsid w:val="00435221"/>
    <w:rsid w:val="004354C3"/>
    <w:rsid w:val="0043562B"/>
    <w:rsid w:val="00435E99"/>
    <w:rsid w:val="0043691E"/>
    <w:rsid w:val="00437344"/>
    <w:rsid w:val="00437A74"/>
    <w:rsid w:val="00437C01"/>
    <w:rsid w:val="00437CA2"/>
    <w:rsid w:val="00440057"/>
    <w:rsid w:val="00440B9C"/>
    <w:rsid w:val="00440F18"/>
    <w:rsid w:val="00441439"/>
    <w:rsid w:val="00441839"/>
    <w:rsid w:val="0044185D"/>
    <w:rsid w:val="0044192D"/>
    <w:rsid w:val="00441D2F"/>
    <w:rsid w:val="004421CC"/>
    <w:rsid w:val="00442221"/>
    <w:rsid w:val="004426D4"/>
    <w:rsid w:val="0044279F"/>
    <w:rsid w:val="004427D4"/>
    <w:rsid w:val="004429C5"/>
    <w:rsid w:val="00442F25"/>
    <w:rsid w:val="0044350C"/>
    <w:rsid w:val="00443A23"/>
    <w:rsid w:val="00443A65"/>
    <w:rsid w:val="00443B7F"/>
    <w:rsid w:val="00443D25"/>
    <w:rsid w:val="00444305"/>
    <w:rsid w:val="00444364"/>
    <w:rsid w:val="004444E6"/>
    <w:rsid w:val="0044454B"/>
    <w:rsid w:val="00444FC9"/>
    <w:rsid w:val="00446016"/>
    <w:rsid w:val="004461CA"/>
    <w:rsid w:val="004469BC"/>
    <w:rsid w:val="00446E23"/>
    <w:rsid w:val="004470F8"/>
    <w:rsid w:val="004475F1"/>
    <w:rsid w:val="00447851"/>
    <w:rsid w:val="00447B86"/>
    <w:rsid w:val="00447D70"/>
    <w:rsid w:val="00447E1C"/>
    <w:rsid w:val="00450063"/>
    <w:rsid w:val="0045015A"/>
    <w:rsid w:val="00450351"/>
    <w:rsid w:val="00450376"/>
    <w:rsid w:val="00450681"/>
    <w:rsid w:val="00450916"/>
    <w:rsid w:val="00450ECB"/>
    <w:rsid w:val="004517E3"/>
    <w:rsid w:val="0045180C"/>
    <w:rsid w:val="004519F3"/>
    <w:rsid w:val="004520C9"/>
    <w:rsid w:val="004521F7"/>
    <w:rsid w:val="00452647"/>
    <w:rsid w:val="004526AD"/>
    <w:rsid w:val="00452B9B"/>
    <w:rsid w:val="00452C06"/>
    <w:rsid w:val="00452C6C"/>
    <w:rsid w:val="00452D89"/>
    <w:rsid w:val="00452DEA"/>
    <w:rsid w:val="004531C6"/>
    <w:rsid w:val="00453697"/>
    <w:rsid w:val="00453D09"/>
    <w:rsid w:val="0045473A"/>
    <w:rsid w:val="00454832"/>
    <w:rsid w:val="004548B3"/>
    <w:rsid w:val="00454A6E"/>
    <w:rsid w:val="00454CF4"/>
    <w:rsid w:val="00454D10"/>
    <w:rsid w:val="00454FFC"/>
    <w:rsid w:val="004554C2"/>
    <w:rsid w:val="0045565E"/>
    <w:rsid w:val="00455792"/>
    <w:rsid w:val="0045628F"/>
    <w:rsid w:val="00456426"/>
    <w:rsid w:val="00456882"/>
    <w:rsid w:val="00456B8C"/>
    <w:rsid w:val="00456FF6"/>
    <w:rsid w:val="00457177"/>
    <w:rsid w:val="004572C2"/>
    <w:rsid w:val="00457375"/>
    <w:rsid w:val="0045747A"/>
    <w:rsid w:val="00460576"/>
    <w:rsid w:val="004606C6"/>
    <w:rsid w:val="0046094C"/>
    <w:rsid w:val="0046105A"/>
    <w:rsid w:val="00461223"/>
    <w:rsid w:val="0046134B"/>
    <w:rsid w:val="0046159B"/>
    <w:rsid w:val="0046196F"/>
    <w:rsid w:val="00462182"/>
    <w:rsid w:val="004625D8"/>
    <w:rsid w:val="00462639"/>
    <w:rsid w:val="00462E08"/>
    <w:rsid w:val="0046305B"/>
    <w:rsid w:val="004633A4"/>
    <w:rsid w:val="004636E6"/>
    <w:rsid w:val="004637D8"/>
    <w:rsid w:val="00464541"/>
    <w:rsid w:val="00464A88"/>
    <w:rsid w:val="00464DD0"/>
    <w:rsid w:val="00464F16"/>
    <w:rsid w:val="00464FD6"/>
    <w:rsid w:val="004651AD"/>
    <w:rsid w:val="00465F90"/>
    <w:rsid w:val="00466055"/>
    <w:rsid w:val="00466E7B"/>
    <w:rsid w:val="00467092"/>
    <w:rsid w:val="004673CF"/>
    <w:rsid w:val="004674C5"/>
    <w:rsid w:val="00467507"/>
    <w:rsid w:val="00467FBC"/>
    <w:rsid w:val="004701DD"/>
    <w:rsid w:val="004702DB"/>
    <w:rsid w:val="004704BB"/>
    <w:rsid w:val="00470669"/>
    <w:rsid w:val="0047082B"/>
    <w:rsid w:val="0047085F"/>
    <w:rsid w:val="004708ED"/>
    <w:rsid w:val="0047090E"/>
    <w:rsid w:val="00470BAD"/>
    <w:rsid w:val="00470CEC"/>
    <w:rsid w:val="00470D60"/>
    <w:rsid w:val="0047198D"/>
    <w:rsid w:val="00471D61"/>
    <w:rsid w:val="00472534"/>
    <w:rsid w:val="00472D9C"/>
    <w:rsid w:val="00472EA9"/>
    <w:rsid w:val="004731C4"/>
    <w:rsid w:val="00473B16"/>
    <w:rsid w:val="00473E7D"/>
    <w:rsid w:val="0047424C"/>
    <w:rsid w:val="00474355"/>
    <w:rsid w:val="004748E5"/>
    <w:rsid w:val="00474974"/>
    <w:rsid w:val="00474A96"/>
    <w:rsid w:val="00474B50"/>
    <w:rsid w:val="00474BE2"/>
    <w:rsid w:val="004752BD"/>
    <w:rsid w:val="00475763"/>
    <w:rsid w:val="00475B63"/>
    <w:rsid w:val="00475BCC"/>
    <w:rsid w:val="00475C7C"/>
    <w:rsid w:val="00475D9B"/>
    <w:rsid w:val="004767F9"/>
    <w:rsid w:val="004769AC"/>
    <w:rsid w:val="00476C6B"/>
    <w:rsid w:val="00476D6F"/>
    <w:rsid w:val="00477A2C"/>
    <w:rsid w:val="00480C49"/>
    <w:rsid w:val="00480CF6"/>
    <w:rsid w:val="00480D4F"/>
    <w:rsid w:val="00480FEF"/>
    <w:rsid w:val="00481A6D"/>
    <w:rsid w:val="00481B41"/>
    <w:rsid w:val="00481E3F"/>
    <w:rsid w:val="00482341"/>
    <w:rsid w:val="0048280E"/>
    <w:rsid w:val="00482FF0"/>
    <w:rsid w:val="0048353E"/>
    <w:rsid w:val="004836D9"/>
    <w:rsid w:val="0048377A"/>
    <w:rsid w:val="00483A3F"/>
    <w:rsid w:val="00483F66"/>
    <w:rsid w:val="00484012"/>
    <w:rsid w:val="00484271"/>
    <w:rsid w:val="00484636"/>
    <w:rsid w:val="00485088"/>
    <w:rsid w:val="004850C3"/>
    <w:rsid w:val="0048548D"/>
    <w:rsid w:val="00485512"/>
    <w:rsid w:val="00485745"/>
    <w:rsid w:val="00486022"/>
    <w:rsid w:val="00486060"/>
    <w:rsid w:val="004860A9"/>
    <w:rsid w:val="00486133"/>
    <w:rsid w:val="004864A0"/>
    <w:rsid w:val="00486561"/>
    <w:rsid w:val="00487079"/>
    <w:rsid w:val="004872FE"/>
    <w:rsid w:val="0048778F"/>
    <w:rsid w:val="00487AED"/>
    <w:rsid w:val="00487D38"/>
    <w:rsid w:val="00487D60"/>
    <w:rsid w:val="00490BA4"/>
    <w:rsid w:val="0049139C"/>
    <w:rsid w:val="004914B0"/>
    <w:rsid w:val="0049210C"/>
    <w:rsid w:val="00492500"/>
    <w:rsid w:val="0049259C"/>
    <w:rsid w:val="004926C4"/>
    <w:rsid w:val="0049289C"/>
    <w:rsid w:val="00492A52"/>
    <w:rsid w:val="00492B8A"/>
    <w:rsid w:val="00492E47"/>
    <w:rsid w:val="004930CB"/>
    <w:rsid w:val="004932B5"/>
    <w:rsid w:val="0049377B"/>
    <w:rsid w:val="00494296"/>
    <w:rsid w:val="00494376"/>
    <w:rsid w:val="00494586"/>
    <w:rsid w:val="00494809"/>
    <w:rsid w:val="00494829"/>
    <w:rsid w:val="004948C0"/>
    <w:rsid w:val="00494DF0"/>
    <w:rsid w:val="00494E1F"/>
    <w:rsid w:val="00494E5D"/>
    <w:rsid w:val="00495171"/>
    <w:rsid w:val="0049542E"/>
    <w:rsid w:val="00495A47"/>
    <w:rsid w:val="00495DE0"/>
    <w:rsid w:val="0049643E"/>
    <w:rsid w:val="00496537"/>
    <w:rsid w:val="00496570"/>
    <w:rsid w:val="004967A8"/>
    <w:rsid w:val="004969D6"/>
    <w:rsid w:val="00496A88"/>
    <w:rsid w:val="00496E8C"/>
    <w:rsid w:val="004970B5"/>
    <w:rsid w:val="004971B1"/>
    <w:rsid w:val="004973E9"/>
    <w:rsid w:val="00497472"/>
    <w:rsid w:val="004976DC"/>
    <w:rsid w:val="00497DFC"/>
    <w:rsid w:val="004A00E5"/>
    <w:rsid w:val="004A015A"/>
    <w:rsid w:val="004A0795"/>
    <w:rsid w:val="004A085C"/>
    <w:rsid w:val="004A0AA1"/>
    <w:rsid w:val="004A0B76"/>
    <w:rsid w:val="004A0C43"/>
    <w:rsid w:val="004A0D50"/>
    <w:rsid w:val="004A0DDD"/>
    <w:rsid w:val="004A11A5"/>
    <w:rsid w:val="004A1370"/>
    <w:rsid w:val="004A152A"/>
    <w:rsid w:val="004A1547"/>
    <w:rsid w:val="004A1D47"/>
    <w:rsid w:val="004A21E7"/>
    <w:rsid w:val="004A2B7B"/>
    <w:rsid w:val="004A2D6A"/>
    <w:rsid w:val="004A2F9B"/>
    <w:rsid w:val="004A32F9"/>
    <w:rsid w:val="004A355E"/>
    <w:rsid w:val="004A35EF"/>
    <w:rsid w:val="004A3661"/>
    <w:rsid w:val="004A3678"/>
    <w:rsid w:val="004A3997"/>
    <w:rsid w:val="004A3AF8"/>
    <w:rsid w:val="004A3C17"/>
    <w:rsid w:val="004A3D38"/>
    <w:rsid w:val="004A4CFC"/>
    <w:rsid w:val="004A50D5"/>
    <w:rsid w:val="004A51CB"/>
    <w:rsid w:val="004A543C"/>
    <w:rsid w:val="004A5C0B"/>
    <w:rsid w:val="004A5D51"/>
    <w:rsid w:val="004A67FC"/>
    <w:rsid w:val="004A7014"/>
    <w:rsid w:val="004A7E36"/>
    <w:rsid w:val="004B05F7"/>
    <w:rsid w:val="004B0733"/>
    <w:rsid w:val="004B077E"/>
    <w:rsid w:val="004B0B14"/>
    <w:rsid w:val="004B1230"/>
    <w:rsid w:val="004B1431"/>
    <w:rsid w:val="004B1579"/>
    <w:rsid w:val="004B1A65"/>
    <w:rsid w:val="004B1D9E"/>
    <w:rsid w:val="004B234D"/>
    <w:rsid w:val="004B2AF7"/>
    <w:rsid w:val="004B2BC2"/>
    <w:rsid w:val="004B2BDB"/>
    <w:rsid w:val="004B37AE"/>
    <w:rsid w:val="004B3B11"/>
    <w:rsid w:val="004B3C12"/>
    <w:rsid w:val="004B4ADA"/>
    <w:rsid w:val="004B57EF"/>
    <w:rsid w:val="004B58C9"/>
    <w:rsid w:val="004B5BA4"/>
    <w:rsid w:val="004B5C74"/>
    <w:rsid w:val="004B61E5"/>
    <w:rsid w:val="004B61F0"/>
    <w:rsid w:val="004B62E6"/>
    <w:rsid w:val="004B63CF"/>
    <w:rsid w:val="004B6814"/>
    <w:rsid w:val="004B6822"/>
    <w:rsid w:val="004B6D0B"/>
    <w:rsid w:val="004B6FAB"/>
    <w:rsid w:val="004B7ABC"/>
    <w:rsid w:val="004B7DE9"/>
    <w:rsid w:val="004B7E60"/>
    <w:rsid w:val="004C000D"/>
    <w:rsid w:val="004C008D"/>
    <w:rsid w:val="004C0255"/>
    <w:rsid w:val="004C056C"/>
    <w:rsid w:val="004C06B0"/>
    <w:rsid w:val="004C0C5A"/>
    <w:rsid w:val="004C0CE9"/>
    <w:rsid w:val="004C10BD"/>
    <w:rsid w:val="004C121F"/>
    <w:rsid w:val="004C125C"/>
    <w:rsid w:val="004C14BC"/>
    <w:rsid w:val="004C1955"/>
    <w:rsid w:val="004C20FA"/>
    <w:rsid w:val="004C221A"/>
    <w:rsid w:val="004C2282"/>
    <w:rsid w:val="004C252D"/>
    <w:rsid w:val="004C2B28"/>
    <w:rsid w:val="004C37C1"/>
    <w:rsid w:val="004C380D"/>
    <w:rsid w:val="004C4385"/>
    <w:rsid w:val="004C45A9"/>
    <w:rsid w:val="004C4B88"/>
    <w:rsid w:val="004C4DE3"/>
    <w:rsid w:val="004C4F7C"/>
    <w:rsid w:val="004C52DD"/>
    <w:rsid w:val="004C53C1"/>
    <w:rsid w:val="004C5C50"/>
    <w:rsid w:val="004C5C8E"/>
    <w:rsid w:val="004C6930"/>
    <w:rsid w:val="004C6C60"/>
    <w:rsid w:val="004C6CBF"/>
    <w:rsid w:val="004C6D3E"/>
    <w:rsid w:val="004C6DB8"/>
    <w:rsid w:val="004C70F2"/>
    <w:rsid w:val="004C7185"/>
    <w:rsid w:val="004C72BF"/>
    <w:rsid w:val="004C7CA8"/>
    <w:rsid w:val="004C7E0A"/>
    <w:rsid w:val="004C7F83"/>
    <w:rsid w:val="004C7FED"/>
    <w:rsid w:val="004D052B"/>
    <w:rsid w:val="004D0572"/>
    <w:rsid w:val="004D060E"/>
    <w:rsid w:val="004D0A41"/>
    <w:rsid w:val="004D0AE2"/>
    <w:rsid w:val="004D0F65"/>
    <w:rsid w:val="004D104D"/>
    <w:rsid w:val="004D1833"/>
    <w:rsid w:val="004D186C"/>
    <w:rsid w:val="004D1B35"/>
    <w:rsid w:val="004D1C8F"/>
    <w:rsid w:val="004D219B"/>
    <w:rsid w:val="004D2572"/>
    <w:rsid w:val="004D2840"/>
    <w:rsid w:val="004D3103"/>
    <w:rsid w:val="004D34A4"/>
    <w:rsid w:val="004D3993"/>
    <w:rsid w:val="004D3CB4"/>
    <w:rsid w:val="004D435D"/>
    <w:rsid w:val="004D48B2"/>
    <w:rsid w:val="004D4E23"/>
    <w:rsid w:val="004D5A4C"/>
    <w:rsid w:val="004D5C0F"/>
    <w:rsid w:val="004D626D"/>
    <w:rsid w:val="004D6560"/>
    <w:rsid w:val="004D66B8"/>
    <w:rsid w:val="004D6772"/>
    <w:rsid w:val="004D69B5"/>
    <w:rsid w:val="004D6AEA"/>
    <w:rsid w:val="004D723E"/>
    <w:rsid w:val="004D73BC"/>
    <w:rsid w:val="004D754D"/>
    <w:rsid w:val="004D758A"/>
    <w:rsid w:val="004D75A1"/>
    <w:rsid w:val="004D7710"/>
    <w:rsid w:val="004D791D"/>
    <w:rsid w:val="004D7CB9"/>
    <w:rsid w:val="004D7D05"/>
    <w:rsid w:val="004E049C"/>
    <w:rsid w:val="004E0AF6"/>
    <w:rsid w:val="004E0C25"/>
    <w:rsid w:val="004E136F"/>
    <w:rsid w:val="004E1658"/>
    <w:rsid w:val="004E1820"/>
    <w:rsid w:val="004E199E"/>
    <w:rsid w:val="004E1A44"/>
    <w:rsid w:val="004E25FE"/>
    <w:rsid w:val="004E26EB"/>
    <w:rsid w:val="004E2F95"/>
    <w:rsid w:val="004E3953"/>
    <w:rsid w:val="004E3D99"/>
    <w:rsid w:val="004E3EA8"/>
    <w:rsid w:val="004E3ECD"/>
    <w:rsid w:val="004E42A3"/>
    <w:rsid w:val="004E447E"/>
    <w:rsid w:val="004E4D13"/>
    <w:rsid w:val="004E4F1E"/>
    <w:rsid w:val="004E52EF"/>
    <w:rsid w:val="004E531E"/>
    <w:rsid w:val="004E60C5"/>
    <w:rsid w:val="004E6138"/>
    <w:rsid w:val="004E62A7"/>
    <w:rsid w:val="004E6912"/>
    <w:rsid w:val="004E6ED3"/>
    <w:rsid w:val="004E7BA8"/>
    <w:rsid w:val="004E7EB9"/>
    <w:rsid w:val="004E7FDA"/>
    <w:rsid w:val="004F048C"/>
    <w:rsid w:val="004F1012"/>
    <w:rsid w:val="004F14A2"/>
    <w:rsid w:val="004F1639"/>
    <w:rsid w:val="004F189B"/>
    <w:rsid w:val="004F1AA6"/>
    <w:rsid w:val="004F1DE9"/>
    <w:rsid w:val="004F1F86"/>
    <w:rsid w:val="004F22CE"/>
    <w:rsid w:val="004F28D5"/>
    <w:rsid w:val="004F2DDF"/>
    <w:rsid w:val="004F31DF"/>
    <w:rsid w:val="004F34E5"/>
    <w:rsid w:val="004F3BC1"/>
    <w:rsid w:val="004F5190"/>
    <w:rsid w:val="004F5539"/>
    <w:rsid w:val="004F55BF"/>
    <w:rsid w:val="004F59C6"/>
    <w:rsid w:val="004F5BF0"/>
    <w:rsid w:val="004F5DD9"/>
    <w:rsid w:val="004F6210"/>
    <w:rsid w:val="004F6B1E"/>
    <w:rsid w:val="004F6B4D"/>
    <w:rsid w:val="004F7A94"/>
    <w:rsid w:val="004F7D24"/>
    <w:rsid w:val="00500126"/>
    <w:rsid w:val="00500437"/>
    <w:rsid w:val="00500AC6"/>
    <w:rsid w:val="005018F5"/>
    <w:rsid w:val="005019CB"/>
    <w:rsid w:val="00501F4B"/>
    <w:rsid w:val="005026EE"/>
    <w:rsid w:val="0050288E"/>
    <w:rsid w:val="00502BCF"/>
    <w:rsid w:val="00502E87"/>
    <w:rsid w:val="00503780"/>
    <w:rsid w:val="00503808"/>
    <w:rsid w:val="005039DD"/>
    <w:rsid w:val="00503E4B"/>
    <w:rsid w:val="005044E2"/>
    <w:rsid w:val="00504C80"/>
    <w:rsid w:val="00504CC4"/>
    <w:rsid w:val="00504E8D"/>
    <w:rsid w:val="00504EAC"/>
    <w:rsid w:val="00505231"/>
    <w:rsid w:val="0050529A"/>
    <w:rsid w:val="00505682"/>
    <w:rsid w:val="005056A7"/>
    <w:rsid w:val="0050582E"/>
    <w:rsid w:val="00505CD8"/>
    <w:rsid w:val="00505DCB"/>
    <w:rsid w:val="00506179"/>
    <w:rsid w:val="00506242"/>
    <w:rsid w:val="005062CE"/>
    <w:rsid w:val="00506442"/>
    <w:rsid w:val="005068FA"/>
    <w:rsid w:val="00506AD9"/>
    <w:rsid w:val="00506B36"/>
    <w:rsid w:val="00506B41"/>
    <w:rsid w:val="00506BB5"/>
    <w:rsid w:val="00506E05"/>
    <w:rsid w:val="00506FBF"/>
    <w:rsid w:val="00507DD7"/>
    <w:rsid w:val="00510603"/>
    <w:rsid w:val="0051060E"/>
    <w:rsid w:val="0051074A"/>
    <w:rsid w:val="00510871"/>
    <w:rsid w:val="005108A4"/>
    <w:rsid w:val="0051097F"/>
    <w:rsid w:val="00511089"/>
    <w:rsid w:val="005119DC"/>
    <w:rsid w:val="00511B01"/>
    <w:rsid w:val="00512008"/>
    <w:rsid w:val="005122B3"/>
    <w:rsid w:val="0051277B"/>
    <w:rsid w:val="00512948"/>
    <w:rsid w:val="0051303E"/>
    <w:rsid w:val="00513438"/>
    <w:rsid w:val="00513772"/>
    <w:rsid w:val="00513A70"/>
    <w:rsid w:val="00513D4D"/>
    <w:rsid w:val="00513F83"/>
    <w:rsid w:val="00514012"/>
    <w:rsid w:val="00514640"/>
    <w:rsid w:val="00514775"/>
    <w:rsid w:val="00514D44"/>
    <w:rsid w:val="00515833"/>
    <w:rsid w:val="005158DC"/>
    <w:rsid w:val="00515F67"/>
    <w:rsid w:val="00515FC2"/>
    <w:rsid w:val="00516290"/>
    <w:rsid w:val="00516306"/>
    <w:rsid w:val="00516865"/>
    <w:rsid w:val="00516FBB"/>
    <w:rsid w:val="0051731C"/>
    <w:rsid w:val="0051745C"/>
    <w:rsid w:val="0051794E"/>
    <w:rsid w:val="00517E9E"/>
    <w:rsid w:val="00517F73"/>
    <w:rsid w:val="00520B2F"/>
    <w:rsid w:val="0052101B"/>
    <w:rsid w:val="0052187D"/>
    <w:rsid w:val="00521B46"/>
    <w:rsid w:val="00522428"/>
    <w:rsid w:val="0052275A"/>
    <w:rsid w:val="00522983"/>
    <w:rsid w:val="005232CC"/>
    <w:rsid w:val="00523410"/>
    <w:rsid w:val="00523A4C"/>
    <w:rsid w:val="00523DD7"/>
    <w:rsid w:val="00524194"/>
    <w:rsid w:val="00524578"/>
    <w:rsid w:val="0052460D"/>
    <w:rsid w:val="00524ABB"/>
    <w:rsid w:val="00524B4C"/>
    <w:rsid w:val="00524BD4"/>
    <w:rsid w:val="00524CD0"/>
    <w:rsid w:val="00524E7D"/>
    <w:rsid w:val="00524F5E"/>
    <w:rsid w:val="0052500A"/>
    <w:rsid w:val="0052526F"/>
    <w:rsid w:val="00525325"/>
    <w:rsid w:val="005254BE"/>
    <w:rsid w:val="0052555E"/>
    <w:rsid w:val="005259F2"/>
    <w:rsid w:val="00525A8E"/>
    <w:rsid w:val="00525FDA"/>
    <w:rsid w:val="0052609F"/>
    <w:rsid w:val="00526FD9"/>
    <w:rsid w:val="005275F5"/>
    <w:rsid w:val="00527A74"/>
    <w:rsid w:val="00527DA8"/>
    <w:rsid w:val="00530404"/>
    <w:rsid w:val="005309A0"/>
    <w:rsid w:val="005312E8"/>
    <w:rsid w:val="005318F9"/>
    <w:rsid w:val="00531BCC"/>
    <w:rsid w:val="00531BD3"/>
    <w:rsid w:val="00532418"/>
    <w:rsid w:val="00532AD4"/>
    <w:rsid w:val="00532B80"/>
    <w:rsid w:val="00532C91"/>
    <w:rsid w:val="00533160"/>
    <w:rsid w:val="00533371"/>
    <w:rsid w:val="00533B03"/>
    <w:rsid w:val="00533BA4"/>
    <w:rsid w:val="0053423A"/>
    <w:rsid w:val="005345CC"/>
    <w:rsid w:val="00534666"/>
    <w:rsid w:val="005348BB"/>
    <w:rsid w:val="00534BB1"/>
    <w:rsid w:val="00534FBC"/>
    <w:rsid w:val="00534FCC"/>
    <w:rsid w:val="0053526F"/>
    <w:rsid w:val="005356EF"/>
    <w:rsid w:val="005357C4"/>
    <w:rsid w:val="0053590B"/>
    <w:rsid w:val="00535AC8"/>
    <w:rsid w:val="00535CD3"/>
    <w:rsid w:val="00535EF4"/>
    <w:rsid w:val="00536011"/>
    <w:rsid w:val="0053626C"/>
    <w:rsid w:val="005362B0"/>
    <w:rsid w:val="005364A8"/>
    <w:rsid w:val="005366EE"/>
    <w:rsid w:val="00536A61"/>
    <w:rsid w:val="00536A84"/>
    <w:rsid w:val="00536B46"/>
    <w:rsid w:val="00536BD6"/>
    <w:rsid w:val="00536F59"/>
    <w:rsid w:val="00537090"/>
    <w:rsid w:val="00537629"/>
    <w:rsid w:val="005376AD"/>
    <w:rsid w:val="00537A77"/>
    <w:rsid w:val="00537F3F"/>
    <w:rsid w:val="00540095"/>
    <w:rsid w:val="00540197"/>
    <w:rsid w:val="00540B69"/>
    <w:rsid w:val="00540FA2"/>
    <w:rsid w:val="0054193A"/>
    <w:rsid w:val="00542000"/>
    <w:rsid w:val="00542006"/>
    <w:rsid w:val="00542088"/>
    <w:rsid w:val="0054261D"/>
    <w:rsid w:val="0054322A"/>
    <w:rsid w:val="00543827"/>
    <w:rsid w:val="0054383E"/>
    <w:rsid w:val="00544006"/>
    <w:rsid w:val="00544590"/>
    <w:rsid w:val="005448BB"/>
    <w:rsid w:val="00544AF0"/>
    <w:rsid w:val="00544CF4"/>
    <w:rsid w:val="00544D70"/>
    <w:rsid w:val="00544F08"/>
    <w:rsid w:val="00544F78"/>
    <w:rsid w:val="005450B1"/>
    <w:rsid w:val="0054543E"/>
    <w:rsid w:val="005454D8"/>
    <w:rsid w:val="00545664"/>
    <w:rsid w:val="00545A91"/>
    <w:rsid w:val="00545EE0"/>
    <w:rsid w:val="00546736"/>
    <w:rsid w:val="00546860"/>
    <w:rsid w:val="00546A4C"/>
    <w:rsid w:val="00546BA3"/>
    <w:rsid w:val="00546CC4"/>
    <w:rsid w:val="00546E7D"/>
    <w:rsid w:val="00547137"/>
    <w:rsid w:val="005471F0"/>
    <w:rsid w:val="00547250"/>
    <w:rsid w:val="00547341"/>
    <w:rsid w:val="00547518"/>
    <w:rsid w:val="00547692"/>
    <w:rsid w:val="005476AF"/>
    <w:rsid w:val="00547727"/>
    <w:rsid w:val="005477FD"/>
    <w:rsid w:val="005479E5"/>
    <w:rsid w:val="00547EEA"/>
    <w:rsid w:val="00550935"/>
    <w:rsid w:val="00550BFE"/>
    <w:rsid w:val="00550CBF"/>
    <w:rsid w:val="00550D16"/>
    <w:rsid w:val="005520C9"/>
    <w:rsid w:val="00552136"/>
    <w:rsid w:val="005521B8"/>
    <w:rsid w:val="0055246B"/>
    <w:rsid w:val="00552770"/>
    <w:rsid w:val="00552E5A"/>
    <w:rsid w:val="0055331F"/>
    <w:rsid w:val="0055357C"/>
    <w:rsid w:val="0055360E"/>
    <w:rsid w:val="00553789"/>
    <w:rsid w:val="00554239"/>
    <w:rsid w:val="0055464F"/>
    <w:rsid w:val="005550AD"/>
    <w:rsid w:val="0055535D"/>
    <w:rsid w:val="00555841"/>
    <w:rsid w:val="00555E32"/>
    <w:rsid w:val="005560F0"/>
    <w:rsid w:val="00556851"/>
    <w:rsid w:val="00556C92"/>
    <w:rsid w:val="00556F14"/>
    <w:rsid w:val="00557BFE"/>
    <w:rsid w:val="00557F0E"/>
    <w:rsid w:val="005601D9"/>
    <w:rsid w:val="00560632"/>
    <w:rsid w:val="00560797"/>
    <w:rsid w:val="005607D9"/>
    <w:rsid w:val="00560D2A"/>
    <w:rsid w:val="0056115F"/>
    <w:rsid w:val="005612FA"/>
    <w:rsid w:val="00561670"/>
    <w:rsid w:val="00561CF7"/>
    <w:rsid w:val="0056200C"/>
    <w:rsid w:val="00562150"/>
    <w:rsid w:val="005621D1"/>
    <w:rsid w:val="00562A72"/>
    <w:rsid w:val="00562E08"/>
    <w:rsid w:val="00562E84"/>
    <w:rsid w:val="00563005"/>
    <w:rsid w:val="005637FD"/>
    <w:rsid w:val="0056382A"/>
    <w:rsid w:val="00563A9B"/>
    <w:rsid w:val="00563CAE"/>
    <w:rsid w:val="00563CB1"/>
    <w:rsid w:val="005640A5"/>
    <w:rsid w:val="00564370"/>
    <w:rsid w:val="005643A4"/>
    <w:rsid w:val="0056451C"/>
    <w:rsid w:val="005646E9"/>
    <w:rsid w:val="00564701"/>
    <w:rsid w:val="005649EA"/>
    <w:rsid w:val="00564DF8"/>
    <w:rsid w:val="0056510D"/>
    <w:rsid w:val="00565A0C"/>
    <w:rsid w:val="00565D93"/>
    <w:rsid w:val="00565E78"/>
    <w:rsid w:val="0056643F"/>
    <w:rsid w:val="00566476"/>
    <w:rsid w:val="005666E8"/>
    <w:rsid w:val="005666FE"/>
    <w:rsid w:val="0056679D"/>
    <w:rsid w:val="00567037"/>
    <w:rsid w:val="0056750E"/>
    <w:rsid w:val="00567B10"/>
    <w:rsid w:val="005701C5"/>
    <w:rsid w:val="00570270"/>
    <w:rsid w:val="005709F2"/>
    <w:rsid w:val="00570BC5"/>
    <w:rsid w:val="0057101F"/>
    <w:rsid w:val="0057103E"/>
    <w:rsid w:val="0057195C"/>
    <w:rsid w:val="00571D6C"/>
    <w:rsid w:val="00572785"/>
    <w:rsid w:val="005729D5"/>
    <w:rsid w:val="00572AD3"/>
    <w:rsid w:val="00572B23"/>
    <w:rsid w:val="00572D19"/>
    <w:rsid w:val="0057315D"/>
    <w:rsid w:val="005731EC"/>
    <w:rsid w:val="005733CB"/>
    <w:rsid w:val="00573401"/>
    <w:rsid w:val="0057390D"/>
    <w:rsid w:val="00573BA9"/>
    <w:rsid w:val="00573D6B"/>
    <w:rsid w:val="005740D5"/>
    <w:rsid w:val="005742CE"/>
    <w:rsid w:val="0057437F"/>
    <w:rsid w:val="0057445E"/>
    <w:rsid w:val="005744F5"/>
    <w:rsid w:val="005745D7"/>
    <w:rsid w:val="00574E4C"/>
    <w:rsid w:val="00575592"/>
    <w:rsid w:val="00575E03"/>
    <w:rsid w:val="00575F49"/>
    <w:rsid w:val="0057626D"/>
    <w:rsid w:val="00576638"/>
    <w:rsid w:val="00576729"/>
    <w:rsid w:val="0057685E"/>
    <w:rsid w:val="00576ED5"/>
    <w:rsid w:val="005773AB"/>
    <w:rsid w:val="00577647"/>
    <w:rsid w:val="00577899"/>
    <w:rsid w:val="00577A05"/>
    <w:rsid w:val="00577BA5"/>
    <w:rsid w:val="00577CA5"/>
    <w:rsid w:val="00577F25"/>
    <w:rsid w:val="0058073F"/>
    <w:rsid w:val="005807FE"/>
    <w:rsid w:val="00580EB1"/>
    <w:rsid w:val="00581004"/>
    <w:rsid w:val="00581158"/>
    <w:rsid w:val="005811B1"/>
    <w:rsid w:val="005811D4"/>
    <w:rsid w:val="00581645"/>
    <w:rsid w:val="00581735"/>
    <w:rsid w:val="0058180F"/>
    <w:rsid w:val="00581976"/>
    <w:rsid w:val="00581994"/>
    <w:rsid w:val="00581AB8"/>
    <w:rsid w:val="00581AE9"/>
    <w:rsid w:val="00581B94"/>
    <w:rsid w:val="00581C42"/>
    <w:rsid w:val="00581F40"/>
    <w:rsid w:val="0058214E"/>
    <w:rsid w:val="00583168"/>
    <w:rsid w:val="0058342A"/>
    <w:rsid w:val="00583AE6"/>
    <w:rsid w:val="00583EDF"/>
    <w:rsid w:val="00583EED"/>
    <w:rsid w:val="005840CC"/>
    <w:rsid w:val="00584129"/>
    <w:rsid w:val="00584449"/>
    <w:rsid w:val="0058469B"/>
    <w:rsid w:val="0058507F"/>
    <w:rsid w:val="00585288"/>
    <w:rsid w:val="0058532D"/>
    <w:rsid w:val="0058543C"/>
    <w:rsid w:val="00585543"/>
    <w:rsid w:val="005855F6"/>
    <w:rsid w:val="005857A2"/>
    <w:rsid w:val="00585BD8"/>
    <w:rsid w:val="00585D38"/>
    <w:rsid w:val="00586786"/>
    <w:rsid w:val="00586788"/>
    <w:rsid w:val="0058685C"/>
    <w:rsid w:val="00586A9F"/>
    <w:rsid w:val="00587482"/>
    <w:rsid w:val="00587636"/>
    <w:rsid w:val="00587790"/>
    <w:rsid w:val="00587905"/>
    <w:rsid w:val="00587941"/>
    <w:rsid w:val="00587A17"/>
    <w:rsid w:val="00587B07"/>
    <w:rsid w:val="00587C63"/>
    <w:rsid w:val="00587D7C"/>
    <w:rsid w:val="0059049E"/>
    <w:rsid w:val="005907F3"/>
    <w:rsid w:val="005909CB"/>
    <w:rsid w:val="00591424"/>
    <w:rsid w:val="005914EA"/>
    <w:rsid w:val="0059181C"/>
    <w:rsid w:val="0059189D"/>
    <w:rsid w:val="005920CF"/>
    <w:rsid w:val="00592448"/>
    <w:rsid w:val="00592A56"/>
    <w:rsid w:val="00592AA0"/>
    <w:rsid w:val="00592F18"/>
    <w:rsid w:val="0059302B"/>
    <w:rsid w:val="0059326E"/>
    <w:rsid w:val="005932DC"/>
    <w:rsid w:val="00593789"/>
    <w:rsid w:val="00593A53"/>
    <w:rsid w:val="00593ED7"/>
    <w:rsid w:val="0059495F"/>
    <w:rsid w:val="005949D4"/>
    <w:rsid w:val="00594A87"/>
    <w:rsid w:val="00594B15"/>
    <w:rsid w:val="00594F6C"/>
    <w:rsid w:val="00595310"/>
    <w:rsid w:val="00595354"/>
    <w:rsid w:val="005956BE"/>
    <w:rsid w:val="00595D1E"/>
    <w:rsid w:val="00595D9C"/>
    <w:rsid w:val="005962A0"/>
    <w:rsid w:val="0059672E"/>
    <w:rsid w:val="00596A62"/>
    <w:rsid w:val="0059744E"/>
    <w:rsid w:val="00597495"/>
    <w:rsid w:val="0059757C"/>
    <w:rsid w:val="00597627"/>
    <w:rsid w:val="00597BB6"/>
    <w:rsid w:val="00597D9F"/>
    <w:rsid w:val="00597DC3"/>
    <w:rsid w:val="005A0977"/>
    <w:rsid w:val="005A0C1D"/>
    <w:rsid w:val="005A0D86"/>
    <w:rsid w:val="005A115B"/>
    <w:rsid w:val="005A12A0"/>
    <w:rsid w:val="005A1413"/>
    <w:rsid w:val="005A145A"/>
    <w:rsid w:val="005A1794"/>
    <w:rsid w:val="005A1848"/>
    <w:rsid w:val="005A1BDC"/>
    <w:rsid w:val="005A22BE"/>
    <w:rsid w:val="005A2E32"/>
    <w:rsid w:val="005A3D67"/>
    <w:rsid w:val="005A4670"/>
    <w:rsid w:val="005A48A6"/>
    <w:rsid w:val="005A4ECE"/>
    <w:rsid w:val="005A5206"/>
    <w:rsid w:val="005A5FE9"/>
    <w:rsid w:val="005A62B4"/>
    <w:rsid w:val="005A6BE4"/>
    <w:rsid w:val="005A6BF8"/>
    <w:rsid w:val="005A7171"/>
    <w:rsid w:val="005A78F3"/>
    <w:rsid w:val="005A7AE3"/>
    <w:rsid w:val="005A7B24"/>
    <w:rsid w:val="005B03DE"/>
    <w:rsid w:val="005B046C"/>
    <w:rsid w:val="005B063D"/>
    <w:rsid w:val="005B07CF"/>
    <w:rsid w:val="005B0835"/>
    <w:rsid w:val="005B1920"/>
    <w:rsid w:val="005B1930"/>
    <w:rsid w:val="005B1BA6"/>
    <w:rsid w:val="005B23FD"/>
    <w:rsid w:val="005B2C02"/>
    <w:rsid w:val="005B2D45"/>
    <w:rsid w:val="005B2F46"/>
    <w:rsid w:val="005B395A"/>
    <w:rsid w:val="005B3CD7"/>
    <w:rsid w:val="005B3FD6"/>
    <w:rsid w:val="005B4A00"/>
    <w:rsid w:val="005B4DE4"/>
    <w:rsid w:val="005B4FA7"/>
    <w:rsid w:val="005B560C"/>
    <w:rsid w:val="005B5896"/>
    <w:rsid w:val="005B59E2"/>
    <w:rsid w:val="005B5EC4"/>
    <w:rsid w:val="005B5EE8"/>
    <w:rsid w:val="005B6AB9"/>
    <w:rsid w:val="005B6BBB"/>
    <w:rsid w:val="005B6D50"/>
    <w:rsid w:val="005B76D2"/>
    <w:rsid w:val="005B7C04"/>
    <w:rsid w:val="005C007B"/>
    <w:rsid w:val="005C05E4"/>
    <w:rsid w:val="005C060E"/>
    <w:rsid w:val="005C06A9"/>
    <w:rsid w:val="005C0FCD"/>
    <w:rsid w:val="005C189A"/>
    <w:rsid w:val="005C1AD6"/>
    <w:rsid w:val="005C2396"/>
    <w:rsid w:val="005C2881"/>
    <w:rsid w:val="005C2949"/>
    <w:rsid w:val="005C2B00"/>
    <w:rsid w:val="005C31EF"/>
    <w:rsid w:val="005C3271"/>
    <w:rsid w:val="005C38D9"/>
    <w:rsid w:val="005C3AC8"/>
    <w:rsid w:val="005C3DE2"/>
    <w:rsid w:val="005C42C4"/>
    <w:rsid w:val="005C4696"/>
    <w:rsid w:val="005C49BA"/>
    <w:rsid w:val="005C4A48"/>
    <w:rsid w:val="005C4ACB"/>
    <w:rsid w:val="005C4D37"/>
    <w:rsid w:val="005C4DEE"/>
    <w:rsid w:val="005C4FDD"/>
    <w:rsid w:val="005C5292"/>
    <w:rsid w:val="005C536E"/>
    <w:rsid w:val="005C5387"/>
    <w:rsid w:val="005C539A"/>
    <w:rsid w:val="005C54F7"/>
    <w:rsid w:val="005C557F"/>
    <w:rsid w:val="005C5716"/>
    <w:rsid w:val="005C57F3"/>
    <w:rsid w:val="005C58E6"/>
    <w:rsid w:val="005C59AC"/>
    <w:rsid w:val="005C5B23"/>
    <w:rsid w:val="005C624A"/>
    <w:rsid w:val="005C6956"/>
    <w:rsid w:val="005C6B3E"/>
    <w:rsid w:val="005C7151"/>
    <w:rsid w:val="005C722A"/>
    <w:rsid w:val="005C73C9"/>
    <w:rsid w:val="005C76EB"/>
    <w:rsid w:val="005C7F3C"/>
    <w:rsid w:val="005D0430"/>
    <w:rsid w:val="005D09BB"/>
    <w:rsid w:val="005D0E41"/>
    <w:rsid w:val="005D1194"/>
    <w:rsid w:val="005D1984"/>
    <w:rsid w:val="005D1CEA"/>
    <w:rsid w:val="005D1F12"/>
    <w:rsid w:val="005D223D"/>
    <w:rsid w:val="005D2610"/>
    <w:rsid w:val="005D2CDF"/>
    <w:rsid w:val="005D31E0"/>
    <w:rsid w:val="005D39DB"/>
    <w:rsid w:val="005D3C69"/>
    <w:rsid w:val="005D3E9D"/>
    <w:rsid w:val="005D4160"/>
    <w:rsid w:val="005D4C50"/>
    <w:rsid w:val="005D4CBE"/>
    <w:rsid w:val="005D4EE3"/>
    <w:rsid w:val="005D4F15"/>
    <w:rsid w:val="005D4FED"/>
    <w:rsid w:val="005D5366"/>
    <w:rsid w:val="005D5DC7"/>
    <w:rsid w:val="005D622B"/>
    <w:rsid w:val="005D6D8B"/>
    <w:rsid w:val="005D6F83"/>
    <w:rsid w:val="005D6FCF"/>
    <w:rsid w:val="005D70C0"/>
    <w:rsid w:val="005D794A"/>
    <w:rsid w:val="005D79AD"/>
    <w:rsid w:val="005D7C5C"/>
    <w:rsid w:val="005E038E"/>
    <w:rsid w:val="005E0A03"/>
    <w:rsid w:val="005E0C23"/>
    <w:rsid w:val="005E0FEB"/>
    <w:rsid w:val="005E148C"/>
    <w:rsid w:val="005E1691"/>
    <w:rsid w:val="005E1833"/>
    <w:rsid w:val="005E1874"/>
    <w:rsid w:val="005E1C52"/>
    <w:rsid w:val="005E1DB7"/>
    <w:rsid w:val="005E1E38"/>
    <w:rsid w:val="005E209E"/>
    <w:rsid w:val="005E221A"/>
    <w:rsid w:val="005E2DFB"/>
    <w:rsid w:val="005E3A03"/>
    <w:rsid w:val="005E3B1E"/>
    <w:rsid w:val="005E3BAC"/>
    <w:rsid w:val="005E4E12"/>
    <w:rsid w:val="005E52CF"/>
    <w:rsid w:val="005E546E"/>
    <w:rsid w:val="005E5878"/>
    <w:rsid w:val="005E61B0"/>
    <w:rsid w:val="005E62DE"/>
    <w:rsid w:val="005E6760"/>
    <w:rsid w:val="005E6906"/>
    <w:rsid w:val="005E6A2C"/>
    <w:rsid w:val="005E6CAB"/>
    <w:rsid w:val="005E6E0D"/>
    <w:rsid w:val="005E7364"/>
    <w:rsid w:val="005E76AD"/>
    <w:rsid w:val="005E77C5"/>
    <w:rsid w:val="005E77E7"/>
    <w:rsid w:val="005E7E64"/>
    <w:rsid w:val="005F0089"/>
    <w:rsid w:val="005F0157"/>
    <w:rsid w:val="005F031F"/>
    <w:rsid w:val="005F0535"/>
    <w:rsid w:val="005F06C2"/>
    <w:rsid w:val="005F0EC1"/>
    <w:rsid w:val="005F1007"/>
    <w:rsid w:val="005F1077"/>
    <w:rsid w:val="005F10F0"/>
    <w:rsid w:val="005F13CE"/>
    <w:rsid w:val="005F19F6"/>
    <w:rsid w:val="005F1A70"/>
    <w:rsid w:val="005F1DD9"/>
    <w:rsid w:val="005F1E4B"/>
    <w:rsid w:val="005F1F58"/>
    <w:rsid w:val="005F23F9"/>
    <w:rsid w:val="005F27F2"/>
    <w:rsid w:val="005F2A14"/>
    <w:rsid w:val="005F2CF6"/>
    <w:rsid w:val="005F2DDD"/>
    <w:rsid w:val="005F2E84"/>
    <w:rsid w:val="005F2EBC"/>
    <w:rsid w:val="005F30DA"/>
    <w:rsid w:val="005F326C"/>
    <w:rsid w:val="005F3724"/>
    <w:rsid w:val="005F4010"/>
    <w:rsid w:val="005F4045"/>
    <w:rsid w:val="005F408F"/>
    <w:rsid w:val="005F40C4"/>
    <w:rsid w:val="005F4122"/>
    <w:rsid w:val="005F45A5"/>
    <w:rsid w:val="005F4B2F"/>
    <w:rsid w:val="005F4D10"/>
    <w:rsid w:val="005F5033"/>
    <w:rsid w:val="005F5493"/>
    <w:rsid w:val="005F5740"/>
    <w:rsid w:val="005F61B6"/>
    <w:rsid w:val="005F61C4"/>
    <w:rsid w:val="005F6497"/>
    <w:rsid w:val="005F6528"/>
    <w:rsid w:val="005F692C"/>
    <w:rsid w:val="005F6BC5"/>
    <w:rsid w:val="005F6C32"/>
    <w:rsid w:val="005F6C38"/>
    <w:rsid w:val="005F6EB5"/>
    <w:rsid w:val="005F78E7"/>
    <w:rsid w:val="006001CC"/>
    <w:rsid w:val="006001D0"/>
    <w:rsid w:val="00600D8C"/>
    <w:rsid w:val="00600DBD"/>
    <w:rsid w:val="006016BA"/>
    <w:rsid w:val="006019E0"/>
    <w:rsid w:val="00602630"/>
    <w:rsid w:val="00602AF9"/>
    <w:rsid w:val="00603320"/>
    <w:rsid w:val="006039B8"/>
    <w:rsid w:val="00603BA3"/>
    <w:rsid w:val="00603D49"/>
    <w:rsid w:val="00603EDD"/>
    <w:rsid w:val="0060488B"/>
    <w:rsid w:val="006049C2"/>
    <w:rsid w:val="00604CB8"/>
    <w:rsid w:val="006050A2"/>
    <w:rsid w:val="006053CD"/>
    <w:rsid w:val="0060544C"/>
    <w:rsid w:val="006054BF"/>
    <w:rsid w:val="00605748"/>
    <w:rsid w:val="00605751"/>
    <w:rsid w:val="00605B6C"/>
    <w:rsid w:val="00605D92"/>
    <w:rsid w:val="00605FB1"/>
    <w:rsid w:val="00606394"/>
    <w:rsid w:val="006066E0"/>
    <w:rsid w:val="0060671D"/>
    <w:rsid w:val="00606835"/>
    <w:rsid w:val="00606C0C"/>
    <w:rsid w:val="00607120"/>
    <w:rsid w:val="006074AD"/>
    <w:rsid w:val="00607795"/>
    <w:rsid w:val="006077C0"/>
    <w:rsid w:val="00607C70"/>
    <w:rsid w:val="00607D7B"/>
    <w:rsid w:val="00607F76"/>
    <w:rsid w:val="0061035C"/>
    <w:rsid w:val="00610565"/>
    <w:rsid w:val="0061075B"/>
    <w:rsid w:val="00610824"/>
    <w:rsid w:val="006109A5"/>
    <w:rsid w:val="00610C29"/>
    <w:rsid w:val="006111F7"/>
    <w:rsid w:val="006114F5"/>
    <w:rsid w:val="00611A0A"/>
    <w:rsid w:val="00611CBB"/>
    <w:rsid w:val="00611F6B"/>
    <w:rsid w:val="0061271D"/>
    <w:rsid w:val="006127FE"/>
    <w:rsid w:val="00613474"/>
    <w:rsid w:val="006139EE"/>
    <w:rsid w:val="00613F60"/>
    <w:rsid w:val="006149AF"/>
    <w:rsid w:val="00615434"/>
    <w:rsid w:val="006157E6"/>
    <w:rsid w:val="00615808"/>
    <w:rsid w:val="006159C6"/>
    <w:rsid w:val="006165D8"/>
    <w:rsid w:val="00616681"/>
    <w:rsid w:val="00616747"/>
    <w:rsid w:val="00616910"/>
    <w:rsid w:val="00616E8F"/>
    <w:rsid w:val="00616F2E"/>
    <w:rsid w:val="006171AC"/>
    <w:rsid w:val="0061727B"/>
    <w:rsid w:val="006175AD"/>
    <w:rsid w:val="0061761A"/>
    <w:rsid w:val="0061786A"/>
    <w:rsid w:val="006206EB"/>
    <w:rsid w:val="006207C6"/>
    <w:rsid w:val="00620DFF"/>
    <w:rsid w:val="00621102"/>
    <w:rsid w:val="00621E44"/>
    <w:rsid w:val="00621F42"/>
    <w:rsid w:val="0062237E"/>
    <w:rsid w:val="0062254E"/>
    <w:rsid w:val="00622644"/>
    <w:rsid w:val="0062290D"/>
    <w:rsid w:val="00622F7F"/>
    <w:rsid w:val="006232F5"/>
    <w:rsid w:val="00623DA5"/>
    <w:rsid w:val="00623FE4"/>
    <w:rsid w:val="006240FA"/>
    <w:rsid w:val="00624B1C"/>
    <w:rsid w:val="00624B48"/>
    <w:rsid w:val="0062548E"/>
    <w:rsid w:val="00625749"/>
    <w:rsid w:val="006257BE"/>
    <w:rsid w:val="00625EBB"/>
    <w:rsid w:val="006260E3"/>
    <w:rsid w:val="00626121"/>
    <w:rsid w:val="0062643B"/>
    <w:rsid w:val="00626CFE"/>
    <w:rsid w:val="00626F35"/>
    <w:rsid w:val="00627138"/>
    <w:rsid w:val="006275C9"/>
    <w:rsid w:val="006275DB"/>
    <w:rsid w:val="00627658"/>
    <w:rsid w:val="00627812"/>
    <w:rsid w:val="006301F0"/>
    <w:rsid w:val="0063085D"/>
    <w:rsid w:val="00630D4A"/>
    <w:rsid w:val="00630E7A"/>
    <w:rsid w:val="006311D8"/>
    <w:rsid w:val="006313A2"/>
    <w:rsid w:val="006314A4"/>
    <w:rsid w:val="00631B88"/>
    <w:rsid w:val="00631C88"/>
    <w:rsid w:val="00631DD1"/>
    <w:rsid w:val="006324D6"/>
    <w:rsid w:val="006326B7"/>
    <w:rsid w:val="00632C10"/>
    <w:rsid w:val="00632DF4"/>
    <w:rsid w:val="006331AF"/>
    <w:rsid w:val="00633240"/>
    <w:rsid w:val="006335D2"/>
    <w:rsid w:val="0063399C"/>
    <w:rsid w:val="00633AB1"/>
    <w:rsid w:val="00633C19"/>
    <w:rsid w:val="006340FD"/>
    <w:rsid w:val="00634102"/>
    <w:rsid w:val="006345BC"/>
    <w:rsid w:val="006346D4"/>
    <w:rsid w:val="00634826"/>
    <w:rsid w:val="00634989"/>
    <w:rsid w:val="00634E86"/>
    <w:rsid w:val="0063551A"/>
    <w:rsid w:val="00636E0A"/>
    <w:rsid w:val="00636F97"/>
    <w:rsid w:val="006373F7"/>
    <w:rsid w:val="006377A9"/>
    <w:rsid w:val="00637870"/>
    <w:rsid w:val="00637A80"/>
    <w:rsid w:val="00637BF5"/>
    <w:rsid w:val="00637CC8"/>
    <w:rsid w:val="00640102"/>
    <w:rsid w:val="00640348"/>
    <w:rsid w:val="0064063C"/>
    <w:rsid w:val="00640DA4"/>
    <w:rsid w:val="0064140B"/>
    <w:rsid w:val="006417FF"/>
    <w:rsid w:val="00641B78"/>
    <w:rsid w:val="00641C55"/>
    <w:rsid w:val="00641D17"/>
    <w:rsid w:val="0064205B"/>
    <w:rsid w:val="006423B6"/>
    <w:rsid w:val="00642422"/>
    <w:rsid w:val="00642520"/>
    <w:rsid w:val="00642AED"/>
    <w:rsid w:val="00642B49"/>
    <w:rsid w:val="00642D77"/>
    <w:rsid w:val="00642EA0"/>
    <w:rsid w:val="00643171"/>
    <w:rsid w:val="00643774"/>
    <w:rsid w:val="006439FB"/>
    <w:rsid w:val="00643F9C"/>
    <w:rsid w:val="0064414E"/>
    <w:rsid w:val="0064415B"/>
    <w:rsid w:val="006445E3"/>
    <w:rsid w:val="00644793"/>
    <w:rsid w:val="00644A51"/>
    <w:rsid w:val="00644B6D"/>
    <w:rsid w:val="00644DA5"/>
    <w:rsid w:val="00644E37"/>
    <w:rsid w:val="00644E9F"/>
    <w:rsid w:val="006450B5"/>
    <w:rsid w:val="0064554B"/>
    <w:rsid w:val="00645A43"/>
    <w:rsid w:val="00645D87"/>
    <w:rsid w:val="00645E27"/>
    <w:rsid w:val="00646250"/>
    <w:rsid w:val="00646CE0"/>
    <w:rsid w:val="00646F25"/>
    <w:rsid w:val="00646F9A"/>
    <w:rsid w:val="00647158"/>
    <w:rsid w:val="00647615"/>
    <w:rsid w:val="00647668"/>
    <w:rsid w:val="006477C7"/>
    <w:rsid w:val="0064790C"/>
    <w:rsid w:val="00647E75"/>
    <w:rsid w:val="00650506"/>
    <w:rsid w:val="00650878"/>
    <w:rsid w:val="006508F9"/>
    <w:rsid w:val="00650A05"/>
    <w:rsid w:val="00650B1F"/>
    <w:rsid w:val="00650C09"/>
    <w:rsid w:val="00651075"/>
    <w:rsid w:val="00651464"/>
    <w:rsid w:val="00651AC1"/>
    <w:rsid w:val="00651BC7"/>
    <w:rsid w:val="00651F53"/>
    <w:rsid w:val="006520C7"/>
    <w:rsid w:val="00652971"/>
    <w:rsid w:val="00652B2E"/>
    <w:rsid w:val="00652EB0"/>
    <w:rsid w:val="006530C2"/>
    <w:rsid w:val="006537AC"/>
    <w:rsid w:val="00653EFE"/>
    <w:rsid w:val="00654170"/>
    <w:rsid w:val="006543FF"/>
    <w:rsid w:val="006545DE"/>
    <w:rsid w:val="00654AFB"/>
    <w:rsid w:val="00654DFC"/>
    <w:rsid w:val="00654E04"/>
    <w:rsid w:val="00654FFA"/>
    <w:rsid w:val="006556E5"/>
    <w:rsid w:val="006556EC"/>
    <w:rsid w:val="006559AA"/>
    <w:rsid w:val="0065616B"/>
    <w:rsid w:val="0065657C"/>
    <w:rsid w:val="00656723"/>
    <w:rsid w:val="006567D0"/>
    <w:rsid w:val="006568DB"/>
    <w:rsid w:val="00656ADC"/>
    <w:rsid w:val="006576A4"/>
    <w:rsid w:val="00660523"/>
    <w:rsid w:val="0066083C"/>
    <w:rsid w:val="00660C7E"/>
    <w:rsid w:val="00660D1B"/>
    <w:rsid w:val="00661A2C"/>
    <w:rsid w:val="00661D7C"/>
    <w:rsid w:val="00661FF0"/>
    <w:rsid w:val="006620DF"/>
    <w:rsid w:val="006621B4"/>
    <w:rsid w:val="006635A3"/>
    <w:rsid w:val="006648F4"/>
    <w:rsid w:val="00664A60"/>
    <w:rsid w:val="00664D05"/>
    <w:rsid w:val="00664F7A"/>
    <w:rsid w:val="006652EB"/>
    <w:rsid w:val="0066567C"/>
    <w:rsid w:val="00666001"/>
    <w:rsid w:val="0066642E"/>
    <w:rsid w:val="006664A3"/>
    <w:rsid w:val="0066668C"/>
    <w:rsid w:val="0066683C"/>
    <w:rsid w:val="0066725F"/>
    <w:rsid w:val="006674A1"/>
    <w:rsid w:val="00667744"/>
    <w:rsid w:val="00667765"/>
    <w:rsid w:val="00667AAA"/>
    <w:rsid w:val="00667BB8"/>
    <w:rsid w:val="0067018A"/>
    <w:rsid w:val="006703CF"/>
    <w:rsid w:val="00670834"/>
    <w:rsid w:val="00670C8F"/>
    <w:rsid w:val="006715CD"/>
    <w:rsid w:val="00671812"/>
    <w:rsid w:val="0067183E"/>
    <w:rsid w:val="00671B1D"/>
    <w:rsid w:val="00671F86"/>
    <w:rsid w:val="00672837"/>
    <w:rsid w:val="00672A17"/>
    <w:rsid w:val="00672CBC"/>
    <w:rsid w:val="00673CCB"/>
    <w:rsid w:val="00674347"/>
    <w:rsid w:val="00674355"/>
    <w:rsid w:val="006745C5"/>
    <w:rsid w:val="00674A73"/>
    <w:rsid w:val="00674C15"/>
    <w:rsid w:val="00674C6D"/>
    <w:rsid w:val="00674DFE"/>
    <w:rsid w:val="00674FAB"/>
    <w:rsid w:val="00674FE0"/>
    <w:rsid w:val="00675274"/>
    <w:rsid w:val="006754FE"/>
    <w:rsid w:val="006755F6"/>
    <w:rsid w:val="00675E69"/>
    <w:rsid w:val="006767EB"/>
    <w:rsid w:val="00676B6E"/>
    <w:rsid w:val="006773F6"/>
    <w:rsid w:val="0067763A"/>
    <w:rsid w:val="00677669"/>
    <w:rsid w:val="00677703"/>
    <w:rsid w:val="006777D1"/>
    <w:rsid w:val="00677844"/>
    <w:rsid w:val="00677E5E"/>
    <w:rsid w:val="00677FD0"/>
    <w:rsid w:val="00680429"/>
    <w:rsid w:val="00680777"/>
    <w:rsid w:val="0068087B"/>
    <w:rsid w:val="00680984"/>
    <w:rsid w:val="00680C33"/>
    <w:rsid w:val="00680E92"/>
    <w:rsid w:val="0068115B"/>
    <w:rsid w:val="0068130F"/>
    <w:rsid w:val="00681386"/>
    <w:rsid w:val="0068158E"/>
    <w:rsid w:val="00681921"/>
    <w:rsid w:val="006819F5"/>
    <w:rsid w:val="00681BB4"/>
    <w:rsid w:val="00681C74"/>
    <w:rsid w:val="00681F7F"/>
    <w:rsid w:val="006826B7"/>
    <w:rsid w:val="0068299E"/>
    <w:rsid w:val="00683E30"/>
    <w:rsid w:val="00683E97"/>
    <w:rsid w:val="00683EC4"/>
    <w:rsid w:val="006843BE"/>
    <w:rsid w:val="006843D7"/>
    <w:rsid w:val="0068453B"/>
    <w:rsid w:val="00684588"/>
    <w:rsid w:val="00684701"/>
    <w:rsid w:val="006848A4"/>
    <w:rsid w:val="00684978"/>
    <w:rsid w:val="00684D85"/>
    <w:rsid w:val="00684DE0"/>
    <w:rsid w:val="006851BB"/>
    <w:rsid w:val="006859FE"/>
    <w:rsid w:val="00685B73"/>
    <w:rsid w:val="00685DEA"/>
    <w:rsid w:val="00686334"/>
    <w:rsid w:val="00686380"/>
    <w:rsid w:val="006864AC"/>
    <w:rsid w:val="006864C7"/>
    <w:rsid w:val="006866C0"/>
    <w:rsid w:val="00686742"/>
    <w:rsid w:val="006868E1"/>
    <w:rsid w:val="00686B61"/>
    <w:rsid w:val="00686E8A"/>
    <w:rsid w:val="00686FD6"/>
    <w:rsid w:val="006870DA"/>
    <w:rsid w:val="006871C3"/>
    <w:rsid w:val="00687578"/>
    <w:rsid w:val="006876BB"/>
    <w:rsid w:val="00687AD6"/>
    <w:rsid w:val="00687B39"/>
    <w:rsid w:val="00687B7B"/>
    <w:rsid w:val="006902A7"/>
    <w:rsid w:val="00690AE5"/>
    <w:rsid w:val="00690D91"/>
    <w:rsid w:val="00690E8C"/>
    <w:rsid w:val="0069127F"/>
    <w:rsid w:val="00691844"/>
    <w:rsid w:val="00691894"/>
    <w:rsid w:val="006918A3"/>
    <w:rsid w:val="00691C76"/>
    <w:rsid w:val="00692053"/>
    <w:rsid w:val="006920E8"/>
    <w:rsid w:val="00692200"/>
    <w:rsid w:val="00692770"/>
    <w:rsid w:val="00692971"/>
    <w:rsid w:val="00692B57"/>
    <w:rsid w:val="006931DB"/>
    <w:rsid w:val="006931F0"/>
    <w:rsid w:val="006937C1"/>
    <w:rsid w:val="00693A48"/>
    <w:rsid w:val="00693BDE"/>
    <w:rsid w:val="00693F63"/>
    <w:rsid w:val="00694577"/>
    <w:rsid w:val="00694AB7"/>
    <w:rsid w:val="00694EB5"/>
    <w:rsid w:val="00694F5F"/>
    <w:rsid w:val="006950E6"/>
    <w:rsid w:val="00695324"/>
    <w:rsid w:val="006953F5"/>
    <w:rsid w:val="00695705"/>
    <w:rsid w:val="00695D64"/>
    <w:rsid w:val="00696010"/>
    <w:rsid w:val="00696073"/>
    <w:rsid w:val="0069637F"/>
    <w:rsid w:val="006965B0"/>
    <w:rsid w:val="006966C7"/>
    <w:rsid w:val="006968B8"/>
    <w:rsid w:val="00696C39"/>
    <w:rsid w:val="00697210"/>
    <w:rsid w:val="00697261"/>
    <w:rsid w:val="00697FBB"/>
    <w:rsid w:val="006A04B0"/>
    <w:rsid w:val="006A0566"/>
    <w:rsid w:val="006A0615"/>
    <w:rsid w:val="006A096E"/>
    <w:rsid w:val="006A0D3A"/>
    <w:rsid w:val="006A12A3"/>
    <w:rsid w:val="006A12E8"/>
    <w:rsid w:val="006A12F2"/>
    <w:rsid w:val="006A13D1"/>
    <w:rsid w:val="006A153E"/>
    <w:rsid w:val="006A1712"/>
    <w:rsid w:val="006A1B92"/>
    <w:rsid w:val="006A225F"/>
    <w:rsid w:val="006A2615"/>
    <w:rsid w:val="006A2786"/>
    <w:rsid w:val="006A2C69"/>
    <w:rsid w:val="006A3018"/>
    <w:rsid w:val="006A314F"/>
    <w:rsid w:val="006A381A"/>
    <w:rsid w:val="006A3929"/>
    <w:rsid w:val="006A3E6A"/>
    <w:rsid w:val="006A50E5"/>
    <w:rsid w:val="006A5687"/>
    <w:rsid w:val="006A56EE"/>
    <w:rsid w:val="006A5AA6"/>
    <w:rsid w:val="006A5C86"/>
    <w:rsid w:val="006A64C5"/>
    <w:rsid w:val="006A6AC0"/>
    <w:rsid w:val="006A6E6C"/>
    <w:rsid w:val="006A7300"/>
    <w:rsid w:val="006A7577"/>
    <w:rsid w:val="006A7936"/>
    <w:rsid w:val="006B0211"/>
    <w:rsid w:val="006B0290"/>
    <w:rsid w:val="006B0434"/>
    <w:rsid w:val="006B0809"/>
    <w:rsid w:val="006B0BFF"/>
    <w:rsid w:val="006B14B8"/>
    <w:rsid w:val="006B2112"/>
    <w:rsid w:val="006B27B8"/>
    <w:rsid w:val="006B2F91"/>
    <w:rsid w:val="006B30C1"/>
    <w:rsid w:val="006B31EA"/>
    <w:rsid w:val="006B3ACE"/>
    <w:rsid w:val="006B3BAA"/>
    <w:rsid w:val="006B3E89"/>
    <w:rsid w:val="006B438E"/>
    <w:rsid w:val="006B49BB"/>
    <w:rsid w:val="006B4A0C"/>
    <w:rsid w:val="006B4C2F"/>
    <w:rsid w:val="006B5286"/>
    <w:rsid w:val="006B53B9"/>
    <w:rsid w:val="006B53BB"/>
    <w:rsid w:val="006B54EF"/>
    <w:rsid w:val="006B5821"/>
    <w:rsid w:val="006B5BBC"/>
    <w:rsid w:val="006B6960"/>
    <w:rsid w:val="006B6E0C"/>
    <w:rsid w:val="006B6E15"/>
    <w:rsid w:val="006B7037"/>
    <w:rsid w:val="006B7119"/>
    <w:rsid w:val="006B7562"/>
    <w:rsid w:val="006B7715"/>
    <w:rsid w:val="006B7EFC"/>
    <w:rsid w:val="006C0403"/>
    <w:rsid w:val="006C045F"/>
    <w:rsid w:val="006C0653"/>
    <w:rsid w:val="006C08F9"/>
    <w:rsid w:val="006C0C89"/>
    <w:rsid w:val="006C0FDF"/>
    <w:rsid w:val="006C1446"/>
    <w:rsid w:val="006C245D"/>
    <w:rsid w:val="006C2626"/>
    <w:rsid w:val="006C2EE8"/>
    <w:rsid w:val="006C3161"/>
    <w:rsid w:val="006C3178"/>
    <w:rsid w:val="006C3921"/>
    <w:rsid w:val="006C402D"/>
    <w:rsid w:val="006C413A"/>
    <w:rsid w:val="006C4282"/>
    <w:rsid w:val="006C449D"/>
    <w:rsid w:val="006C48AD"/>
    <w:rsid w:val="006C537B"/>
    <w:rsid w:val="006C53D1"/>
    <w:rsid w:val="006C5404"/>
    <w:rsid w:val="006C5631"/>
    <w:rsid w:val="006C5850"/>
    <w:rsid w:val="006C5DC3"/>
    <w:rsid w:val="006C5E8E"/>
    <w:rsid w:val="006C5F02"/>
    <w:rsid w:val="006C6139"/>
    <w:rsid w:val="006C69A3"/>
    <w:rsid w:val="006C6C49"/>
    <w:rsid w:val="006C6D0F"/>
    <w:rsid w:val="006C725E"/>
    <w:rsid w:val="006C73DE"/>
    <w:rsid w:val="006D02CC"/>
    <w:rsid w:val="006D0961"/>
    <w:rsid w:val="006D09D5"/>
    <w:rsid w:val="006D0C3B"/>
    <w:rsid w:val="006D0D20"/>
    <w:rsid w:val="006D0E34"/>
    <w:rsid w:val="006D0E4C"/>
    <w:rsid w:val="006D1547"/>
    <w:rsid w:val="006D28E3"/>
    <w:rsid w:val="006D3514"/>
    <w:rsid w:val="006D376D"/>
    <w:rsid w:val="006D416E"/>
    <w:rsid w:val="006D4294"/>
    <w:rsid w:val="006D4ADA"/>
    <w:rsid w:val="006D4EDB"/>
    <w:rsid w:val="006D5DEF"/>
    <w:rsid w:val="006D5F77"/>
    <w:rsid w:val="006D5FBB"/>
    <w:rsid w:val="006D5FEB"/>
    <w:rsid w:val="006D663B"/>
    <w:rsid w:val="006D6C41"/>
    <w:rsid w:val="006D6DB9"/>
    <w:rsid w:val="006D7086"/>
    <w:rsid w:val="006E0A88"/>
    <w:rsid w:val="006E0C5B"/>
    <w:rsid w:val="006E0D89"/>
    <w:rsid w:val="006E0E5E"/>
    <w:rsid w:val="006E14DF"/>
    <w:rsid w:val="006E2582"/>
    <w:rsid w:val="006E2C46"/>
    <w:rsid w:val="006E2F9D"/>
    <w:rsid w:val="006E33B7"/>
    <w:rsid w:val="006E387D"/>
    <w:rsid w:val="006E4056"/>
    <w:rsid w:val="006E45DF"/>
    <w:rsid w:val="006E48CE"/>
    <w:rsid w:val="006E520F"/>
    <w:rsid w:val="006E555A"/>
    <w:rsid w:val="006E5B2B"/>
    <w:rsid w:val="006E646E"/>
    <w:rsid w:val="006E6C4B"/>
    <w:rsid w:val="006E70BD"/>
    <w:rsid w:val="006E745E"/>
    <w:rsid w:val="006F0862"/>
    <w:rsid w:val="006F0956"/>
    <w:rsid w:val="006F10AF"/>
    <w:rsid w:val="006F1B33"/>
    <w:rsid w:val="006F1F4B"/>
    <w:rsid w:val="006F2299"/>
    <w:rsid w:val="006F23A9"/>
    <w:rsid w:val="006F24AA"/>
    <w:rsid w:val="006F25DA"/>
    <w:rsid w:val="006F2F15"/>
    <w:rsid w:val="006F3770"/>
    <w:rsid w:val="006F3923"/>
    <w:rsid w:val="006F3D48"/>
    <w:rsid w:val="006F3E8F"/>
    <w:rsid w:val="006F3EDC"/>
    <w:rsid w:val="006F4047"/>
    <w:rsid w:val="006F42B0"/>
    <w:rsid w:val="006F45BD"/>
    <w:rsid w:val="006F4966"/>
    <w:rsid w:val="006F4BBC"/>
    <w:rsid w:val="006F518C"/>
    <w:rsid w:val="006F523E"/>
    <w:rsid w:val="006F5391"/>
    <w:rsid w:val="006F53EB"/>
    <w:rsid w:val="006F5830"/>
    <w:rsid w:val="006F6220"/>
    <w:rsid w:val="006F624F"/>
    <w:rsid w:val="006F6713"/>
    <w:rsid w:val="006F6E75"/>
    <w:rsid w:val="006F77E2"/>
    <w:rsid w:val="006F787C"/>
    <w:rsid w:val="006F7E4C"/>
    <w:rsid w:val="0070055A"/>
    <w:rsid w:val="00700B10"/>
    <w:rsid w:val="00700B31"/>
    <w:rsid w:val="00700BB1"/>
    <w:rsid w:val="00700C70"/>
    <w:rsid w:val="00700CFD"/>
    <w:rsid w:val="00701027"/>
    <w:rsid w:val="0070128C"/>
    <w:rsid w:val="0070144F"/>
    <w:rsid w:val="00701458"/>
    <w:rsid w:val="007014C7"/>
    <w:rsid w:val="00701572"/>
    <w:rsid w:val="00701ABF"/>
    <w:rsid w:val="00702436"/>
    <w:rsid w:val="0070263F"/>
    <w:rsid w:val="007038B1"/>
    <w:rsid w:val="00703C2F"/>
    <w:rsid w:val="00703D53"/>
    <w:rsid w:val="00704349"/>
    <w:rsid w:val="007052A9"/>
    <w:rsid w:val="00705B21"/>
    <w:rsid w:val="0070604B"/>
    <w:rsid w:val="007060A1"/>
    <w:rsid w:val="0070628D"/>
    <w:rsid w:val="00706489"/>
    <w:rsid w:val="00706A50"/>
    <w:rsid w:val="00706A95"/>
    <w:rsid w:val="00706C63"/>
    <w:rsid w:val="00706C6E"/>
    <w:rsid w:val="00706D61"/>
    <w:rsid w:val="0070710F"/>
    <w:rsid w:val="007078C5"/>
    <w:rsid w:val="00707AC7"/>
    <w:rsid w:val="00707CE3"/>
    <w:rsid w:val="007108F2"/>
    <w:rsid w:val="00710C21"/>
    <w:rsid w:val="00710DDB"/>
    <w:rsid w:val="00710E56"/>
    <w:rsid w:val="007117D8"/>
    <w:rsid w:val="007119A0"/>
    <w:rsid w:val="00711A67"/>
    <w:rsid w:val="00711B13"/>
    <w:rsid w:val="00712072"/>
    <w:rsid w:val="007120AF"/>
    <w:rsid w:val="00712539"/>
    <w:rsid w:val="00712618"/>
    <w:rsid w:val="00712C01"/>
    <w:rsid w:val="007130BA"/>
    <w:rsid w:val="00713266"/>
    <w:rsid w:val="00713278"/>
    <w:rsid w:val="0071344A"/>
    <w:rsid w:val="00713CC4"/>
    <w:rsid w:val="00713CDD"/>
    <w:rsid w:val="007143DF"/>
    <w:rsid w:val="00715464"/>
    <w:rsid w:val="00715527"/>
    <w:rsid w:val="007157F5"/>
    <w:rsid w:val="00715856"/>
    <w:rsid w:val="00715DDB"/>
    <w:rsid w:val="00716056"/>
    <w:rsid w:val="007163CC"/>
    <w:rsid w:val="00716621"/>
    <w:rsid w:val="007167C4"/>
    <w:rsid w:val="00716F42"/>
    <w:rsid w:val="00717513"/>
    <w:rsid w:val="0071763D"/>
    <w:rsid w:val="00720234"/>
    <w:rsid w:val="007202AC"/>
    <w:rsid w:val="00720838"/>
    <w:rsid w:val="00720D1A"/>
    <w:rsid w:val="007211F2"/>
    <w:rsid w:val="007213E0"/>
    <w:rsid w:val="00721681"/>
    <w:rsid w:val="00721B27"/>
    <w:rsid w:val="00721C55"/>
    <w:rsid w:val="00721E50"/>
    <w:rsid w:val="00722BFA"/>
    <w:rsid w:val="00722DEE"/>
    <w:rsid w:val="007238C9"/>
    <w:rsid w:val="0072390D"/>
    <w:rsid w:val="00723A76"/>
    <w:rsid w:val="007240CC"/>
    <w:rsid w:val="00724BAA"/>
    <w:rsid w:val="00724D93"/>
    <w:rsid w:val="00725CDD"/>
    <w:rsid w:val="00725CEC"/>
    <w:rsid w:val="00725D74"/>
    <w:rsid w:val="00726601"/>
    <w:rsid w:val="0072672D"/>
    <w:rsid w:val="00726F11"/>
    <w:rsid w:val="00727359"/>
    <w:rsid w:val="007276CC"/>
    <w:rsid w:val="00727C62"/>
    <w:rsid w:val="00727CA8"/>
    <w:rsid w:val="00727DB3"/>
    <w:rsid w:val="00730260"/>
    <w:rsid w:val="00730334"/>
    <w:rsid w:val="007306BF"/>
    <w:rsid w:val="007308A1"/>
    <w:rsid w:val="007309C6"/>
    <w:rsid w:val="007313C5"/>
    <w:rsid w:val="00731A30"/>
    <w:rsid w:val="00731DC9"/>
    <w:rsid w:val="007322C5"/>
    <w:rsid w:val="00732B52"/>
    <w:rsid w:val="0073311C"/>
    <w:rsid w:val="0073315F"/>
    <w:rsid w:val="007331ED"/>
    <w:rsid w:val="007333AE"/>
    <w:rsid w:val="007338CF"/>
    <w:rsid w:val="007340C8"/>
    <w:rsid w:val="00734306"/>
    <w:rsid w:val="00734603"/>
    <w:rsid w:val="00734D1B"/>
    <w:rsid w:val="0073520B"/>
    <w:rsid w:val="0073549F"/>
    <w:rsid w:val="0073576E"/>
    <w:rsid w:val="00735871"/>
    <w:rsid w:val="007362C4"/>
    <w:rsid w:val="007362DE"/>
    <w:rsid w:val="00736535"/>
    <w:rsid w:val="00736695"/>
    <w:rsid w:val="00736B30"/>
    <w:rsid w:val="00736EE1"/>
    <w:rsid w:val="0073746E"/>
    <w:rsid w:val="00737885"/>
    <w:rsid w:val="00737FAF"/>
    <w:rsid w:val="0074008C"/>
    <w:rsid w:val="00740392"/>
    <w:rsid w:val="00740DA6"/>
    <w:rsid w:val="007421EC"/>
    <w:rsid w:val="007428C0"/>
    <w:rsid w:val="00742938"/>
    <w:rsid w:val="00742C48"/>
    <w:rsid w:val="00742E64"/>
    <w:rsid w:val="00742EAD"/>
    <w:rsid w:val="0074308F"/>
    <w:rsid w:val="00743120"/>
    <w:rsid w:val="007437DB"/>
    <w:rsid w:val="00743A2C"/>
    <w:rsid w:val="00743B13"/>
    <w:rsid w:val="00743E43"/>
    <w:rsid w:val="00744342"/>
    <w:rsid w:val="007444C5"/>
    <w:rsid w:val="0074474C"/>
    <w:rsid w:val="0074533C"/>
    <w:rsid w:val="00745AB9"/>
    <w:rsid w:val="00746029"/>
    <w:rsid w:val="00746059"/>
    <w:rsid w:val="00746202"/>
    <w:rsid w:val="0074635A"/>
    <w:rsid w:val="007474F5"/>
    <w:rsid w:val="00747711"/>
    <w:rsid w:val="00747A8A"/>
    <w:rsid w:val="00747D60"/>
    <w:rsid w:val="00747FE9"/>
    <w:rsid w:val="00750173"/>
    <w:rsid w:val="00750438"/>
    <w:rsid w:val="007504CE"/>
    <w:rsid w:val="007508C7"/>
    <w:rsid w:val="00750C57"/>
    <w:rsid w:val="0075143F"/>
    <w:rsid w:val="0075145B"/>
    <w:rsid w:val="007517FF"/>
    <w:rsid w:val="00751883"/>
    <w:rsid w:val="00752336"/>
    <w:rsid w:val="00752367"/>
    <w:rsid w:val="007526EB"/>
    <w:rsid w:val="00752956"/>
    <w:rsid w:val="00752EDE"/>
    <w:rsid w:val="007533D4"/>
    <w:rsid w:val="00753687"/>
    <w:rsid w:val="007536D7"/>
    <w:rsid w:val="00753992"/>
    <w:rsid w:val="00753E65"/>
    <w:rsid w:val="00754670"/>
    <w:rsid w:val="00754896"/>
    <w:rsid w:val="00754FDE"/>
    <w:rsid w:val="00755122"/>
    <w:rsid w:val="007551AA"/>
    <w:rsid w:val="00755287"/>
    <w:rsid w:val="00755737"/>
    <w:rsid w:val="00755952"/>
    <w:rsid w:val="00755AF8"/>
    <w:rsid w:val="00755B28"/>
    <w:rsid w:val="00755B44"/>
    <w:rsid w:val="00755EBF"/>
    <w:rsid w:val="007567F1"/>
    <w:rsid w:val="0075737F"/>
    <w:rsid w:val="00757422"/>
    <w:rsid w:val="00757AD8"/>
    <w:rsid w:val="00757B3C"/>
    <w:rsid w:val="00757C1A"/>
    <w:rsid w:val="00760A1C"/>
    <w:rsid w:val="00760A27"/>
    <w:rsid w:val="00760C7A"/>
    <w:rsid w:val="00760D44"/>
    <w:rsid w:val="00760EAA"/>
    <w:rsid w:val="00760EB1"/>
    <w:rsid w:val="00760F01"/>
    <w:rsid w:val="00760FB7"/>
    <w:rsid w:val="007611B8"/>
    <w:rsid w:val="0076120A"/>
    <w:rsid w:val="00761311"/>
    <w:rsid w:val="0076179E"/>
    <w:rsid w:val="00761A45"/>
    <w:rsid w:val="00762367"/>
    <w:rsid w:val="007629D7"/>
    <w:rsid w:val="00762DE5"/>
    <w:rsid w:val="00762FD4"/>
    <w:rsid w:val="00763234"/>
    <w:rsid w:val="007632F1"/>
    <w:rsid w:val="0076362C"/>
    <w:rsid w:val="00763806"/>
    <w:rsid w:val="00763861"/>
    <w:rsid w:val="007638B1"/>
    <w:rsid w:val="00763C77"/>
    <w:rsid w:val="00764188"/>
    <w:rsid w:val="007641FF"/>
    <w:rsid w:val="007647BC"/>
    <w:rsid w:val="00764A20"/>
    <w:rsid w:val="00764E93"/>
    <w:rsid w:val="00764FAA"/>
    <w:rsid w:val="007651BE"/>
    <w:rsid w:val="007652A5"/>
    <w:rsid w:val="00765C8B"/>
    <w:rsid w:val="007661A9"/>
    <w:rsid w:val="0076744C"/>
    <w:rsid w:val="007675B3"/>
    <w:rsid w:val="00767638"/>
    <w:rsid w:val="00767CAD"/>
    <w:rsid w:val="00770DAC"/>
    <w:rsid w:val="007710BB"/>
    <w:rsid w:val="007714BA"/>
    <w:rsid w:val="007717C4"/>
    <w:rsid w:val="0077187C"/>
    <w:rsid w:val="00771886"/>
    <w:rsid w:val="00771901"/>
    <w:rsid w:val="00771973"/>
    <w:rsid w:val="00772621"/>
    <w:rsid w:val="00772B43"/>
    <w:rsid w:val="00772C40"/>
    <w:rsid w:val="00772D83"/>
    <w:rsid w:val="00773A17"/>
    <w:rsid w:val="00773ACA"/>
    <w:rsid w:val="00773BA5"/>
    <w:rsid w:val="00773ED9"/>
    <w:rsid w:val="00773F39"/>
    <w:rsid w:val="00774082"/>
    <w:rsid w:val="007744FB"/>
    <w:rsid w:val="007753A4"/>
    <w:rsid w:val="00776B96"/>
    <w:rsid w:val="00776D14"/>
    <w:rsid w:val="007775D1"/>
    <w:rsid w:val="00777692"/>
    <w:rsid w:val="007776DD"/>
    <w:rsid w:val="007777E2"/>
    <w:rsid w:val="00777855"/>
    <w:rsid w:val="00777977"/>
    <w:rsid w:val="0077799B"/>
    <w:rsid w:val="00777F02"/>
    <w:rsid w:val="007801C6"/>
    <w:rsid w:val="00780963"/>
    <w:rsid w:val="007809B7"/>
    <w:rsid w:val="00780C83"/>
    <w:rsid w:val="00780EF4"/>
    <w:rsid w:val="007811CF"/>
    <w:rsid w:val="0078123A"/>
    <w:rsid w:val="007818A7"/>
    <w:rsid w:val="00781AD1"/>
    <w:rsid w:val="00782160"/>
    <w:rsid w:val="0078216F"/>
    <w:rsid w:val="007825B8"/>
    <w:rsid w:val="00782817"/>
    <w:rsid w:val="0078289D"/>
    <w:rsid w:val="00782A74"/>
    <w:rsid w:val="00782EE8"/>
    <w:rsid w:val="007831A4"/>
    <w:rsid w:val="007834B6"/>
    <w:rsid w:val="00783676"/>
    <w:rsid w:val="00783731"/>
    <w:rsid w:val="007848E0"/>
    <w:rsid w:val="007851A5"/>
    <w:rsid w:val="007851E5"/>
    <w:rsid w:val="0078529B"/>
    <w:rsid w:val="007853BA"/>
    <w:rsid w:val="007853C3"/>
    <w:rsid w:val="0078571D"/>
    <w:rsid w:val="00785878"/>
    <w:rsid w:val="00785E13"/>
    <w:rsid w:val="0078635C"/>
    <w:rsid w:val="00786640"/>
    <w:rsid w:val="007868B8"/>
    <w:rsid w:val="0078690E"/>
    <w:rsid w:val="00786BBA"/>
    <w:rsid w:val="00786D61"/>
    <w:rsid w:val="00786E9F"/>
    <w:rsid w:val="0078700D"/>
    <w:rsid w:val="0078750A"/>
    <w:rsid w:val="0078780B"/>
    <w:rsid w:val="007879BF"/>
    <w:rsid w:val="00787D1C"/>
    <w:rsid w:val="00787DE3"/>
    <w:rsid w:val="00787E79"/>
    <w:rsid w:val="00787F07"/>
    <w:rsid w:val="0079003D"/>
    <w:rsid w:val="00790155"/>
    <w:rsid w:val="00790A6C"/>
    <w:rsid w:val="0079162E"/>
    <w:rsid w:val="00791DE3"/>
    <w:rsid w:val="00791EFF"/>
    <w:rsid w:val="0079217C"/>
    <w:rsid w:val="007921E2"/>
    <w:rsid w:val="00792BD6"/>
    <w:rsid w:val="00792C7C"/>
    <w:rsid w:val="00792D09"/>
    <w:rsid w:val="007934AB"/>
    <w:rsid w:val="00793F7C"/>
    <w:rsid w:val="0079415F"/>
    <w:rsid w:val="00794474"/>
    <w:rsid w:val="00794586"/>
    <w:rsid w:val="007945B6"/>
    <w:rsid w:val="00794613"/>
    <w:rsid w:val="00794D8D"/>
    <w:rsid w:val="00794E49"/>
    <w:rsid w:val="00794F16"/>
    <w:rsid w:val="00795083"/>
    <w:rsid w:val="00795221"/>
    <w:rsid w:val="007953D1"/>
    <w:rsid w:val="00795DE0"/>
    <w:rsid w:val="0079605F"/>
    <w:rsid w:val="0079617D"/>
    <w:rsid w:val="0079687B"/>
    <w:rsid w:val="007969B6"/>
    <w:rsid w:val="00796CE3"/>
    <w:rsid w:val="00796FBE"/>
    <w:rsid w:val="007970C5"/>
    <w:rsid w:val="007971F0"/>
    <w:rsid w:val="00797353"/>
    <w:rsid w:val="00797376"/>
    <w:rsid w:val="00797CB6"/>
    <w:rsid w:val="00797EA5"/>
    <w:rsid w:val="007A05EA"/>
    <w:rsid w:val="007A0D6C"/>
    <w:rsid w:val="007A100D"/>
    <w:rsid w:val="007A10E9"/>
    <w:rsid w:val="007A1829"/>
    <w:rsid w:val="007A1F89"/>
    <w:rsid w:val="007A212E"/>
    <w:rsid w:val="007A2851"/>
    <w:rsid w:val="007A30DD"/>
    <w:rsid w:val="007A4171"/>
    <w:rsid w:val="007A418A"/>
    <w:rsid w:val="007A46B3"/>
    <w:rsid w:val="007A46CB"/>
    <w:rsid w:val="007A4B9E"/>
    <w:rsid w:val="007A4F23"/>
    <w:rsid w:val="007A4F9B"/>
    <w:rsid w:val="007A53DD"/>
    <w:rsid w:val="007A564D"/>
    <w:rsid w:val="007A5812"/>
    <w:rsid w:val="007A5CFF"/>
    <w:rsid w:val="007A5EFC"/>
    <w:rsid w:val="007A6104"/>
    <w:rsid w:val="007A61BD"/>
    <w:rsid w:val="007A6472"/>
    <w:rsid w:val="007A669D"/>
    <w:rsid w:val="007A6751"/>
    <w:rsid w:val="007A6780"/>
    <w:rsid w:val="007A6B8E"/>
    <w:rsid w:val="007A6C06"/>
    <w:rsid w:val="007A6D8B"/>
    <w:rsid w:val="007A6EE2"/>
    <w:rsid w:val="007A73D7"/>
    <w:rsid w:val="007A7C85"/>
    <w:rsid w:val="007B0089"/>
    <w:rsid w:val="007B0146"/>
    <w:rsid w:val="007B0320"/>
    <w:rsid w:val="007B0499"/>
    <w:rsid w:val="007B0674"/>
    <w:rsid w:val="007B0EA7"/>
    <w:rsid w:val="007B144D"/>
    <w:rsid w:val="007B16AF"/>
    <w:rsid w:val="007B1731"/>
    <w:rsid w:val="007B2CCC"/>
    <w:rsid w:val="007B2FCF"/>
    <w:rsid w:val="007B35B1"/>
    <w:rsid w:val="007B3D3C"/>
    <w:rsid w:val="007B40E7"/>
    <w:rsid w:val="007B4461"/>
    <w:rsid w:val="007B5BFC"/>
    <w:rsid w:val="007B615B"/>
    <w:rsid w:val="007B68BE"/>
    <w:rsid w:val="007B707A"/>
    <w:rsid w:val="007B71F7"/>
    <w:rsid w:val="007B750E"/>
    <w:rsid w:val="007B784D"/>
    <w:rsid w:val="007B7B15"/>
    <w:rsid w:val="007B7F73"/>
    <w:rsid w:val="007C0559"/>
    <w:rsid w:val="007C0AD5"/>
    <w:rsid w:val="007C0B56"/>
    <w:rsid w:val="007C1129"/>
    <w:rsid w:val="007C1274"/>
    <w:rsid w:val="007C1B91"/>
    <w:rsid w:val="007C1E78"/>
    <w:rsid w:val="007C25A7"/>
    <w:rsid w:val="007C2B3E"/>
    <w:rsid w:val="007C2FA2"/>
    <w:rsid w:val="007C31F6"/>
    <w:rsid w:val="007C37B1"/>
    <w:rsid w:val="007C39C3"/>
    <w:rsid w:val="007C4165"/>
    <w:rsid w:val="007C48D7"/>
    <w:rsid w:val="007C4D8D"/>
    <w:rsid w:val="007C5002"/>
    <w:rsid w:val="007C511F"/>
    <w:rsid w:val="007C51BD"/>
    <w:rsid w:val="007C5DCA"/>
    <w:rsid w:val="007C6824"/>
    <w:rsid w:val="007C6D54"/>
    <w:rsid w:val="007C6E4D"/>
    <w:rsid w:val="007C71FA"/>
    <w:rsid w:val="007C7A9F"/>
    <w:rsid w:val="007C7F53"/>
    <w:rsid w:val="007D03BC"/>
    <w:rsid w:val="007D046D"/>
    <w:rsid w:val="007D06F1"/>
    <w:rsid w:val="007D097B"/>
    <w:rsid w:val="007D1154"/>
    <w:rsid w:val="007D137C"/>
    <w:rsid w:val="007D17E5"/>
    <w:rsid w:val="007D1970"/>
    <w:rsid w:val="007D2276"/>
    <w:rsid w:val="007D2A94"/>
    <w:rsid w:val="007D2C30"/>
    <w:rsid w:val="007D2DB4"/>
    <w:rsid w:val="007D31F1"/>
    <w:rsid w:val="007D3248"/>
    <w:rsid w:val="007D331F"/>
    <w:rsid w:val="007D34AD"/>
    <w:rsid w:val="007D3A89"/>
    <w:rsid w:val="007D3BC8"/>
    <w:rsid w:val="007D3FE4"/>
    <w:rsid w:val="007D43C8"/>
    <w:rsid w:val="007D45A5"/>
    <w:rsid w:val="007D4798"/>
    <w:rsid w:val="007D4CCE"/>
    <w:rsid w:val="007D4D0F"/>
    <w:rsid w:val="007D4DA5"/>
    <w:rsid w:val="007D4E56"/>
    <w:rsid w:val="007D5276"/>
    <w:rsid w:val="007D54B4"/>
    <w:rsid w:val="007D5AE3"/>
    <w:rsid w:val="007D5D71"/>
    <w:rsid w:val="007D64F6"/>
    <w:rsid w:val="007D65DB"/>
    <w:rsid w:val="007D6615"/>
    <w:rsid w:val="007D664D"/>
    <w:rsid w:val="007D66D5"/>
    <w:rsid w:val="007D69DD"/>
    <w:rsid w:val="007D77E9"/>
    <w:rsid w:val="007D7A4D"/>
    <w:rsid w:val="007D7D0D"/>
    <w:rsid w:val="007E011E"/>
    <w:rsid w:val="007E0138"/>
    <w:rsid w:val="007E0267"/>
    <w:rsid w:val="007E10F6"/>
    <w:rsid w:val="007E1298"/>
    <w:rsid w:val="007E140B"/>
    <w:rsid w:val="007E1544"/>
    <w:rsid w:val="007E1AC6"/>
    <w:rsid w:val="007E26DE"/>
    <w:rsid w:val="007E307F"/>
    <w:rsid w:val="007E3D5B"/>
    <w:rsid w:val="007E45BC"/>
    <w:rsid w:val="007E4983"/>
    <w:rsid w:val="007E553E"/>
    <w:rsid w:val="007E5846"/>
    <w:rsid w:val="007E59B4"/>
    <w:rsid w:val="007E5BF0"/>
    <w:rsid w:val="007E5C78"/>
    <w:rsid w:val="007E6217"/>
    <w:rsid w:val="007E623A"/>
    <w:rsid w:val="007E62F4"/>
    <w:rsid w:val="007E68F0"/>
    <w:rsid w:val="007E6991"/>
    <w:rsid w:val="007E6B36"/>
    <w:rsid w:val="007E7119"/>
    <w:rsid w:val="007E721F"/>
    <w:rsid w:val="007E744C"/>
    <w:rsid w:val="007E779D"/>
    <w:rsid w:val="007E7A57"/>
    <w:rsid w:val="007E7C61"/>
    <w:rsid w:val="007E7F68"/>
    <w:rsid w:val="007F0200"/>
    <w:rsid w:val="007F034E"/>
    <w:rsid w:val="007F072C"/>
    <w:rsid w:val="007F0767"/>
    <w:rsid w:val="007F0E6B"/>
    <w:rsid w:val="007F10AC"/>
    <w:rsid w:val="007F1514"/>
    <w:rsid w:val="007F16A6"/>
    <w:rsid w:val="007F1DFD"/>
    <w:rsid w:val="007F1E8D"/>
    <w:rsid w:val="007F2080"/>
    <w:rsid w:val="007F226D"/>
    <w:rsid w:val="007F2358"/>
    <w:rsid w:val="007F28C3"/>
    <w:rsid w:val="007F2FF1"/>
    <w:rsid w:val="007F36B0"/>
    <w:rsid w:val="007F396A"/>
    <w:rsid w:val="007F3C34"/>
    <w:rsid w:val="007F3DB2"/>
    <w:rsid w:val="007F3DCD"/>
    <w:rsid w:val="007F4284"/>
    <w:rsid w:val="007F44CF"/>
    <w:rsid w:val="007F4916"/>
    <w:rsid w:val="007F4D44"/>
    <w:rsid w:val="007F573D"/>
    <w:rsid w:val="007F58FC"/>
    <w:rsid w:val="007F5A1B"/>
    <w:rsid w:val="007F6822"/>
    <w:rsid w:val="007F6CCC"/>
    <w:rsid w:val="007F7B1A"/>
    <w:rsid w:val="007F7B69"/>
    <w:rsid w:val="007F7BDB"/>
    <w:rsid w:val="007F7E2F"/>
    <w:rsid w:val="007F7E3F"/>
    <w:rsid w:val="007F7F59"/>
    <w:rsid w:val="007F7FC8"/>
    <w:rsid w:val="00800A18"/>
    <w:rsid w:val="00800E4D"/>
    <w:rsid w:val="00801165"/>
    <w:rsid w:val="008015F8"/>
    <w:rsid w:val="008017BE"/>
    <w:rsid w:val="008018B0"/>
    <w:rsid w:val="00801A62"/>
    <w:rsid w:val="00801AD3"/>
    <w:rsid w:val="00802072"/>
    <w:rsid w:val="008021FC"/>
    <w:rsid w:val="008026F0"/>
    <w:rsid w:val="00802976"/>
    <w:rsid w:val="00802F43"/>
    <w:rsid w:val="008030AC"/>
    <w:rsid w:val="00803117"/>
    <w:rsid w:val="00803638"/>
    <w:rsid w:val="008038BB"/>
    <w:rsid w:val="00803C96"/>
    <w:rsid w:val="00804911"/>
    <w:rsid w:val="00804A93"/>
    <w:rsid w:val="00804C19"/>
    <w:rsid w:val="00804F2B"/>
    <w:rsid w:val="008055E0"/>
    <w:rsid w:val="008056D0"/>
    <w:rsid w:val="00805A14"/>
    <w:rsid w:val="00805D0F"/>
    <w:rsid w:val="00805EF0"/>
    <w:rsid w:val="00806155"/>
    <w:rsid w:val="00806621"/>
    <w:rsid w:val="00806B93"/>
    <w:rsid w:val="00806E37"/>
    <w:rsid w:val="00806FCC"/>
    <w:rsid w:val="008071A4"/>
    <w:rsid w:val="0080790A"/>
    <w:rsid w:val="00807B95"/>
    <w:rsid w:val="00807D12"/>
    <w:rsid w:val="00807D7C"/>
    <w:rsid w:val="00810C65"/>
    <w:rsid w:val="00810C97"/>
    <w:rsid w:val="00810D91"/>
    <w:rsid w:val="00810EF8"/>
    <w:rsid w:val="00811089"/>
    <w:rsid w:val="00811441"/>
    <w:rsid w:val="00811710"/>
    <w:rsid w:val="00811E16"/>
    <w:rsid w:val="0081211A"/>
    <w:rsid w:val="0081216C"/>
    <w:rsid w:val="008124EB"/>
    <w:rsid w:val="00812ABB"/>
    <w:rsid w:val="00812F20"/>
    <w:rsid w:val="00813380"/>
    <w:rsid w:val="0081340A"/>
    <w:rsid w:val="008138A7"/>
    <w:rsid w:val="00814234"/>
    <w:rsid w:val="008142FC"/>
    <w:rsid w:val="0081479E"/>
    <w:rsid w:val="00814A22"/>
    <w:rsid w:val="00814C06"/>
    <w:rsid w:val="008152ED"/>
    <w:rsid w:val="00815330"/>
    <w:rsid w:val="008153A6"/>
    <w:rsid w:val="008154D3"/>
    <w:rsid w:val="00815959"/>
    <w:rsid w:val="00816191"/>
    <w:rsid w:val="008164B1"/>
    <w:rsid w:val="00816FEA"/>
    <w:rsid w:val="008170C6"/>
    <w:rsid w:val="0081755C"/>
    <w:rsid w:val="00817B7C"/>
    <w:rsid w:val="00817C4D"/>
    <w:rsid w:val="00817EB8"/>
    <w:rsid w:val="008200B6"/>
    <w:rsid w:val="0082029D"/>
    <w:rsid w:val="00820440"/>
    <w:rsid w:val="00820A86"/>
    <w:rsid w:val="0082163E"/>
    <w:rsid w:val="00821905"/>
    <w:rsid w:val="00821C35"/>
    <w:rsid w:val="00822080"/>
    <w:rsid w:val="00822400"/>
    <w:rsid w:val="00822982"/>
    <w:rsid w:val="00822D6F"/>
    <w:rsid w:val="00822DC6"/>
    <w:rsid w:val="00823125"/>
    <w:rsid w:val="00823BD0"/>
    <w:rsid w:val="00823C16"/>
    <w:rsid w:val="00823E2E"/>
    <w:rsid w:val="00824474"/>
    <w:rsid w:val="008247D8"/>
    <w:rsid w:val="00824B9F"/>
    <w:rsid w:val="0082510E"/>
    <w:rsid w:val="00826058"/>
    <w:rsid w:val="008262B0"/>
    <w:rsid w:val="0082660C"/>
    <w:rsid w:val="00826923"/>
    <w:rsid w:val="00826B68"/>
    <w:rsid w:val="00826C97"/>
    <w:rsid w:val="008273C2"/>
    <w:rsid w:val="00827581"/>
    <w:rsid w:val="00827627"/>
    <w:rsid w:val="00827A60"/>
    <w:rsid w:val="00827DBE"/>
    <w:rsid w:val="008300A2"/>
    <w:rsid w:val="00830151"/>
    <w:rsid w:val="008308DD"/>
    <w:rsid w:val="00830993"/>
    <w:rsid w:val="00830F96"/>
    <w:rsid w:val="00831072"/>
    <w:rsid w:val="008311CC"/>
    <w:rsid w:val="008311E3"/>
    <w:rsid w:val="0083157B"/>
    <w:rsid w:val="00831A42"/>
    <w:rsid w:val="00832402"/>
    <w:rsid w:val="00832B2B"/>
    <w:rsid w:val="008335DA"/>
    <w:rsid w:val="00833A55"/>
    <w:rsid w:val="00833EB1"/>
    <w:rsid w:val="00833ED9"/>
    <w:rsid w:val="008346B7"/>
    <w:rsid w:val="00835158"/>
    <w:rsid w:val="00835716"/>
    <w:rsid w:val="00835FC3"/>
    <w:rsid w:val="00835FCA"/>
    <w:rsid w:val="0083613B"/>
    <w:rsid w:val="00836544"/>
    <w:rsid w:val="008365A6"/>
    <w:rsid w:val="00836E3A"/>
    <w:rsid w:val="00837666"/>
    <w:rsid w:val="0083770F"/>
    <w:rsid w:val="00837820"/>
    <w:rsid w:val="00837F0F"/>
    <w:rsid w:val="008400F3"/>
    <w:rsid w:val="00840235"/>
    <w:rsid w:val="00840495"/>
    <w:rsid w:val="00840601"/>
    <w:rsid w:val="0084088F"/>
    <w:rsid w:val="008408CA"/>
    <w:rsid w:val="00840BC4"/>
    <w:rsid w:val="00840C36"/>
    <w:rsid w:val="00841157"/>
    <w:rsid w:val="00841D6D"/>
    <w:rsid w:val="0084228F"/>
    <w:rsid w:val="00842E82"/>
    <w:rsid w:val="00842EA6"/>
    <w:rsid w:val="008431C1"/>
    <w:rsid w:val="008437A6"/>
    <w:rsid w:val="0084381E"/>
    <w:rsid w:val="00843C96"/>
    <w:rsid w:val="00843D13"/>
    <w:rsid w:val="00843D28"/>
    <w:rsid w:val="00843D7E"/>
    <w:rsid w:val="008444DA"/>
    <w:rsid w:val="008445AA"/>
    <w:rsid w:val="008447C4"/>
    <w:rsid w:val="00844E0F"/>
    <w:rsid w:val="00844F2B"/>
    <w:rsid w:val="0084507D"/>
    <w:rsid w:val="00845144"/>
    <w:rsid w:val="00846175"/>
    <w:rsid w:val="008462DC"/>
    <w:rsid w:val="00846380"/>
    <w:rsid w:val="008463DB"/>
    <w:rsid w:val="0084656C"/>
    <w:rsid w:val="008466C7"/>
    <w:rsid w:val="00846810"/>
    <w:rsid w:val="0084685D"/>
    <w:rsid w:val="00846A11"/>
    <w:rsid w:val="00846FCB"/>
    <w:rsid w:val="00847090"/>
    <w:rsid w:val="00847280"/>
    <w:rsid w:val="00847343"/>
    <w:rsid w:val="00847518"/>
    <w:rsid w:val="0084753A"/>
    <w:rsid w:val="0084753B"/>
    <w:rsid w:val="008476D1"/>
    <w:rsid w:val="0084777A"/>
    <w:rsid w:val="00847959"/>
    <w:rsid w:val="00847B4F"/>
    <w:rsid w:val="00847F52"/>
    <w:rsid w:val="00850BC0"/>
    <w:rsid w:val="00850D06"/>
    <w:rsid w:val="00850DA0"/>
    <w:rsid w:val="00850E80"/>
    <w:rsid w:val="008511CB"/>
    <w:rsid w:val="008511F2"/>
    <w:rsid w:val="008514A8"/>
    <w:rsid w:val="00851820"/>
    <w:rsid w:val="00851FCB"/>
    <w:rsid w:val="00852035"/>
    <w:rsid w:val="00852A3C"/>
    <w:rsid w:val="00853082"/>
    <w:rsid w:val="00853346"/>
    <w:rsid w:val="008536DE"/>
    <w:rsid w:val="00854499"/>
    <w:rsid w:val="0085548C"/>
    <w:rsid w:val="00855600"/>
    <w:rsid w:val="00855E28"/>
    <w:rsid w:val="00855F05"/>
    <w:rsid w:val="0085614E"/>
    <w:rsid w:val="008561D5"/>
    <w:rsid w:val="0085647A"/>
    <w:rsid w:val="00856641"/>
    <w:rsid w:val="0085682B"/>
    <w:rsid w:val="00856B60"/>
    <w:rsid w:val="00856C2D"/>
    <w:rsid w:val="00856E15"/>
    <w:rsid w:val="00856E18"/>
    <w:rsid w:val="0085756C"/>
    <w:rsid w:val="008576B7"/>
    <w:rsid w:val="00857BCE"/>
    <w:rsid w:val="00857EE5"/>
    <w:rsid w:val="00857F6C"/>
    <w:rsid w:val="00860452"/>
    <w:rsid w:val="00860706"/>
    <w:rsid w:val="00860E85"/>
    <w:rsid w:val="00861392"/>
    <w:rsid w:val="00861542"/>
    <w:rsid w:val="00861A3A"/>
    <w:rsid w:val="00861F50"/>
    <w:rsid w:val="008622F6"/>
    <w:rsid w:val="00862450"/>
    <w:rsid w:val="0086294D"/>
    <w:rsid w:val="008630E6"/>
    <w:rsid w:val="00863591"/>
    <w:rsid w:val="00863A48"/>
    <w:rsid w:val="0086409D"/>
    <w:rsid w:val="008642E3"/>
    <w:rsid w:val="0086434D"/>
    <w:rsid w:val="00864628"/>
    <w:rsid w:val="0086492F"/>
    <w:rsid w:val="00865224"/>
    <w:rsid w:val="00865533"/>
    <w:rsid w:val="00865D7B"/>
    <w:rsid w:val="00865DDA"/>
    <w:rsid w:val="00865EA1"/>
    <w:rsid w:val="00865F83"/>
    <w:rsid w:val="00866117"/>
    <w:rsid w:val="008662CB"/>
    <w:rsid w:val="00866728"/>
    <w:rsid w:val="008668AC"/>
    <w:rsid w:val="00866B2E"/>
    <w:rsid w:val="00866BFC"/>
    <w:rsid w:val="00866D70"/>
    <w:rsid w:val="00866E55"/>
    <w:rsid w:val="00866F55"/>
    <w:rsid w:val="00867159"/>
    <w:rsid w:val="00867928"/>
    <w:rsid w:val="00867AC9"/>
    <w:rsid w:val="00867C37"/>
    <w:rsid w:val="00867EBC"/>
    <w:rsid w:val="008705FD"/>
    <w:rsid w:val="00870813"/>
    <w:rsid w:val="0087086C"/>
    <w:rsid w:val="00870BF1"/>
    <w:rsid w:val="00871222"/>
    <w:rsid w:val="008712EA"/>
    <w:rsid w:val="00871338"/>
    <w:rsid w:val="008716A9"/>
    <w:rsid w:val="00871732"/>
    <w:rsid w:val="00871777"/>
    <w:rsid w:val="0087196D"/>
    <w:rsid w:val="008721A2"/>
    <w:rsid w:val="0087220B"/>
    <w:rsid w:val="00872502"/>
    <w:rsid w:val="0087284E"/>
    <w:rsid w:val="00872A7E"/>
    <w:rsid w:val="00873A72"/>
    <w:rsid w:val="00873E6C"/>
    <w:rsid w:val="00874147"/>
    <w:rsid w:val="0087421E"/>
    <w:rsid w:val="0087486C"/>
    <w:rsid w:val="008748A1"/>
    <w:rsid w:val="00874F69"/>
    <w:rsid w:val="00874FA9"/>
    <w:rsid w:val="0087518C"/>
    <w:rsid w:val="0087533E"/>
    <w:rsid w:val="008754E9"/>
    <w:rsid w:val="00875A67"/>
    <w:rsid w:val="00875F9D"/>
    <w:rsid w:val="00876362"/>
    <w:rsid w:val="00876573"/>
    <w:rsid w:val="0087686D"/>
    <w:rsid w:val="00876A32"/>
    <w:rsid w:val="00877D08"/>
    <w:rsid w:val="00877DA4"/>
    <w:rsid w:val="008809A9"/>
    <w:rsid w:val="008809C2"/>
    <w:rsid w:val="00880B02"/>
    <w:rsid w:val="00880B97"/>
    <w:rsid w:val="00880D3C"/>
    <w:rsid w:val="00881342"/>
    <w:rsid w:val="008816F7"/>
    <w:rsid w:val="00881952"/>
    <w:rsid w:val="00881E2A"/>
    <w:rsid w:val="00881ECC"/>
    <w:rsid w:val="00881F28"/>
    <w:rsid w:val="00881F5C"/>
    <w:rsid w:val="00881FE0"/>
    <w:rsid w:val="00882BB8"/>
    <w:rsid w:val="00883148"/>
    <w:rsid w:val="00883159"/>
    <w:rsid w:val="008832F5"/>
    <w:rsid w:val="0088352E"/>
    <w:rsid w:val="00883776"/>
    <w:rsid w:val="008837AB"/>
    <w:rsid w:val="008842AD"/>
    <w:rsid w:val="00884681"/>
    <w:rsid w:val="008848F1"/>
    <w:rsid w:val="00884A8F"/>
    <w:rsid w:val="00884C92"/>
    <w:rsid w:val="0088505F"/>
    <w:rsid w:val="008850F4"/>
    <w:rsid w:val="008855D9"/>
    <w:rsid w:val="008857B2"/>
    <w:rsid w:val="008857C3"/>
    <w:rsid w:val="00885BBA"/>
    <w:rsid w:val="00886B73"/>
    <w:rsid w:val="00886CE5"/>
    <w:rsid w:val="00886D89"/>
    <w:rsid w:val="008870F8"/>
    <w:rsid w:val="0088717A"/>
    <w:rsid w:val="0088727A"/>
    <w:rsid w:val="0088750C"/>
    <w:rsid w:val="008879F7"/>
    <w:rsid w:val="00887E24"/>
    <w:rsid w:val="00887E71"/>
    <w:rsid w:val="00890A28"/>
    <w:rsid w:val="00890B14"/>
    <w:rsid w:val="008910A5"/>
    <w:rsid w:val="008912DB"/>
    <w:rsid w:val="008913B2"/>
    <w:rsid w:val="00891CFB"/>
    <w:rsid w:val="008923F2"/>
    <w:rsid w:val="008926D3"/>
    <w:rsid w:val="00892BC2"/>
    <w:rsid w:val="00892C06"/>
    <w:rsid w:val="008933C6"/>
    <w:rsid w:val="008935BC"/>
    <w:rsid w:val="00893609"/>
    <w:rsid w:val="00893791"/>
    <w:rsid w:val="0089407D"/>
    <w:rsid w:val="00894401"/>
    <w:rsid w:val="00894C99"/>
    <w:rsid w:val="00894E0E"/>
    <w:rsid w:val="008953E0"/>
    <w:rsid w:val="00895482"/>
    <w:rsid w:val="008956ED"/>
    <w:rsid w:val="0089573F"/>
    <w:rsid w:val="00895A0E"/>
    <w:rsid w:val="00896051"/>
    <w:rsid w:val="008962BC"/>
    <w:rsid w:val="0089682A"/>
    <w:rsid w:val="00896949"/>
    <w:rsid w:val="00897057"/>
    <w:rsid w:val="0089714B"/>
    <w:rsid w:val="00897501"/>
    <w:rsid w:val="008975D2"/>
    <w:rsid w:val="00897AA2"/>
    <w:rsid w:val="00897CF5"/>
    <w:rsid w:val="008A0211"/>
    <w:rsid w:val="008A053C"/>
    <w:rsid w:val="008A082D"/>
    <w:rsid w:val="008A0DE8"/>
    <w:rsid w:val="008A0E82"/>
    <w:rsid w:val="008A1481"/>
    <w:rsid w:val="008A16B5"/>
    <w:rsid w:val="008A1B1C"/>
    <w:rsid w:val="008A1FE6"/>
    <w:rsid w:val="008A212F"/>
    <w:rsid w:val="008A2325"/>
    <w:rsid w:val="008A239F"/>
    <w:rsid w:val="008A252B"/>
    <w:rsid w:val="008A2BDD"/>
    <w:rsid w:val="008A3452"/>
    <w:rsid w:val="008A3574"/>
    <w:rsid w:val="008A36FD"/>
    <w:rsid w:val="008A3765"/>
    <w:rsid w:val="008A391C"/>
    <w:rsid w:val="008A3D14"/>
    <w:rsid w:val="008A3E78"/>
    <w:rsid w:val="008A4378"/>
    <w:rsid w:val="008A529F"/>
    <w:rsid w:val="008A5380"/>
    <w:rsid w:val="008A567F"/>
    <w:rsid w:val="008A5B08"/>
    <w:rsid w:val="008A5D31"/>
    <w:rsid w:val="008A6337"/>
    <w:rsid w:val="008A6358"/>
    <w:rsid w:val="008A68B8"/>
    <w:rsid w:val="008A6963"/>
    <w:rsid w:val="008A6A52"/>
    <w:rsid w:val="008A6E2C"/>
    <w:rsid w:val="008A706E"/>
    <w:rsid w:val="008A7399"/>
    <w:rsid w:val="008A76AB"/>
    <w:rsid w:val="008A7C24"/>
    <w:rsid w:val="008B011A"/>
    <w:rsid w:val="008B04C2"/>
    <w:rsid w:val="008B0534"/>
    <w:rsid w:val="008B0647"/>
    <w:rsid w:val="008B07ED"/>
    <w:rsid w:val="008B0950"/>
    <w:rsid w:val="008B09A2"/>
    <w:rsid w:val="008B13D1"/>
    <w:rsid w:val="008B1A61"/>
    <w:rsid w:val="008B20B1"/>
    <w:rsid w:val="008B22D9"/>
    <w:rsid w:val="008B22F6"/>
    <w:rsid w:val="008B2CE6"/>
    <w:rsid w:val="008B2F2B"/>
    <w:rsid w:val="008B34EB"/>
    <w:rsid w:val="008B366C"/>
    <w:rsid w:val="008B40DD"/>
    <w:rsid w:val="008B4265"/>
    <w:rsid w:val="008B4547"/>
    <w:rsid w:val="008B468A"/>
    <w:rsid w:val="008B4A40"/>
    <w:rsid w:val="008B4DB4"/>
    <w:rsid w:val="008B507C"/>
    <w:rsid w:val="008B5296"/>
    <w:rsid w:val="008B53A8"/>
    <w:rsid w:val="008B5411"/>
    <w:rsid w:val="008B5D76"/>
    <w:rsid w:val="008B5E66"/>
    <w:rsid w:val="008B61C0"/>
    <w:rsid w:val="008B6832"/>
    <w:rsid w:val="008B6884"/>
    <w:rsid w:val="008B6B30"/>
    <w:rsid w:val="008B6DED"/>
    <w:rsid w:val="008B703B"/>
    <w:rsid w:val="008B7044"/>
    <w:rsid w:val="008B740B"/>
    <w:rsid w:val="008B7938"/>
    <w:rsid w:val="008B7E4D"/>
    <w:rsid w:val="008B7E97"/>
    <w:rsid w:val="008C005A"/>
    <w:rsid w:val="008C0347"/>
    <w:rsid w:val="008C040D"/>
    <w:rsid w:val="008C04EF"/>
    <w:rsid w:val="008C09C5"/>
    <w:rsid w:val="008C0A61"/>
    <w:rsid w:val="008C115C"/>
    <w:rsid w:val="008C15BB"/>
    <w:rsid w:val="008C1921"/>
    <w:rsid w:val="008C2615"/>
    <w:rsid w:val="008C2994"/>
    <w:rsid w:val="008C2D18"/>
    <w:rsid w:val="008C2DDC"/>
    <w:rsid w:val="008C36BD"/>
    <w:rsid w:val="008C37F6"/>
    <w:rsid w:val="008C397E"/>
    <w:rsid w:val="008C39E8"/>
    <w:rsid w:val="008C3B80"/>
    <w:rsid w:val="008C3D24"/>
    <w:rsid w:val="008C3D3F"/>
    <w:rsid w:val="008C3F7A"/>
    <w:rsid w:val="008C4475"/>
    <w:rsid w:val="008C44C5"/>
    <w:rsid w:val="008C49D5"/>
    <w:rsid w:val="008C4BB5"/>
    <w:rsid w:val="008C50AB"/>
    <w:rsid w:val="008C5144"/>
    <w:rsid w:val="008C53AC"/>
    <w:rsid w:val="008C556D"/>
    <w:rsid w:val="008C5E9D"/>
    <w:rsid w:val="008C5F32"/>
    <w:rsid w:val="008C6115"/>
    <w:rsid w:val="008C61FE"/>
    <w:rsid w:val="008C6FD8"/>
    <w:rsid w:val="008C7201"/>
    <w:rsid w:val="008C72CF"/>
    <w:rsid w:val="008C75C6"/>
    <w:rsid w:val="008C7A83"/>
    <w:rsid w:val="008D0048"/>
    <w:rsid w:val="008D04E9"/>
    <w:rsid w:val="008D10C5"/>
    <w:rsid w:val="008D1273"/>
    <w:rsid w:val="008D1531"/>
    <w:rsid w:val="008D1675"/>
    <w:rsid w:val="008D16DE"/>
    <w:rsid w:val="008D1B0C"/>
    <w:rsid w:val="008D1FA8"/>
    <w:rsid w:val="008D1FE9"/>
    <w:rsid w:val="008D21E0"/>
    <w:rsid w:val="008D2449"/>
    <w:rsid w:val="008D2621"/>
    <w:rsid w:val="008D2646"/>
    <w:rsid w:val="008D2F71"/>
    <w:rsid w:val="008D3112"/>
    <w:rsid w:val="008D336E"/>
    <w:rsid w:val="008D362F"/>
    <w:rsid w:val="008D3D74"/>
    <w:rsid w:val="008D3FD9"/>
    <w:rsid w:val="008D4BD1"/>
    <w:rsid w:val="008D5826"/>
    <w:rsid w:val="008D5A3B"/>
    <w:rsid w:val="008D61AB"/>
    <w:rsid w:val="008D6B49"/>
    <w:rsid w:val="008D6B98"/>
    <w:rsid w:val="008D6C6D"/>
    <w:rsid w:val="008D7141"/>
    <w:rsid w:val="008D73A7"/>
    <w:rsid w:val="008D7451"/>
    <w:rsid w:val="008D77F4"/>
    <w:rsid w:val="008D7FA4"/>
    <w:rsid w:val="008D7FE2"/>
    <w:rsid w:val="008E017C"/>
    <w:rsid w:val="008E0216"/>
    <w:rsid w:val="008E0272"/>
    <w:rsid w:val="008E05E3"/>
    <w:rsid w:val="008E0730"/>
    <w:rsid w:val="008E07A5"/>
    <w:rsid w:val="008E0834"/>
    <w:rsid w:val="008E126A"/>
    <w:rsid w:val="008E12DD"/>
    <w:rsid w:val="008E1406"/>
    <w:rsid w:val="008E244B"/>
    <w:rsid w:val="008E2463"/>
    <w:rsid w:val="008E24F6"/>
    <w:rsid w:val="008E269F"/>
    <w:rsid w:val="008E30C9"/>
    <w:rsid w:val="008E319E"/>
    <w:rsid w:val="008E3897"/>
    <w:rsid w:val="008E4343"/>
    <w:rsid w:val="008E44BF"/>
    <w:rsid w:val="008E48C0"/>
    <w:rsid w:val="008E4D44"/>
    <w:rsid w:val="008E53E3"/>
    <w:rsid w:val="008E55DF"/>
    <w:rsid w:val="008E5737"/>
    <w:rsid w:val="008E5C52"/>
    <w:rsid w:val="008E5D06"/>
    <w:rsid w:val="008E5FCB"/>
    <w:rsid w:val="008E6171"/>
    <w:rsid w:val="008E69FD"/>
    <w:rsid w:val="008E6AD1"/>
    <w:rsid w:val="008E6B46"/>
    <w:rsid w:val="008E6F0F"/>
    <w:rsid w:val="008E71EE"/>
    <w:rsid w:val="008E740D"/>
    <w:rsid w:val="008F0648"/>
    <w:rsid w:val="008F07DD"/>
    <w:rsid w:val="008F0A50"/>
    <w:rsid w:val="008F0AEA"/>
    <w:rsid w:val="008F0C33"/>
    <w:rsid w:val="008F0E45"/>
    <w:rsid w:val="008F1295"/>
    <w:rsid w:val="008F1546"/>
    <w:rsid w:val="008F189B"/>
    <w:rsid w:val="008F1D3F"/>
    <w:rsid w:val="008F27B7"/>
    <w:rsid w:val="008F2942"/>
    <w:rsid w:val="008F2A11"/>
    <w:rsid w:val="008F2E34"/>
    <w:rsid w:val="008F2FA7"/>
    <w:rsid w:val="008F3124"/>
    <w:rsid w:val="008F37A8"/>
    <w:rsid w:val="008F422B"/>
    <w:rsid w:val="008F4750"/>
    <w:rsid w:val="008F47DD"/>
    <w:rsid w:val="008F4C81"/>
    <w:rsid w:val="008F5020"/>
    <w:rsid w:val="008F53F8"/>
    <w:rsid w:val="008F5486"/>
    <w:rsid w:val="008F5689"/>
    <w:rsid w:val="008F5699"/>
    <w:rsid w:val="008F5B4C"/>
    <w:rsid w:val="008F67A6"/>
    <w:rsid w:val="008F6830"/>
    <w:rsid w:val="008F68F2"/>
    <w:rsid w:val="008F6D8D"/>
    <w:rsid w:val="008F713B"/>
    <w:rsid w:val="008F7FA4"/>
    <w:rsid w:val="009002C5"/>
    <w:rsid w:val="00900720"/>
    <w:rsid w:val="0090081D"/>
    <w:rsid w:val="009008F6"/>
    <w:rsid w:val="00900A49"/>
    <w:rsid w:val="00900A86"/>
    <w:rsid w:val="00900B17"/>
    <w:rsid w:val="00900C13"/>
    <w:rsid w:val="00901A6E"/>
    <w:rsid w:val="00902326"/>
    <w:rsid w:val="00902436"/>
    <w:rsid w:val="0090292F"/>
    <w:rsid w:val="00902972"/>
    <w:rsid w:val="00902D66"/>
    <w:rsid w:val="00903A85"/>
    <w:rsid w:val="00903D76"/>
    <w:rsid w:val="00903E09"/>
    <w:rsid w:val="009040DE"/>
    <w:rsid w:val="0090434A"/>
    <w:rsid w:val="009044E5"/>
    <w:rsid w:val="009045E0"/>
    <w:rsid w:val="00904E93"/>
    <w:rsid w:val="00904FB3"/>
    <w:rsid w:val="00905991"/>
    <w:rsid w:val="00905BB6"/>
    <w:rsid w:val="00906065"/>
    <w:rsid w:val="00906082"/>
    <w:rsid w:val="0090656F"/>
    <w:rsid w:val="00906629"/>
    <w:rsid w:val="0090666B"/>
    <w:rsid w:val="00906A2F"/>
    <w:rsid w:val="00906B13"/>
    <w:rsid w:val="00906ED6"/>
    <w:rsid w:val="00907860"/>
    <w:rsid w:val="00907E8A"/>
    <w:rsid w:val="009102CF"/>
    <w:rsid w:val="00910AF7"/>
    <w:rsid w:val="00910BB3"/>
    <w:rsid w:val="00911336"/>
    <w:rsid w:val="009113B3"/>
    <w:rsid w:val="009113D7"/>
    <w:rsid w:val="00911483"/>
    <w:rsid w:val="0091175B"/>
    <w:rsid w:val="00911C30"/>
    <w:rsid w:val="00911C70"/>
    <w:rsid w:val="00911D69"/>
    <w:rsid w:val="00911FA7"/>
    <w:rsid w:val="009121CA"/>
    <w:rsid w:val="009121F4"/>
    <w:rsid w:val="00912224"/>
    <w:rsid w:val="009124E4"/>
    <w:rsid w:val="009126B7"/>
    <w:rsid w:val="009134CD"/>
    <w:rsid w:val="0091380E"/>
    <w:rsid w:val="00913F50"/>
    <w:rsid w:val="009142C0"/>
    <w:rsid w:val="009142C8"/>
    <w:rsid w:val="0091465D"/>
    <w:rsid w:val="009147BE"/>
    <w:rsid w:val="00914C8E"/>
    <w:rsid w:val="009151A2"/>
    <w:rsid w:val="00915335"/>
    <w:rsid w:val="009159BF"/>
    <w:rsid w:val="00915A6F"/>
    <w:rsid w:val="00915B74"/>
    <w:rsid w:val="009162A4"/>
    <w:rsid w:val="00916678"/>
    <w:rsid w:val="0091684F"/>
    <w:rsid w:val="00917E26"/>
    <w:rsid w:val="00920423"/>
    <w:rsid w:val="009204F8"/>
    <w:rsid w:val="009205F1"/>
    <w:rsid w:val="00920DD7"/>
    <w:rsid w:val="00920EDE"/>
    <w:rsid w:val="009212A9"/>
    <w:rsid w:val="009219FE"/>
    <w:rsid w:val="00921BC1"/>
    <w:rsid w:val="009220AC"/>
    <w:rsid w:val="00922301"/>
    <w:rsid w:val="0092282E"/>
    <w:rsid w:val="00923E0D"/>
    <w:rsid w:val="0092406B"/>
    <w:rsid w:val="00924131"/>
    <w:rsid w:val="00924293"/>
    <w:rsid w:val="00924D35"/>
    <w:rsid w:val="00925328"/>
    <w:rsid w:val="00925360"/>
    <w:rsid w:val="00925597"/>
    <w:rsid w:val="00926388"/>
    <w:rsid w:val="009267B7"/>
    <w:rsid w:val="009268D4"/>
    <w:rsid w:val="00926FC3"/>
    <w:rsid w:val="009275F9"/>
    <w:rsid w:val="009277A0"/>
    <w:rsid w:val="009279D6"/>
    <w:rsid w:val="00927F7A"/>
    <w:rsid w:val="0093011F"/>
    <w:rsid w:val="00930646"/>
    <w:rsid w:val="0093088A"/>
    <w:rsid w:val="00930CF7"/>
    <w:rsid w:val="00930D5A"/>
    <w:rsid w:val="00930D98"/>
    <w:rsid w:val="00930FEC"/>
    <w:rsid w:val="009315D7"/>
    <w:rsid w:val="0093161C"/>
    <w:rsid w:val="00931B59"/>
    <w:rsid w:val="00931B68"/>
    <w:rsid w:val="00931B7F"/>
    <w:rsid w:val="00931C69"/>
    <w:rsid w:val="00931DA1"/>
    <w:rsid w:val="009321E8"/>
    <w:rsid w:val="009322F9"/>
    <w:rsid w:val="00932517"/>
    <w:rsid w:val="009326E6"/>
    <w:rsid w:val="00932716"/>
    <w:rsid w:val="009329EA"/>
    <w:rsid w:val="00932F27"/>
    <w:rsid w:val="00932FC5"/>
    <w:rsid w:val="00933688"/>
    <w:rsid w:val="0093394D"/>
    <w:rsid w:val="00933AD7"/>
    <w:rsid w:val="00933CED"/>
    <w:rsid w:val="00933DB8"/>
    <w:rsid w:val="0093430D"/>
    <w:rsid w:val="009344AC"/>
    <w:rsid w:val="009350BE"/>
    <w:rsid w:val="00935FA3"/>
    <w:rsid w:val="00936581"/>
    <w:rsid w:val="00936668"/>
    <w:rsid w:val="00936896"/>
    <w:rsid w:val="00936E75"/>
    <w:rsid w:val="00936FAF"/>
    <w:rsid w:val="009371C6"/>
    <w:rsid w:val="00937274"/>
    <w:rsid w:val="009375C3"/>
    <w:rsid w:val="00940CBF"/>
    <w:rsid w:val="009410AA"/>
    <w:rsid w:val="009411FB"/>
    <w:rsid w:val="00941321"/>
    <w:rsid w:val="00941914"/>
    <w:rsid w:val="009427CA"/>
    <w:rsid w:val="0094299A"/>
    <w:rsid w:val="00942A62"/>
    <w:rsid w:val="009434BB"/>
    <w:rsid w:val="00943BF2"/>
    <w:rsid w:val="00944354"/>
    <w:rsid w:val="00944425"/>
    <w:rsid w:val="0094458E"/>
    <w:rsid w:val="00944595"/>
    <w:rsid w:val="00944793"/>
    <w:rsid w:val="009449E1"/>
    <w:rsid w:val="00944DD8"/>
    <w:rsid w:val="009450E0"/>
    <w:rsid w:val="00945866"/>
    <w:rsid w:val="00945EE7"/>
    <w:rsid w:val="0094612E"/>
    <w:rsid w:val="0094644D"/>
    <w:rsid w:val="00946974"/>
    <w:rsid w:val="00946BE9"/>
    <w:rsid w:val="00946BF1"/>
    <w:rsid w:val="00946D7E"/>
    <w:rsid w:val="00946F28"/>
    <w:rsid w:val="00947158"/>
    <w:rsid w:val="009475E3"/>
    <w:rsid w:val="00947A51"/>
    <w:rsid w:val="00947BAA"/>
    <w:rsid w:val="00947E87"/>
    <w:rsid w:val="009501CD"/>
    <w:rsid w:val="00950801"/>
    <w:rsid w:val="00950BD9"/>
    <w:rsid w:val="0095138A"/>
    <w:rsid w:val="00951911"/>
    <w:rsid w:val="00951C24"/>
    <w:rsid w:val="00951F6E"/>
    <w:rsid w:val="00951F89"/>
    <w:rsid w:val="00952108"/>
    <w:rsid w:val="009524AE"/>
    <w:rsid w:val="009527DD"/>
    <w:rsid w:val="00952C0E"/>
    <w:rsid w:val="00953770"/>
    <w:rsid w:val="00953ACB"/>
    <w:rsid w:val="00954339"/>
    <w:rsid w:val="00954932"/>
    <w:rsid w:val="00955120"/>
    <w:rsid w:val="00955210"/>
    <w:rsid w:val="00955A37"/>
    <w:rsid w:val="00955C6F"/>
    <w:rsid w:val="00955CF8"/>
    <w:rsid w:val="00955D54"/>
    <w:rsid w:val="00955EFF"/>
    <w:rsid w:val="00955FE2"/>
    <w:rsid w:val="00956CA7"/>
    <w:rsid w:val="00956FA8"/>
    <w:rsid w:val="0095705E"/>
    <w:rsid w:val="009573AB"/>
    <w:rsid w:val="00957F5F"/>
    <w:rsid w:val="00957F72"/>
    <w:rsid w:val="00960070"/>
    <w:rsid w:val="009607BC"/>
    <w:rsid w:val="00960AF6"/>
    <w:rsid w:val="00960E7C"/>
    <w:rsid w:val="00960FE8"/>
    <w:rsid w:val="00961625"/>
    <w:rsid w:val="00961723"/>
    <w:rsid w:val="0096175C"/>
    <w:rsid w:val="009617CB"/>
    <w:rsid w:val="00961B30"/>
    <w:rsid w:val="009620F0"/>
    <w:rsid w:val="0096228E"/>
    <w:rsid w:val="0096234E"/>
    <w:rsid w:val="009628CE"/>
    <w:rsid w:val="00962B5D"/>
    <w:rsid w:val="00962E46"/>
    <w:rsid w:val="00963316"/>
    <w:rsid w:val="00963C3B"/>
    <w:rsid w:val="00963F1D"/>
    <w:rsid w:val="00964FE5"/>
    <w:rsid w:val="00965500"/>
    <w:rsid w:val="00966964"/>
    <w:rsid w:val="009669C5"/>
    <w:rsid w:val="0096717C"/>
    <w:rsid w:val="009674FD"/>
    <w:rsid w:val="0096779D"/>
    <w:rsid w:val="00967874"/>
    <w:rsid w:val="0096788E"/>
    <w:rsid w:val="00967BFE"/>
    <w:rsid w:val="00970136"/>
    <w:rsid w:val="00970405"/>
    <w:rsid w:val="009704BD"/>
    <w:rsid w:val="00970CA9"/>
    <w:rsid w:val="00970ECA"/>
    <w:rsid w:val="0097102B"/>
    <w:rsid w:val="00971663"/>
    <w:rsid w:val="009717FF"/>
    <w:rsid w:val="009718D4"/>
    <w:rsid w:val="00971A2C"/>
    <w:rsid w:val="00971DAD"/>
    <w:rsid w:val="00971DC1"/>
    <w:rsid w:val="00971E90"/>
    <w:rsid w:val="00971EC0"/>
    <w:rsid w:val="0097259C"/>
    <w:rsid w:val="00973579"/>
    <w:rsid w:val="009737FC"/>
    <w:rsid w:val="00973E2D"/>
    <w:rsid w:val="00973E4E"/>
    <w:rsid w:val="009740E0"/>
    <w:rsid w:val="0097423C"/>
    <w:rsid w:val="00974885"/>
    <w:rsid w:val="009748F9"/>
    <w:rsid w:val="0097496C"/>
    <w:rsid w:val="00974C60"/>
    <w:rsid w:val="00974F2E"/>
    <w:rsid w:val="009754D6"/>
    <w:rsid w:val="00975BEF"/>
    <w:rsid w:val="00975D13"/>
    <w:rsid w:val="009760AD"/>
    <w:rsid w:val="009763EE"/>
    <w:rsid w:val="0097660B"/>
    <w:rsid w:val="00976669"/>
    <w:rsid w:val="0097705E"/>
    <w:rsid w:val="009770B3"/>
    <w:rsid w:val="009770E3"/>
    <w:rsid w:val="00977BEF"/>
    <w:rsid w:val="00977CB6"/>
    <w:rsid w:val="00977CF8"/>
    <w:rsid w:val="0098037D"/>
    <w:rsid w:val="009810F7"/>
    <w:rsid w:val="009814D7"/>
    <w:rsid w:val="0098166A"/>
    <w:rsid w:val="009818C6"/>
    <w:rsid w:val="00981A8F"/>
    <w:rsid w:val="00981FDF"/>
    <w:rsid w:val="009823CE"/>
    <w:rsid w:val="00982A73"/>
    <w:rsid w:val="00982AF1"/>
    <w:rsid w:val="00982CAD"/>
    <w:rsid w:val="00983393"/>
    <w:rsid w:val="00983652"/>
    <w:rsid w:val="00983932"/>
    <w:rsid w:val="00983C49"/>
    <w:rsid w:val="00983CA3"/>
    <w:rsid w:val="00983EB0"/>
    <w:rsid w:val="00983F35"/>
    <w:rsid w:val="0098432D"/>
    <w:rsid w:val="0098526B"/>
    <w:rsid w:val="00985644"/>
    <w:rsid w:val="009856FB"/>
    <w:rsid w:val="00985C9A"/>
    <w:rsid w:val="00985EAE"/>
    <w:rsid w:val="0098601E"/>
    <w:rsid w:val="00986172"/>
    <w:rsid w:val="009862AD"/>
    <w:rsid w:val="0098677D"/>
    <w:rsid w:val="00986932"/>
    <w:rsid w:val="00986C7D"/>
    <w:rsid w:val="00986F2C"/>
    <w:rsid w:val="00986F59"/>
    <w:rsid w:val="0098709E"/>
    <w:rsid w:val="00987661"/>
    <w:rsid w:val="0098772D"/>
    <w:rsid w:val="00987953"/>
    <w:rsid w:val="00987D8B"/>
    <w:rsid w:val="009907FD"/>
    <w:rsid w:val="009908B8"/>
    <w:rsid w:val="009908DA"/>
    <w:rsid w:val="00990A87"/>
    <w:rsid w:val="00990E7A"/>
    <w:rsid w:val="009911B6"/>
    <w:rsid w:val="009917EE"/>
    <w:rsid w:val="00991B00"/>
    <w:rsid w:val="00991F80"/>
    <w:rsid w:val="0099262B"/>
    <w:rsid w:val="00992A45"/>
    <w:rsid w:val="00992F71"/>
    <w:rsid w:val="00993823"/>
    <w:rsid w:val="00993AF6"/>
    <w:rsid w:val="00993B95"/>
    <w:rsid w:val="00994016"/>
    <w:rsid w:val="00994EFA"/>
    <w:rsid w:val="00994EFF"/>
    <w:rsid w:val="00994F6A"/>
    <w:rsid w:val="00994F74"/>
    <w:rsid w:val="00995078"/>
    <w:rsid w:val="009950A9"/>
    <w:rsid w:val="00995AD2"/>
    <w:rsid w:val="00995F41"/>
    <w:rsid w:val="00996001"/>
    <w:rsid w:val="00996885"/>
    <w:rsid w:val="00996A19"/>
    <w:rsid w:val="00996DEE"/>
    <w:rsid w:val="00996EB0"/>
    <w:rsid w:val="00996FE7"/>
    <w:rsid w:val="009979B6"/>
    <w:rsid w:val="009979D4"/>
    <w:rsid w:val="00997D4D"/>
    <w:rsid w:val="009A0C07"/>
    <w:rsid w:val="009A1164"/>
    <w:rsid w:val="009A1215"/>
    <w:rsid w:val="009A1A4B"/>
    <w:rsid w:val="009A1BE2"/>
    <w:rsid w:val="009A1C7F"/>
    <w:rsid w:val="009A2443"/>
    <w:rsid w:val="009A24C2"/>
    <w:rsid w:val="009A267D"/>
    <w:rsid w:val="009A2A86"/>
    <w:rsid w:val="009A2E01"/>
    <w:rsid w:val="009A2F1D"/>
    <w:rsid w:val="009A2F70"/>
    <w:rsid w:val="009A3119"/>
    <w:rsid w:val="009A312A"/>
    <w:rsid w:val="009A371A"/>
    <w:rsid w:val="009A3985"/>
    <w:rsid w:val="009A4139"/>
    <w:rsid w:val="009A4786"/>
    <w:rsid w:val="009A4B4F"/>
    <w:rsid w:val="009A4DE4"/>
    <w:rsid w:val="009A504D"/>
    <w:rsid w:val="009A5215"/>
    <w:rsid w:val="009A5746"/>
    <w:rsid w:val="009A5794"/>
    <w:rsid w:val="009A596F"/>
    <w:rsid w:val="009A5E06"/>
    <w:rsid w:val="009A60AF"/>
    <w:rsid w:val="009A6188"/>
    <w:rsid w:val="009A6225"/>
    <w:rsid w:val="009A62D8"/>
    <w:rsid w:val="009A6960"/>
    <w:rsid w:val="009A6D82"/>
    <w:rsid w:val="009A71AF"/>
    <w:rsid w:val="009A7AE0"/>
    <w:rsid w:val="009A7F53"/>
    <w:rsid w:val="009B0084"/>
    <w:rsid w:val="009B0178"/>
    <w:rsid w:val="009B01B8"/>
    <w:rsid w:val="009B0281"/>
    <w:rsid w:val="009B0871"/>
    <w:rsid w:val="009B09CE"/>
    <w:rsid w:val="009B0A3A"/>
    <w:rsid w:val="009B1664"/>
    <w:rsid w:val="009B1679"/>
    <w:rsid w:val="009B168C"/>
    <w:rsid w:val="009B1A25"/>
    <w:rsid w:val="009B2010"/>
    <w:rsid w:val="009B21D4"/>
    <w:rsid w:val="009B242C"/>
    <w:rsid w:val="009B24A8"/>
    <w:rsid w:val="009B3036"/>
    <w:rsid w:val="009B31F0"/>
    <w:rsid w:val="009B3A97"/>
    <w:rsid w:val="009B3BCC"/>
    <w:rsid w:val="009B3CF4"/>
    <w:rsid w:val="009B41CC"/>
    <w:rsid w:val="009B44D7"/>
    <w:rsid w:val="009B459F"/>
    <w:rsid w:val="009B53D1"/>
    <w:rsid w:val="009B5434"/>
    <w:rsid w:val="009B5B55"/>
    <w:rsid w:val="009B5F7F"/>
    <w:rsid w:val="009B6779"/>
    <w:rsid w:val="009B7F39"/>
    <w:rsid w:val="009C0079"/>
    <w:rsid w:val="009C05EB"/>
    <w:rsid w:val="009C0802"/>
    <w:rsid w:val="009C0A18"/>
    <w:rsid w:val="009C126C"/>
    <w:rsid w:val="009C1318"/>
    <w:rsid w:val="009C1802"/>
    <w:rsid w:val="009C1C8D"/>
    <w:rsid w:val="009C2D00"/>
    <w:rsid w:val="009C32BC"/>
    <w:rsid w:val="009C357C"/>
    <w:rsid w:val="009C35A5"/>
    <w:rsid w:val="009C369A"/>
    <w:rsid w:val="009C3E43"/>
    <w:rsid w:val="009C41B4"/>
    <w:rsid w:val="009C41DC"/>
    <w:rsid w:val="009C41EB"/>
    <w:rsid w:val="009C44AA"/>
    <w:rsid w:val="009C4580"/>
    <w:rsid w:val="009C5A39"/>
    <w:rsid w:val="009C5BCB"/>
    <w:rsid w:val="009C5C62"/>
    <w:rsid w:val="009C6040"/>
    <w:rsid w:val="009C636C"/>
    <w:rsid w:val="009C640E"/>
    <w:rsid w:val="009C65B1"/>
    <w:rsid w:val="009C6728"/>
    <w:rsid w:val="009C67C2"/>
    <w:rsid w:val="009C6970"/>
    <w:rsid w:val="009C6BF5"/>
    <w:rsid w:val="009C72EB"/>
    <w:rsid w:val="009C7505"/>
    <w:rsid w:val="009C7760"/>
    <w:rsid w:val="009C77FF"/>
    <w:rsid w:val="009C7F04"/>
    <w:rsid w:val="009D0063"/>
    <w:rsid w:val="009D07EC"/>
    <w:rsid w:val="009D1202"/>
    <w:rsid w:val="009D198B"/>
    <w:rsid w:val="009D1EC4"/>
    <w:rsid w:val="009D205B"/>
    <w:rsid w:val="009D22AC"/>
    <w:rsid w:val="009D2452"/>
    <w:rsid w:val="009D25BE"/>
    <w:rsid w:val="009D29CA"/>
    <w:rsid w:val="009D2A64"/>
    <w:rsid w:val="009D2D27"/>
    <w:rsid w:val="009D32E4"/>
    <w:rsid w:val="009D32F6"/>
    <w:rsid w:val="009D34FF"/>
    <w:rsid w:val="009D38CC"/>
    <w:rsid w:val="009D3DC6"/>
    <w:rsid w:val="009D44C0"/>
    <w:rsid w:val="009D4C25"/>
    <w:rsid w:val="009D4CA9"/>
    <w:rsid w:val="009D5149"/>
    <w:rsid w:val="009D568B"/>
    <w:rsid w:val="009D5708"/>
    <w:rsid w:val="009D5779"/>
    <w:rsid w:val="009D58ED"/>
    <w:rsid w:val="009D61F9"/>
    <w:rsid w:val="009D651D"/>
    <w:rsid w:val="009D691F"/>
    <w:rsid w:val="009D6A4F"/>
    <w:rsid w:val="009D6D9E"/>
    <w:rsid w:val="009D7384"/>
    <w:rsid w:val="009D7E05"/>
    <w:rsid w:val="009E0664"/>
    <w:rsid w:val="009E0D5B"/>
    <w:rsid w:val="009E0F43"/>
    <w:rsid w:val="009E0F68"/>
    <w:rsid w:val="009E1002"/>
    <w:rsid w:val="009E105A"/>
    <w:rsid w:val="009E1782"/>
    <w:rsid w:val="009E1CAF"/>
    <w:rsid w:val="009E23E5"/>
    <w:rsid w:val="009E2771"/>
    <w:rsid w:val="009E2CA6"/>
    <w:rsid w:val="009E2F44"/>
    <w:rsid w:val="009E324F"/>
    <w:rsid w:val="009E3DB8"/>
    <w:rsid w:val="009E4134"/>
    <w:rsid w:val="009E434E"/>
    <w:rsid w:val="009E479D"/>
    <w:rsid w:val="009E47F0"/>
    <w:rsid w:val="009E482A"/>
    <w:rsid w:val="009E4B25"/>
    <w:rsid w:val="009E4C2C"/>
    <w:rsid w:val="009E509E"/>
    <w:rsid w:val="009E5538"/>
    <w:rsid w:val="009E5E2F"/>
    <w:rsid w:val="009E5E9C"/>
    <w:rsid w:val="009E6092"/>
    <w:rsid w:val="009E6281"/>
    <w:rsid w:val="009E66F0"/>
    <w:rsid w:val="009E6931"/>
    <w:rsid w:val="009E6A9F"/>
    <w:rsid w:val="009E6B28"/>
    <w:rsid w:val="009E6BFC"/>
    <w:rsid w:val="009E70B3"/>
    <w:rsid w:val="009E76FA"/>
    <w:rsid w:val="009E797B"/>
    <w:rsid w:val="009E7D50"/>
    <w:rsid w:val="009E7E58"/>
    <w:rsid w:val="009E7E88"/>
    <w:rsid w:val="009F000A"/>
    <w:rsid w:val="009F0014"/>
    <w:rsid w:val="009F02DF"/>
    <w:rsid w:val="009F0D4C"/>
    <w:rsid w:val="009F1C05"/>
    <w:rsid w:val="009F1D8A"/>
    <w:rsid w:val="009F20E7"/>
    <w:rsid w:val="009F25F6"/>
    <w:rsid w:val="009F2BB3"/>
    <w:rsid w:val="009F3386"/>
    <w:rsid w:val="009F357A"/>
    <w:rsid w:val="009F4828"/>
    <w:rsid w:val="009F493B"/>
    <w:rsid w:val="009F51F8"/>
    <w:rsid w:val="009F5223"/>
    <w:rsid w:val="009F5D6E"/>
    <w:rsid w:val="009F6104"/>
    <w:rsid w:val="009F6686"/>
    <w:rsid w:val="009F6690"/>
    <w:rsid w:val="009F6AB1"/>
    <w:rsid w:val="009F6B17"/>
    <w:rsid w:val="009F6C20"/>
    <w:rsid w:val="009F6D05"/>
    <w:rsid w:val="009F6F4A"/>
    <w:rsid w:val="009F6FD5"/>
    <w:rsid w:val="009F7105"/>
    <w:rsid w:val="009F71F5"/>
    <w:rsid w:val="009F7403"/>
    <w:rsid w:val="009F7489"/>
    <w:rsid w:val="009F7929"/>
    <w:rsid w:val="00A00120"/>
    <w:rsid w:val="00A00737"/>
    <w:rsid w:val="00A00B5B"/>
    <w:rsid w:val="00A01233"/>
    <w:rsid w:val="00A015CF"/>
    <w:rsid w:val="00A01621"/>
    <w:rsid w:val="00A018E6"/>
    <w:rsid w:val="00A01918"/>
    <w:rsid w:val="00A01CEC"/>
    <w:rsid w:val="00A0209D"/>
    <w:rsid w:val="00A0237A"/>
    <w:rsid w:val="00A0246F"/>
    <w:rsid w:val="00A02BA9"/>
    <w:rsid w:val="00A02BF2"/>
    <w:rsid w:val="00A02EB9"/>
    <w:rsid w:val="00A03AD6"/>
    <w:rsid w:val="00A03B20"/>
    <w:rsid w:val="00A040A9"/>
    <w:rsid w:val="00A040F2"/>
    <w:rsid w:val="00A041F6"/>
    <w:rsid w:val="00A04998"/>
    <w:rsid w:val="00A04BD8"/>
    <w:rsid w:val="00A04DE0"/>
    <w:rsid w:val="00A04E78"/>
    <w:rsid w:val="00A04F13"/>
    <w:rsid w:val="00A04F6B"/>
    <w:rsid w:val="00A054E6"/>
    <w:rsid w:val="00A057B8"/>
    <w:rsid w:val="00A05BE2"/>
    <w:rsid w:val="00A05F46"/>
    <w:rsid w:val="00A06297"/>
    <w:rsid w:val="00A06407"/>
    <w:rsid w:val="00A06411"/>
    <w:rsid w:val="00A06BC0"/>
    <w:rsid w:val="00A07CB2"/>
    <w:rsid w:val="00A106F8"/>
    <w:rsid w:val="00A10876"/>
    <w:rsid w:val="00A10AFC"/>
    <w:rsid w:val="00A11D6F"/>
    <w:rsid w:val="00A124A2"/>
    <w:rsid w:val="00A12678"/>
    <w:rsid w:val="00A129C6"/>
    <w:rsid w:val="00A12DF7"/>
    <w:rsid w:val="00A13168"/>
    <w:rsid w:val="00A13390"/>
    <w:rsid w:val="00A13B6C"/>
    <w:rsid w:val="00A13DA4"/>
    <w:rsid w:val="00A13EB3"/>
    <w:rsid w:val="00A14124"/>
    <w:rsid w:val="00A1432C"/>
    <w:rsid w:val="00A14539"/>
    <w:rsid w:val="00A14CA6"/>
    <w:rsid w:val="00A14CB7"/>
    <w:rsid w:val="00A14DDA"/>
    <w:rsid w:val="00A15A0B"/>
    <w:rsid w:val="00A15FA5"/>
    <w:rsid w:val="00A16A51"/>
    <w:rsid w:val="00A16B54"/>
    <w:rsid w:val="00A172F9"/>
    <w:rsid w:val="00A17AEB"/>
    <w:rsid w:val="00A17E40"/>
    <w:rsid w:val="00A20377"/>
    <w:rsid w:val="00A203C9"/>
    <w:rsid w:val="00A20A6B"/>
    <w:rsid w:val="00A20B55"/>
    <w:rsid w:val="00A21011"/>
    <w:rsid w:val="00A21113"/>
    <w:rsid w:val="00A2130C"/>
    <w:rsid w:val="00A213A9"/>
    <w:rsid w:val="00A22ADB"/>
    <w:rsid w:val="00A232F0"/>
    <w:rsid w:val="00A2342A"/>
    <w:rsid w:val="00A2348E"/>
    <w:rsid w:val="00A2363E"/>
    <w:rsid w:val="00A23B62"/>
    <w:rsid w:val="00A23C02"/>
    <w:rsid w:val="00A2413E"/>
    <w:rsid w:val="00A24168"/>
    <w:rsid w:val="00A2451A"/>
    <w:rsid w:val="00A24BE8"/>
    <w:rsid w:val="00A2514B"/>
    <w:rsid w:val="00A255A5"/>
    <w:rsid w:val="00A260C1"/>
    <w:rsid w:val="00A263CF"/>
    <w:rsid w:val="00A2640B"/>
    <w:rsid w:val="00A265EB"/>
    <w:rsid w:val="00A26AA8"/>
    <w:rsid w:val="00A26AC8"/>
    <w:rsid w:val="00A2729D"/>
    <w:rsid w:val="00A3023C"/>
    <w:rsid w:val="00A30440"/>
    <w:rsid w:val="00A30A5F"/>
    <w:rsid w:val="00A3189C"/>
    <w:rsid w:val="00A32AB0"/>
    <w:rsid w:val="00A33484"/>
    <w:rsid w:val="00A33A50"/>
    <w:rsid w:val="00A33E60"/>
    <w:rsid w:val="00A34408"/>
    <w:rsid w:val="00A348D8"/>
    <w:rsid w:val="00A34FA9"/>
    <w:rsid w:val="00A34FCF"/>
    <w:rsid w:val="00A351B5"/>
    <w:rsid w:val="00A35490"/>
    <w:rsid w:val="00A354CA"/>
    <w:rsid w:val="00A358D7"/>
    <w:rsid w:val="00A35923"/>
    <w:rsid w:val="00A35971"/>
    <w:rsid w:val="00A35D58"/>
    <w:rsid w:val="00A3610F"/>
    <w:rsid w:val="00A36695"/>
    <w:rsid w:val="00A36734"/>
    <w:rsid w:val="00A36A95"/>
    <w:rsid w:val="00A37012"/>
    <w:rsid w:val="00A370DF"/>
    <w:rsid w:val="00A37704"/>
    <w:rsid w:val="00A37BBB"/>
    <w:rsid w:val="00A37EC9"/>
    <w:rsid w:val="00A37FEF"/>
    <w:rsid w:val="00A40549"/>
    <w:rsid w:val="00A408DE"/>
    <w:rsid w:val="00A40927"/>
    <w:rsid w:val="00A409CF"/>
    <w:rsid w:val="00A40BE8"/>
    <w:rsid w:val="00A40D30"/>
    <w:rsid w:val="00A40DF9"/>
    <w:rsid w:val="00A41573"/>
    <w:rsid w:val="00A415A2"/>
    <w:rsid w:val="00A41712"/>
    <w:rsid w:val="00A42108"/>
    <w:rsid w:val="00A4225A"/>
    <w:rsid w:val="00A426B6"/>
    <w:rsid w:val="00A42AE6"/>
    <w:rsid w:val="00A42BE8"/>
    <w:rsid w:val="00A42EE8"/>
    <w:rsid w:val="00A43055"/>
    <w:rsid w:val="00A4321C"/>
    <w:rsid w:val="00A43329"/>
    <w:rsid w:val="00A438B6"/>
    <w:rsid w:val="00A43947"/>
    <w:rsid w:val="00A43ED2"/>
    <w:rsid w:val="00A44310"/>
    <w:rsid w:val="00A443E1"/>
    <w:rsid w:val="00A44521"/>
    <w:rsid w:val="00A449AE"/>
    <w:rsid w:val="00A44CE1"/>
    <w:rsid w:val="00A44E63"/>
    <w:rsid w:val="00A450B2"/>
    <w:rsid w:val="00A454D7"/>
    <w:rsid w:val="00A459A2"/>
    <w:rsid w:val="00A45A89"/>
    <w:rsid w:val="00A45D10"/>
    <w:rsid w:val="00A46715"/>
    <w:rsid w:val="00A46909"/>
    <w:rsid w:val="00A46A51"/>
    <w:rsid w:val="00A46EA6"/>
    <w:rsid w:val="00A46F3F"/>
    <w:rsid w:val="00A47828"/>
    <w:rsid w:val="00A47C99"/>
    <w:rsid w:val="00A503A8"/>
    <w:rsid w:val="00A50619"/>
    <w:rsid w:val="00A507AF"/>
    <w:rsid w:val="00A509FC"/>
    <w:rsid w:val="00A50D61"/>
    <w:rsid w:val="00A50E17"/>
    <w:rsid w:val="00A5163D"/>
    <w:rsid w:val="00A51846"/>
    <w:rsid w:val="00A518C1"/>
    <w:rsid w:val="00A519A5"/>
    <w:rsid w:val="00A52204"/>
    <w:rsid w:val="00A522B3"/>
    <w:rsid w:val="00A52355"/>
    <w:rsid w:val="00A524A4"/>
    <w:rsid w:val="00A524E6"/>
    <w:rsid w:val="00A525D4"/>
    <w:rsid w:val="00A52C2F"/>
    <w:rsid w:val="00A52F55"/>
    <w:rsid w:val="00A533A7"/>
    <w:rsid w:val="00A53D42"/>
    <w:rsid w:val="00A544C0"/>
    <w:rsid w:val="00A5454C"/>
    <w:rsid w:val="00A54B97"/>
    <w:rsid w:val="00A54D9A"/>
    <w:rsid w:val="00A55062"/>
    <w:rsid w:val="00A551DC"/>
    <w:rsid w:val="00A55395"/>
    <w:rsid w:val="00A5548C"/>
    <w:rsid w:val="00A557EA"/>
    <w:rsid w:val="00A55C98"/>
    <w:rsid w:val="00A5614D"/>
    <w:rsid w:val="00A562AE"/>
    <w:rsid w:val="00A5681E"/>
    <w:rsid w:val="00A56B4E"/>
    <w:rsid w:val="00A57437"/>
    <w:rsid w:val="00A57481"/>
    <w:rsid w:val="00A57666"/>
    <w:rsid w:val="00A57815"/>
    <w:rsid w:val="00A57ADE"/>
    <w:rsid w:val="00A57B6F"/>
    <w:rsid w:val="00A60AEF"/>
    <w:rsid w:val="00A60B4B"/>
    <w:rsid w:val="00A60BF3"/>
    <w:rsid w:val="00A616C1"/>
    <w:rsid w:val="00A61D27"/>
    <w:rsid w:val="00A62201"/>
    <w:rsid w:val="00A6245A"/>
    <w:rsid w:val="00A62915"/>
    <w:rsid w:val="00A62AC9"/>
    <w:rsid w:val="00A62F14"/>
    <w:rsid w:val="00A62F91"/>
    <w:rsid w:val="00A630B8"/>
    <w:rsid w:val="00A633EC"/>
    <w:rsid w:val="00A6361B"/>
    <w:rsid w:val="00A63873"/>
    <w:rsid w:val="00A63C8D"/>
    <w:rsid w:val="00A63D70"/>
    <w:rsid w:val="00A63E98"/>
    <w:rsid w:val="00A64C4F"/>
    <w:rsid w:val="00A64DB3"/>
    <w:rsid w:val="00A65262"/>
    <w:rsid w:val="00A65448"/>
    <w:rsid w:val="00A654E6"/>
    <w:rsid w:val="00A65522"/>
    <w:rsid w:val="00A656AB"/>
    <w:rsid w:val="00A656D9"/>
    <w:rsid w:val="00A65703"/>
    <w:rsid w:val="00A65A28"/>
    <w:rsid w:val="00A65D6D"/>
    <w:rsid w:val="00A65F43"/>
    <w:rsid w:val="00A66254"/>
    <w:rsid w:val="00A667D6"/>
    <w:rsid w:val="00A670AA"/>
    <w:rsid w:val="00A67338"/>
    <w:rsid w:val="00A6737A"/>
    <w:rsid w:val="00A67C66"/>
    <w:rsid w:val="00A701B9"/>
    <w:rsid w:val="00A70226"/>
    <w:rsid w:val="00A70946"/>
    <w:rsid w:val="00A70953"/>
    <w:rsid w:val="00A70D55"/>
    <w:rsid w:val="00A71010"/>
    <w:rsid w:val="00A71115"/>
    <w:rsid w:val="00A714C6"/>
    <w:rsid w:val="00A71B50"/>
    <w:rsid w:val="00A71D10"/>
    <w:rsid w:val="00A72298"/>
    <w:rsid w:val="00A72543"/>
    <w:rsid w:val="00A72C9A"/>
    <w:rsid w:val="00A73123"/>
    <w:rsid w:val="00A73240"/>
    <w:rsid w:val="00A7354F"/>
    <w:rsid w:val="00A737AC"/>
    <w:rsid w:val="00A74703"/>
    <w:rsid w:val="00A74D76"/>
    <w:rsid w:val="00A7516A"/>
    <w:rsid w:val="00A75484"/>
    <w:rsid w:val="00A76109"/>
    <w:rsid w:val="00A766CE"/>
    <w:rsid w:val="00A7674D"/>
    <w:rsid w:val="00A767F0"/>
    <w:rsid w:val="00A76F46"/>
    <w:rsid w:val="00A77745"/>
    <w:rsid w:val="00A779F9"/>
    <w:rsid w:val="00A77BFA"/>
    <w:rsid w:val="00A80A12"/>
    <w:rsid w:val="00A80DD5"/>
    <w:rsid w:val="00A80EC3"/>
    <w:rsid w:val="00A8111F"/>
    <w:rsid w:val="00A811EB"/>
    <w:rsid w:val="00A8155B"/>
    <w:rsid w:val="00A818B1"/>
    <w:rsid w:val="00A81C3F"/>
    <w:rsid w:val="00A822F5"/>
    <w:rsid w:val="00A8240B"/>
    <w:rsid w:val="00A8255E"/>
    <w:rsid w:val="00A829C7"/>
    <w:rsid w:val="00A82A37"/>
    <w:rsid w:val="00A82B8E"/>
    <w:rsid w:val="00A82DF1"/>
    <w:rsid w:val="00A82EE3"/>
    <w:rsid w:val="00A83218"/>
    <w:rsid w:val="00A839C4"/>
    <w:rsid w:val="00A83D60"/>
    <w:rsid w:val="00A83FBB"/>
    <w:rsid w:val="00A840D2"/>
    <w:rsid w:val="00A846D8"/>
    <w:rsid w:val="00A84887"/>
    <w:rsid w:val="00A84BF5"/>
    <w:rsid w:val="00A84C0B"/>
    <w:rsid w:val="00A84C57"/>
    <w:rsid w:val="00A8530A"/>
    <w:rsid w:val="00A8554A"/>
    <w:rsid w:val="00A85B6E"/>
    <w:rsid w:val="00A85E0D"/>
    <w:rsid w:val="00A863A4"/>
    <w:rsid w:val="00A86859"/>
    <w:rsid w:val="00A86A63"/>
    <w:rsid w:val="00A87203"/>
    <w:rsid w:val="00A873ED"/>
    <w:rsid w:val="00A87727"/>
    <w:rsid w:val="00A87C39"/>
    <w:rsid w:val="00A87CAC"/>
    <w:rsid w:val="00A87F7B"/>
    <w:rsid w:val="00A9017B"/>
    <w:rsid w:val="00A90354"/>
    <w:rsid w:val="00A90565"/>
    <w:rsid w:val="00A90A31"/>
    <w:rsid w:val="00A90A77"/>
    <w:rsid w:val="00A90FE7"/>
    <w:rsid w:val="00A916BA"/>
    <w:rsid w:val="00A924A5"/>
    <w:rsid w:val="00A927BC"/>
    <w:rsid w:val="00A92A6E"/>
    <w:rsid w:val="00A92B58"/>
    <w:rsid w:val="00A92C4E"/>
    <w:rsid w:val="00A92FAC"/>
    <w:rsid w:val="00A93237"/>
    <w:rsid w:val="00A937E4"/>
    <w:rsid w:val="00A93CF8"/>
    <w:rsid w:val="00A9438D"/>
    <w:rsid w:val="00A94619"/>
    <w:rsid w:val="00A95244"/>
    <w:rsid w:val="00A955F7"/>
    <w:rsid w:val="00A9560B"/>
    <w:rsid w:val="00A95CBC"/>
    <w:rsid w:val="00A95FE9"/>
    <w:rsid w:val="00A96662"/>
    <w:rsid w:val="00A968CF"/>
    <w:rsid w:val="00A970C2"/>
    <w:rsid w:val="00A9784C"/>
    <w:rsid w:val="00A979AD"/>
    <w:rsid w:val="00A97C06"/>
    <w:rsid w:val="00AA00F3"/>
    <w:rsid w:val="00AA0177"/>
    <w:rsid w:val="00AA035D"/>
    <w:rsid w:val="00AA138E"/>
    <w:rsid w:val="00AA14BA"/>
    <w:rsid w:val="00AA1717"/>
    <w:rsid w:val="00AA1B44"/>
    <w:rsid w:val="00AA1F7F"/>
    <w:rsid w:val="00AA2102"/>
    <w:rsid w:val="00AA2116"/>
    <w:rsid w:val="00AA265E"/>
    <w:rsid w:val="00AA28B8"/>
    <w:rsid w:val="00AA28D8"/>
    <w:rsid w:val="00AA2F90"/>
    <w:rsid w:val="00AA324A"/>
    <w:rsid w:val="00AA3520"/>
    <w:rsid w:val="00AA3955"/>
    <w:rsid w:val="00AA3FE3"/>
    <w:rsid w:val="00AA44D8"/>
    <w:rsid w:val="00AA4D23"/>
    <w:rsid w:val="00AA566A"/>
    <w:rsid w:val="00AA587B"/>
    <w:rsid w:val="00AA5FED"/>
    <w:rsid w:val="00AA677F"/>
    <w:rsid w:val="00AA695C"/>
    <w:rsid w:val="00AA6EB8"/>
    <w:rsid w:val="00AA7560"/>
    <w:rsid w:val="00AA7940"/>
    <w:rsid w:val="00AB00D4"/>
    <w:rsid w:val="00AB0160"/>
    <w:rsid w:val="00AB0350"/>
    <w:rsid w:val="00AB03F0"/>
    <w:rsid w:val="00AB04B9"/>
    <w:rsid w:val="00AB0946"/>
    <w:rsid w:val="00AB0CA5"/>
    <w:rsid w:val="00AB0E7F"/>
    <w:rsid w:val="00AB1581"/>
    <w:rsid w:val="00AB15D6"/>
    <w:rsid w:val="00AB19A0"/>
    <w:rsid w:val="00AB1C26"/>
    <w:rsid w:val="00AB2192"/>
    <w:rsid w:val="00AB2380"/>
    <w:rsid w:val="00AB2AC5"/>
    <w:rsid w:val="00AB2E98"/>
    <w:rsid w:val="00AB32AB"/>
    <w:rsid w:val="00AB3590"/>
    <w:rsid w:val="00AB35C6"/>
    <w:rsid w:val="00AB41CC"/>
    <w:rsid w:val="00AB47CE"/>
    <w:rsid w:val="00AB4A45"/>
    <w:rsid w:val="00AB4FFD"/>
    <w:rsid w:val="00AB5087"/>
    <w:rsid w:val="00AB52BF"/>
    <w:rsid w:val="00AB5322"/>
    <w:rsid w:val="00AB54C4"/>
    <w:rsid w:val="00AB5A50"/>
    <w:rsid w:val="00AB6E10"/>
    <w:rsid w:val="00AB6E4C"/>
    <w:rsid w:val="00AB7087"/>
    <w:rsid w:val="00AB7367"/>
    <w:rsid w:val="00AB7899"/>
    <w:rsid w:val="00AB7AC8"/>
    <w:rsid w:val="00AB7B67"/>
    <w:rsid w:val="00AB7FA7"/>
    <w:rsid w:val="00AC064E"/>
    <w:rsid w:val="00AC0B3E"/>
    <w:rsid w:val="00AC0B70"/>
    <w:rsid w:val="00AC0C57"/>
    <w:rsid w:val="00AC1221"/>
    <w:rsid w:val="00AC1468"/>
    <w:rsid w:val="00AC17F6"/>
    <w:rsid w:val="00AC1D52"/>
    <w:rsid w:val="00AC26B6"/>
    <w:rsid w:val="00AC305B"/>
    <w:rsid w:val="00AC32F4"/>
    <w:rsid w:val="00AC3437"/>
    <w:rsid w:val="00AC37EB"/>
    <w:rsid w:val="00AC3893"/>
    <w:rsid w:val="00AC3B3F"/>
    <w:rsid w:val="00AC3FDB"/>
    <w:rsid w:val="00AC4563"/>
    <w:rsid w:val="00AC45D6"/>
    <w:rsid w:val="00AC481C"/>
    <w:rsid w:val="00AC4821"/>
    <w:rsid w:val="00AC48F7"/>
    <w:rsid w:val="00AC586F"/>
    <w:rsid w:val="00AC594B"/>
    <w:rsid w:val="00AC5C36"/>
    <w:rsid w:val="00AC5E30"/>
    <w:rsid w:val="00AC5F40"/>
    <w:rsid w:val="00AC6185"/>
    <w:rsid w:val="00AC6679"/>
    <w:rsid w:val="00AC6697"/>
    <w:rsid w:val="00AC6C43"/>
    <w:rsid w:val="00AC6C98"/>
    <w:rsid w:val="00AC7217"/>
    <w:rsid w:val="00AC7955"/>
    <w:rsid w:val="00AC7C0D"/>
    <w:rsid w:val="00AC7CAA"/>
    <w:rsid w:val="00AC7FAA"/>
    <w:rsid w:val="00AD01B1"/>
    <w:rsid w:val="00AD02C3"/>
    <w:rsid w:val="00AD02E9"/>
    <w:rsid w:val="00AD035D"/>
    <w:rsid w:val="00AD0756"/>
    <w:rsid w:val="00AD08E3"/>
    <w:rsid w:val="00AD0E9A"/>
    <w:rsid w:val="00AD1733"/>
    <w:rsid w:val="00AD1910"/>
    <w:rsid w:val="00AD1983"/>
    <w:rsid w:val="00AD198D"/>
    <w:rsid w:val="00AD1BF5"/>
    <w:rsid w:val="00AD1ED4"/>
    <w:rsid w:val="00AD21CF"/>
    <w:rsid w:val="00AD2244"/>
    <w:rsid w:val="00AD27FE"/>
    <w:rsid w:val="00AD2E0F"/>
    <w:rsid w:val="00AD396C"/>
    <w:rsid w:val="00AD4216"/>
    <w:rsid w:val="00AD42D1"/>
    <w:rsid w:val="00AD489B"/>
    <w:rsid w:val="00AD4F56"/>
    <w:rsid w:val="00AD5524"/>
    <w:rsid w:val="00AD5585"/>
    <w:rsid w:val="00AD57B0"/>
    <w:rsid w:val="00AD57C8"/>
    <w:rsid w:val="00AD5AA9"/>
    <w:rsid w:val="00AD5AD5"/>
    <w:rsid w:val="00AD5B28"/>
    <w:rsid w:val="00AD6022"/>
    <w:rsid w:val="00AD63CB"/>
    <w:rsid w:val="00AD641B"/>
    <w:rsid w:val="00AD68CB"/>
    <w:rsid w:val="00AD6E4D"/>
    <w:rsid w:val="00AD7446"/>
    <w:rsid w:val="00AD7614"/>
    <w:rsid w:val="00AD7927"/>
    <w:rsid w:val="00AE0668"/>
    <w:rsid w:val="00AE0C9C"/>
    <w:rsid w:val="00AE114C"/>
    <w:rsid w:val="00AE12D1"/>
    <w:rsid w:val="00AE1301"/>
    <w:rsid w:val="00AE1348"/>
    <w:rsid w:val="00AE15F2"/>
    <w:rsid w:val="00AE16BE"/>
    <w:rsid w:val="00AE17F1"/>
    <w:rsid w:val="00AE1D35"/>
    <w:rsid w:val="00AE22B5"/>
    <w:rsid w:val="00AE2728"/>
    <w:rsid w:val="00AE305C"/>
    <w:rsid w:val="00AE344A"/>
    <w:rsid w:val="00AE38BB"/>
    <w:rsid w:val="00AE3D73"/>
    <w:rsid w:val="00AE4102"/>
    <w:rsid w:val="00AE430F"/>
    <w:rsid w:val="00AE4793"/>
    <w:rsid w:val="00AE4DE0"/>
    <w:rsid w:val="00AE563A"/>
    <w:rsid w:val="00AE58E8"/>
    <w:rsid w:val="00AE59A0"/>
    <w:rsid w:val="00AE5ED9"/>
    <w:rsid w:val="00AE5EED"/>
    <w:rsid w:val="00AE63D8"/>
    <w:rsid w:val="00AE660B"/>
    <w:rsid w:val="00AE6E2D"/>
    <w:rsid w:val="00AE71CC"/>
    <w:rsid w:val="00AE7260"/>
    <w:rsid w:val="00AE74E4"/>
    <w:rsid w:val="00AE75B7"/>
    <w:rsid w:val="00AE7AAE"/>
    <w:rsid w:val="00AE7D5A"/>
    <w:rsid w:val="00AF0A68"/>
    <w:rsid w:val="00AF0C67"/>
    <w:rsid w:val="00AF0FC3"/>
    <w:rsid w:val="00AF10E5"/>
    <w:rsid w:val="00AF11C1"/>
    <w:rsid w:val="00AF18CD"/>
    <w:rsid w:val="00AF1E65"/>
    <w:rsid w:val="00AF25E5"/>
    <w:rsid w:val="00AF261C"/>
    <w:rsid w:val="00AF2720"/>
    <w:rsid w:val="00AF28C4"/>
    <w:rsid w:val="00AF2AE4"/>
    <w:rsid w:val="00AF2BE3"/>
    <w:rsid w:val="00AF2F82"/>
    <w:rsid w:val="00AF30BB"/>
    <w:rsid w:val="00AF3148"/>
    <w:rsid w:val="00AF38D5"/>
    <w:rsid w:val="00AF398B"/>
    <w:rsid w:val="00AF39CC"/>
    <w:rsid w:val="00AF3A6A"/>
    <w:rsid w:val="00AF3B2E"/>
    <w:rsid w:val="00AF3B98"/>
    <w:rsid w:val="00AF3F87"/>
    <w:rsid w:val="00AF464D"/>
    <w:rsid w:val="00AF4C62"/>
    <w:rsid w:val="00AF4D31"/>
    <w:rsid w:val="00AF5190"/>
    <w:rsid w:val="00AF51D2"/>
    <w:rsid w:val="00AF5952"/>
    <w:rsid w:val="00AF59F8"/>
    <w:rsid w:val="00AF5B9D"/>
    <w:rsid w:val="00AF605B"/>
    <w:rsid w:val="00AF60C0"/>
    <w:rsid w:val="00AF66D6"/>
    <w:rsid w:val="00AF70C5"/>
    <w:rsid w:val="00AF72BC"/>
    <w:rsid w:val="00AF7309"/>
    <w:rsid w:val="00AF731C"/>
    <w:rsid w:val="00AF7B35"/>
    <w:rsid w:val="00AF7E05"/>
    <w:rsid w:val="00B00104"/>
    <w:rsid w:val="00B0011F"/>
    <w:rsid w:val="00B0043D"/>
    <w:rsid w:val="00B0049B"/>
    <w:rsid w:val="00B0049C"/>
    <w:rsid w:val="00B00F25"/>
    <w:rsid w:val="00B02162"/>
    <w:rsid w:val="00B022EF"/>
    <w:rsid w:val="00B027D4"/>
    <w:rsid w:val="00B02866"/>
    <w:rsid w:val="00B02E7A"/>
    <w:rsid w:val="00B03212"/>
    <w:rsid w:val="00B032B0"/>
    <w:rsid w:val="00B0341C"/>
    <w:rsid w:val="00B037A6"/>
    <w:rsid w:val="00B039BE"/>
    <w:rsid w:val="00B03E93"/>
    <w:rsid w:val="00B04852"/>
    <w:rsid w:val="00B05006"/>
    <w:rsid w:val="00B052F0"/>
    <w:rsid w:val="00B055DF"/>
    <w:rsid w:val="00B057FF"/>
    <w:rsid w:val="00B0582C"/>
    <w:rsid w:val="00B05B84"/>
    <w:rsid w:val="00B05E9D"/>
    <w:rsid w:val="00B06120"/>
    <w:rsid w:val="00B062C9"/>
    <w:rsid w:val="00B062E8"/>
    <w:rsid w:val="00B07079"/>
    <w:rsid w:val="00B07393"/>
    <w:rsid w:val="00B075F1"/>
    <w:rsid w:val="00B077EC"/>
    <w:rsid w:val="00B100B6"/>
    <w:rsid w:val="00B10403"/>
    <w:rsid w:val="00B1042A"/>
    <w:rsid w:val="00B10476"/>
    <w:rsid w:val="00B104AB"/>
    <w:rsid w:val="00B10876"/>
    <w:rsid w:val="00B109D5"/>
    <w:rsid w:val="00B1102F"/>
    <w:rsid w:val="00B11428"/>
    <w:rsid w:val="00B11719"/>
    <w:rsid w:val="00B11778"/>
    <w:rsid w:val="00B118E8"/>
    <w:rsid w:val="00B11F75"/>
    <w:rsid w:val="00B1220B"/>
    <w:rsid w:val="00B12321"/>
    <w:rsid w:val="00B12615"/>
    <w:rsid w:val="00B1276F"/>
    <w:rsid w:val="00B12916"/>
    <w:rsid w:val="00B12AF3"/>
    <w:rsid w:val="00B12BEC"/>
    <w:rsid w:val="00B12E05"/>
    <w:rsid w:val="00B130E5"/>
    <w:rsid w:val="00B1311B"/>
    <w:rsid w:val="00B13499"/>
    <w:rsid w:val="00B135A1"/>
    <w:rsid w:val="00B13813"/>
    <w:rsid w:val="00B13C45"/>
    <w:rsid w:val="00B13FBD"/>
    <w:rsid w:val="00B14958"/>
    <w:rsid w:val="00B1501D"/>
    <w:rsid w:val="00B1503F"/>
    <w:rsid w:val="00B1509E"/>
    <w:rsid w:val="00B151D1"/>
    <w:rsid w:val="00B15A07"/>
    <w:rsid w:val="00B15DC1"/>
    <w:rsid w:val="00B166F2"/>
    <w:rsid w:val="00B1672C"/>
    <w:rsid w:val="00B16D7B"/>
    <w:rsid w:val="00B16DC2"/>
    <w:rsid w:val="00B170AB"/>
    <w:rsid w:val="00B17316"/>
    <w:rsid w:val="00B1779D"/>
    <w:rsid w:val="00B1780D"/>
    <w:rsid w:val="00B17B51"/>
    <w:rsid w:val="00B17ED5"/>
    <w:rsid w:val="00B17FE2"/>
    <w:rsid w:val="00B200AD"/>
    <w:rsid w:val="00B2041A"/>
    <w:rsid w:val="00B2079A"/>
    <w:rsid w:val="00B208D3"/>
    <w:rsid w:val="00B20995"/>
    <w:rsid w:val="00B20D5D"/>
    <w:rsid w:val="00B2114D"/>
    <w:rsid w:val="00B21312"/>
    <w:rsid w:val="00B21712"/>
    <w:rsid w:val="00B21C76"/>
    <w:rsid w:val="00B220EF"/>
    <w:rsid w:val="00B22184"/>
    <w:rsid w:val="00B22441"/>
    <w:rsid w:val="00B22744"/>
    <w:rsid w:val="00B22C1A"/>
    <w:rsid w:val="00B231F6"/>
    <w:rsid w:val="00B23310"/>
    <w:rsid w:val="00B23D55"/>
    <w:rsid w:val="00B241A0"/>
    <w:rsid w:val="00B244D6"/>
    <w:rsid w:val="00B24733"/>
    <w:rsid w:val="00B24D96"/>
    <w:rsid w:val="00B251CA"/>
    <w:rsid w:val="00B25323"/>
    <w:rsid w:val="00B2547A"/>
    <w:rsid w:val="00B25777"/>
    <w:rsid w:val="00B25D15"/>
    <w:rsid w:val="00B25D9F"/>
    <w:rsid w:val="00B25E16"/>
    <w:rsid w:val="00B25E8D"/>
    <w:rsid w:val="00B26143"/>
    <w:rsid w:val="00B2635C"/>
    <w:rsid w:val="00B264A4"/>
    <w:rsid w:val="00B26568"/>
    <w:rsid w:val="00B26791"/>
    <w:rsid w:val="00B26B8E"/>
    <w:rsid w:val="00B26D76"/>
    <w:rsid w:val="00B26EB9"/>
    <w:rsid w:val="00B27135"/>
    <w:rsid w:val="00B27C97"/>
    <w:rsid w:val="00B27F3C"/>
    <w:rsid w:val="00B27FF8"/>
    <w:rsid w:val="00B3000A"/>
    <w:rsid w:val="00B30011"/>
    <w:rsid w:val="00B30EE7"/>
    <w:rsid w:val="00B30FAE"/>
    <w:rsid w:val="00B312CC"/>
    <w:rsid w:val="00B3165B"/>
    <w:rsid w:val="00B32DC2"/>
    <w:rsid w:val="00B32DEE"/>
    <w:rsid w:val="00B335EB"/>
    <w:rsid w:val="00B33855"/>
    <w:rsid w:val="00B3420E"/>
    <w:rsid w:val="00B3434B"/>
    <w:rsid w:val="00B3486E"/>
    <w:rsid w:val="00B34B62"/>
    <w:rsid w:val="00B34C6A"/>
    <w:rsid w:val="00B34F82"/>
    <w:rsid w:val="00B35242"/>
    <w:rsid w:val="00B35497"/>
    <w:rsid w:val="00B359C0"/>
    <w:rsid w:val="00B35A39"/>
    <w:rsid w:val="00B365BB"/>
    <w:rsid w:val="00B365CE"/>
    <w:rsid w:val="00B36646"/>
    <w:rsid w:val="00B370EF"/>
    <w:rsid w:val="00B37170"/>
    <w:rsid w:val="00B3779A"/>
    <w:rsid w:val="00B37C93"/>
    <w:rsid w:val="00B401DB"/>
    <w:rsid w:val="00B408F8"/>
    <w:rsid w:val="00B4094A"/>
    <w:rsid w:val="00B4098A"/>
    <w:rsid w:val="00B4099A"/>
    <w:rsid w:val="00B40E85"/>
    <w:rsid w:val="00B41380"/>
    <w:rsid w:val="00B41A0F"/>
    <w:rsid w:val="00B41F63"/>
    <w:rsid w:val="00B420E5"/>
    <w:rsid w:val="00B42471"/>
    <w:rsid w:val="00B42DD6"/>
    <w:rsid w:val="00B433CD"/>
    <w:rsid w:val="00B43BC6"/>
    <w:rsid w:val="00B4401A"/>
    <w:rsid w:val="00B441E5"/>
    <w:rsid w:val="00B44733"/>
    <w:rsid w:val="00B44ABE"/>
    <w:rsid w:val="00B45347"/>
    <w:rsid w:val="00B455BC"/>
    <w:rsid w:val="00B45B88"/>
    <w:rsid w:val="00B46ACB"/>
    <w:rsid w:val="00B46C3E"/>
    <w:rsid w:val="00B507E2"/>
    <w:rsid w:val="00B50851"/>
    <w:rsid w:val="00B509E1"/>
    <w:rsid w:val="00B50A96"/>
    <w:rsid w:val="00B50C49"/>
    <w:rsid w:val="00B50D22"/>
    <w:rsid w:val="00B516C0"/>
    <w:rsid w:val="00B518C1"/>
    <w:rsid w:val="00B51B06"/>
    <w:rsid w:val="00B51B4C"/>
    <w:rsid w:val="00B51C32"/>
    <w:rsid w:val="00B51D65"/>
    <w:rsid w:val="00B51DF7"/>
    <w:rsid w:val="00B51FAC"/>
    <w:rsid w:val="00B52395"/>
    <w:rsid w:val="00B5285D"/>
    <w:rsid w:val="00B5287F"/>
    <w:rsid w:val="00B5337D"/>
    <w:rsid w:val="00B537E0"/>
    <w:rsid w:val="00B539A9"/>
    <w:rsid w:val="00B53BF8"/>
    <w:rsid w:val="00B53E63"/>
    <w:rsid w:val="00B54311"/>
    <w:rsid w:val="00B54492"/>
    <w:rsid w:val="00B549CD"/>
    <w:rsid w:val="00B54B50"/>
    <w:rsid w:val="00B54D72"/>
    <w:rsid w:val="00B54F49"/>
    <w:rsid w:val="00B5513A"/>
    <w:rsid w:val="00B5532C"/>
    <w:rsid w:val="00B55644"/>
    <w:rsid w:val="00B5592D"/>
    <w:rsid w:val="00B559AD"/>
    <w:rsid w:val="00B56098"/>
    <w:rsid w:val="00B56BC0"/>
    <w:rsid w:val="00B56C59"/>
    <w:rsid w:val="00B56F1B"/>
    <w:rsid w:val="00B57107"/>
    <w:rsid w:val="00B572F9"/>
    <w:rsid w:val="00B57441"/>
    <w:rsid w:val="00B57607"/>
    <w:rsid w:val="00B5770C"/>
    <w:rsid w:val="00B60084"/>
    <w:rsid w:val="00B60349"/>
    <w:rsid w:val="00B60B59"/>
    <w:rsid w:val="00B60ED3"/>
    <w:rsid w:val="00B60EDF"/>
    <w:rsid w:val="00B61AB0"/>
    <w:rsid w:val="00B62344"/>
    <w:rsid w:val="00B62625"/>
    <w:rsid w:val="00B62927"/>
    <w:rsid w:val="00B62C0D"/>
    <w:rsid w:val="00B62E33"/>
    <w:rsid w:val="00B62E84"/>
    <w:rsid w:val="00B62E91"/>
    <w:rsid w:val="00B62EDE"/>
    <w:rsid w:val="00B630B9"/>
    <w:rsid w:val="00B6334C"/>
    <w:rsid w:val="00B635D8"/>
    <w:rsid w:val="00B63708"/>
    <w:rsid w:val="00B63769"/>
    <w:rsid w:val="00B63849"/>
    <w:rsid w:val="00B63969"/>
    <w:rsid w:val="00B63BCA"/>
    <w:rsid w:val="00B63D52"/>
    <w:rsid w:val="00B64442"/>
    <w:rsid w:val="00B64655"/>
    <w:rsid w:val="00B64669"/>
    <w:rsid w:val="00B64A0E"/>
    <w:rsid w:val="00B64C8F"/>
    <w:rsid w:val="00B65A50"/>
    <w:rsid w:val="00B65B75"/>
    <w:rsid w:val="00B65FBE"/>
    <w:rsid w:val="00B662C5"/>
    <w:rsid w:val="00B66426"/>
    <w:rsid w:val="00B66717"/>
    <w:rsid w:val="00B66763"/>
    <w:rsid w:val="00B667C8"/>
    <w:rsid w:val="00B6681D"/>
    <w:rsid w:val="00B66B2D"/>
    <w:rsid w:val="00B66BD7"/>
    <w:rsid w:val="00B66DF0"/>
    <w:rsid w:val="00B66EA3"/>
    <w:rsid w:val="00B66EEC"/>
    <w:rsid w:val="00B67A4D"/>
    <w:rsid w:val="00B67FCC"/>
    <w:rsid w:val="00B7068C"/>
    <w:rsid w:val="00B70879"/>
    <w:rsid w:val="00B7093E"/>
    <w:rsid w:val="00B70F13"/>
    <w:rsid w:val="00B71729"/>
    <w:rsid w:val="00B718CF"/>
    <w:rsid w:val="00B7197F"/>
    <w:rsid w:val="00B71AB2"/>
    <w:rsid w:val="00B72292"/>
    <w:rsid w:val="00B724DA"/>
    <w:rsid w:val="00B724DE"/>
    <w:rsid w:val="00B73696"/>
    <w:rsid w:val="00B7375B"/>
    <w:rsid w:val="00B7387F"/>
    <w:rsid w:val="00B73921"/>
    <w:rsid w:val="00B739E3"/>
    <w:rsid w:val="00B73E6E"/>
    <w:rsid w:val="00B740CB"/>
    <w:rsid w:val="00B745B3"/>
    <w:rsid w:val="00B74835"/>
    <w:rsid w:val="00B75309"/>
    <w:rsid w:val="00B75A09"/>
    <w:rsid w:val="00B75A72"/>
    <w:rsid w:val="00B75C37"/>
    <w:rsid w:val="00B762CE"/>
    <w:rsid w:val="00B76894"/>
    <w:rsid w:val="00B7699F"/>
    <w:rsid w:val="00B769C1"/>
    <w:rsid w:val="00B77099"/>
    <w:rsid w:val="00B77680"/>
    <w:rsid w:val="00B805EC"/>
    <w:rsid w:val="00B80DA4"/>
    <w:rsid w:val="00B814C9"/>
    <w:rsid w:val="00B818EE"/>
    <w:rsid w:val="00B819F6"/>
    <w:rsid w:val="00B81A39"/>
    <w:rsid w:val="00B81A7C"/>
    <w:rsid w:val="00B81EEC"/>
    <w:rsid w:val="00B8249B"/>
    <w:rsid w:val="00B8249E"/>
    <w:rsid w:val="00B82EA3"/>
    <w:rsid w:val="00B82F58"/>
    <w:rsid w:val="00B82FA5"/>
    <w:rsid w:val="00B82FCF"/>
    <w:rsid w:val="00B834CD"/>
    <w:rsid w:val="00B8378A"/>
    <w:rsid w:val="00B83B2A"/>
    <w:rsid w:val="00B83C9D"/>
    <w:rsid w:val="00B83EFD"/>
    <w:rsid w:val="00B84473"/>
    <w:rsid w:val="00B84A41"/>
    <w:rsid w:val="00B84B61"/>
    <w:rsid w:val="00B84D34"/>
    <w:rsid w:val="00B85196"/>
    <w:rsid w:val="00B8560E"/>
    <w:rsid w:val="00B85A64"/>
    <w:rsid w:val="00B85B13"/>
    <w:rsid w:val="00B85F50"/>
    <w:rsid w:val="00B86254"/>
    <w:rsid w:val="00B86B5A"/>
    <w:rsid w:val="00B86D33"/>
    <w:rsid w:val="00B872DA"/>
    <w:rsid w:val="00B87513"/>
    <w:rsid w:val="00B87B9E"/>
    <w:rsid w:val="00B87D0B"/>
    <w:rsid w:val="00B9004E"/>
    <w:rsid w:val="00B905BA"/>
    <w:rsid w:val="00B906D5"/>
    <w:rsid w:val="00B90AFC"/>
    <w:rsid w:val="00B91064"/>
    <w:rsid w:val="00B91142"/>
    <w:rsid w:val="00B91153"/>
    <w:rsid w:val="00B91329"/>
    <w:rsid w:val="00B91A14"/>
    <w:rsid w:val="00B923D4"/>
    <w:rsid w:val="00B92541"/>
    <w:rsid w:val="00B925AB"/>
    <w:rsid w:val="00B92EEA"/>
    <w:rsid w:val="00B92F35"/>
    <w:rsid w:val="00B935AC"/>
    <w:rsid w:val="00B93636"/>
    <w:rsid w:val="00B93838"/>
    <w:rsid w:val="00B939EA"/>
    <w:rsid w:val="00B93DC5"/>
    <w:rsid w:val="00B93FF1"/>
    <w:rsid w:val="00B94115"/>
    <w:rsid w:val="00B942EF"/>
    <w:rsid w:val="00B947EA"/>
    <w:rsid w:val="00B94E91"/>
    <w:rsid w:val="00B9504E"/>
    <w:rsid w:val="00B9577C"/>
    <w:rsid w:val="00B958AF"/>
    <w:rsid w:val="00B9592E"/>
    <w:rsid w:val="00B959A4"/>
    <w:rsid w:val="00B96196"/>
    <w:rsid w:val="00B97084"/>
    <w:rsid w:val="00B97416"/>
    <w:rsid w:val="00B97463"/>
    <w:rsid w:val="00B97653"/>
    <w:rsid w:val="00B979E4"/>
    <w:rsid w:val="00B97AF4"/>
    <w:rsid w:val="00B97B23"/>
    <w:rsid w:val="00BA0613"/>
    <w:rsid w:val="00BA090C"/>
    <w:rsid w:val="00BA0A14"/>
    <w:rsid w:val="00BA0B7F"/>
    <w:rsid w:val="00BA1F6C"/>
    <w:rsid w:val="00BA2295"/>
    <w:rsid w:val="00BA28A4"/>
    <w:rsid w:val="00BA2B50"/>
    <w:rsid w:val="00BA2CD5"/>
    <w:rsid w:val="00BA3331"/>
    <w:rsid w:val="00BA336C"/>
    <w:rsid w:val="00BA33AC"/>
    <w:rsid w:val="00BA4173"/>
    <w:rsid w:val="00BA417D"/>
    <w:rsid w:val="00BA42A0"/>
    <w:rsid w:val="00BA467E"/>
    <w:rsid w:val="00BA48BC"/>
    <w:rsid w:val="00BA5D19"/>
    <w:rsid w:val="00BA6005"/>
    <w:rsid w:val="00BA6304"/>
    <w:rsid w:val="00BA64DB"/>
    <w:rsid w:val="00BA6509"/>
    <w:rsid w:val="00BA6595"/>
    <w:rsid w:val="00BA6761"/>
    <w:rsid w:val="00BA7F3B"/>
    <w:rsid w:val="00BB0D13"/>
    <w:rsid w:val="00BB11E6"/>
    <w:rsid w:val="00BB1A3C"/>
    <w:rsid w:val="00BB1F62"/>
    <w:rsid w:val="00BB236D"/>
    <w:rsid w:val="00BB27A7"/>
    <w:rsid w:val="00BB29DF"/>
    <w:rsid w:val="00BB2C46"/>
    <w:rsid w:val="00BB3212"/>
    <w:rsid w:val="00BB32B9"/>
    <w:rsid w:val="00BB3313"/>
    <w:rsid w:val="00BB3372"/>
    <w:rsid w:val="00BB3467"/>
    <w:rsid w:val="00BB3520"/>
    <w:rsid w:val="00BB3775"/>
    <w:rsid w:val="00BB3834"/>
    <w:rsid w:val="00BB485E"/>
    <w:rsid w:val="00BB4A61"/>
    <w:rsid w:val="00BB4C7D"/>
    <w:rsid w:val="00BB4F39"/>
    <w:rsid w:val="00BB52FE"/>
    <w:rsid w:val="00BB54C6"/>
    <w:rsid w:val="00BB54D4"/>
    <w:rsid w:val="00BB582F"/>
    <w:rsid w:val="00BB5B17"/>
    <w:rsid w:val="00BB6365"/>
    <w:rsid w:val="00BB6692"/>
    <w:rsid w:val="00BB66EF"/>
    <w:rsid w:val="00BB6C94"/>
    <w:rsid w:val="00BB6FE7"/>
    <w:rsid w:val="00BB7001"/>
    <w:rsid w:val="00BB7B18"/>
    <w:rsid w:val="00BB7BAD"/>
    <w:rsid w:val="00BB7C1A"/>
    <w:rsid w:val="00BB7DFE"/>
    <w:rsid w:val="00BB7E58"/>
    <w:rsid w:val="00BC0AC6"/>
    <w:rsid w:val="00BC0DCB"/>
    <w:rsid w:val="00BC0F23"/>
    <w:rsid w:val="00BC104D"/>
    <w:rsid w:val="00BC1606"/>
    <w:rsid w:val="00BC1885"/>
    <w:rsid w:val="00BC25A3"/>
    <w:rsid w:val="00BC2830"/>
    <w:rsid w:val="00BC2CFA"/>
    <w:rsid w:val="00BC3A30"/>
    <w:rsid w:val="00BC3C6A"/>
    <w:rsid w:val="00BC3D78"/>
    <w:rsid w:val="00BC4A2E"/>
    <w:rsid w:val="00BC4A68"/>
    <w:rsid w:val="00BC4AC2"/>
    <w:rsid w:val="00BC52A9"/>
    <w:rsid w:val="00BC5335"/>
    <w:rsid w:val="00BC5F06"/>
    <w:rsid w:val="00BC662E"/>
    <w:rsid w:val="00BC6676"/>
    <w:rsid w:val="00BC68C5"/>
    <w:rsid w:val="00BC75AD"/>
    <w:rsid w:val="00BC784B"/>
    <w:rsid w:val="00BC797F"/>
    <w:rsid w:val="00BD01CE"/>
    <w:rsid w:val="00BD0303"/>
    <w:rsid w:val="00BD0A3D"/>
    <w:rsid w:val="00BD0D61"/>
    <w:rsid w:val="00BD0E57"/>
    <w:rsid w:val="00BD0EEA"/>
    <w:rsid w:val="00BD11BE"/>
    <w:rsid w:val="00BD14C4"/>
    <w:rsid w:val="00BD1678"/>
    <w:rsid w:val="00BD1D7A"/>
    <w:rsid w:val="00BD2334"/>
    <w:rsid w:val="00BD2427"/>
    <w:rsid w:val="00BD25D3"/>
    <w:rsid w:val="00BD2634"/>
    <w:rsid w:val="00BD2984"/>
    <w:rsid w:val="00BD2BD6"/>
    <w:rsid w:val="00BD2C62"/>
    <w:rsid w:val="00BD2F46"/>
    <w:rsid w:val="00BD3055"/>
    <w:rsid w:val="00BD32DE"/>
    <w:rsid w:val="00BD337E"/>
    <w:rsid w:val="00BD339A"/>
    <w:rsid w:val="00BD34AA"/>
    <w:rsid w:val="00BD3561"/>
    <w:rsid w:val="00BD3EC7"/>
    <w:rsid w:val="00BD4A8C"/>
    <w:rsid w:val="00BD4D16"/>
    <w:rsid w:val="00BD4D37"/>
    <w:rsid w:val="00BD4EBB"/>
    <w:rsid w:val="00BD4ECE"/>
    <w:rsid w:val="00BD4FDA"/>
    <w:rsid w:val="00BD5111"/>
    <w:rsid w:val="00BD558B"/>
    <w:rsid w:val="00BD6A4E"/>
    <w:rsid w:val="00BD71AA"/>
    <w:rsid w:val="00BD74E1"/>
    <w:rsid w:val="00BD79F0"/>
    <w:rsid w:val="00BD7D14"/>
    <w:rsid w:val="00BD7E10"/>
    <w:rsid w:val="00BE0806"/>
    <w:rsid w:val="00BE0884"/>
    <w:rsid w:val="00BE0925"/>
    <w:rsid w:val="00BE0928"/>
    <w:rsid w:val="00BE0B54"/>
    <w:rsid w:val="00BE1178"/>
    <w:rsid w:val="00BE11D3"/>
    <w:rsid w:val="00BE128E"/>
    <w:rsid w:val="00BE1717"/>
    <w:rsid w:val="00BE18D7"/>
    <w:rsid w:val="00BE18F2"/>
    <w:rsid w:val="00BE1CCA"/>
    <w:rsid w:val="00BE1CEE"/>
    <w:rsid w:val="00BE1CEF"/>
    <w:rsid w:val="00BE1EE9"/>
    <w:rsid w:val="00BE20F9"/>
    <w:rsid w:val="00BE23E7"/>
    <w:rsid w:val="00BE2454"/>
    <w:rsid w:val="00BE2D3C"/>
    <w:rsid w:val="00BE358D"/>
    <w:rsid w:val="00BE36B0"/>
    <w:rsid w:val="00BE3B0C"/>
    <w:rsid w:val="00BE3CCB"/>
    <w:rsid w:val="00BE3DA2"/>
    <w:rsid w:val="00BE453C"/>
    <w:rsid w:val="00BE49A0"/>
    <w:rsid w:val="00BE4A1C"/>
    <w:rsid w:val="00BE4DC2"/>
    <w:rsid w:val="00BE5040"/>
    <w:rsid w:val="00BE55D5"/>
    <w:rsid w:val="00BE566D"/>
    <w:rsid w:val="00BE5864"/>
    <w:rsid w:val="00BE651D"/>
    <w:rsid w:val="00BE6637"/>
    <w:rsid w:val="00BE66C3"/>
    <w:rsid w:val="00BE6846"/>
    <w:rsid w:val="00BE688E"/>
    <w:rsid w:val="00BE6A36"/>
    <w:rsid w:val="00BE6D6B"/>
    <w:rsid w:val="00BE722C"/>
    <w:rsid w:val="00BE72D3"/>
    <w:rsid w:val="00BE7CBE"/>
    <w:rsid w:val="00BF0051"/>
    <w:rsid w:val="00BF0839"/>
    <w:rsid w:val="00BF096A"/>
    <w:rsid w:val="00BF0A2F"/>
    <w:rsid w:val="00BF0CCB"/>
    <w:rsid w:val="00BF1327"/>
    <w:rsid w:val="00BF18CF"/>
    <w:rsid w:val="00BF1E85"/>
    <w:rsid w:val="00BF1EBA"/>
    <w:rsid w:val="00BF211D"/>
    <w:rsid w:val="00BF214D"/>
    <w:rsid w:val="00BF29EC"/>
    <w:rsid w:val="00BF3129"/>
    <w:rsid w:val="00BF3243"/>
    <w:rsid w:val="00BF325E"/>
    <w:rsid w:val="00BF34DE"/>
    <w:rsid w:val="00BF35BE"/>
    <w:rsid w:val="00BF3867"/>
    <w:rsid w:val="00BF3AD6"/>
    <w:rsid w:val="00BF3CBA"/>
    <w:rsid w:val="00BF4601"/>
    <w:rsid w:val="00BF4783"/>
    <w:rsid w:val="00BF4916"/>
    <w:rsid w:val="00BF501C"/>
    <w:rsid w:val="00BF50CF"/>
    <w:rsid w:val="00BF5418"/>
    <w:rsid w:val="00BF68A0"/>
    <w:rsid w:val="00BF691B"/>
    <w:rsid w:val="00BF718C"/>
    <w:rsid w:val="00BF77A6"/>
    <w:rsid w:val="00BF7965"/>
    <w:rsid w:val="00BF7C56"/>
    <w:rsid w:val="00C000CA"/>
    <w:rsid w:val="00C00247"/>
    <w:rsid w:val="00C00393"/>
    <w:rsid w:val="00C01419"/>
    <w:rsid w:val="00C0227D"/>
    <w:rsid w:val="00C022B7"/>
    <w:rsid w:val="00C025CA"/>
    <w:rsid w:val="00C026B9"/>
    <w:rsid w:val="00C02D5F"/>
    <w:rsid w:val="00C030E4"/>
    <w:rsid w:val="00C03282"/>
    <w:rsid w:val="00C032D7"/>
    <w:rsid w:val="00C03770"/>
    <w:rsid w:val="00C0379E"/>
    <w:rsid w:val="00C039A0"/>
    <w:rsid w:val="00C03BEF"/>
    <w:rsid w:val="00C04389"/>
    <w:rsid w:val="00C045B0"/>
    <w:rsid w:val="00C04620"/>
    <w:rsid w:val="00C04692"/>
    <w:rsid w:val="00C046AA"/>
    <w:rsid w:val="00C04836"/>
    <w:rsid w:val="00C0499E"/>
    <w:rsid w:val="00C04AF6"/>
    <w:rsid w:val="00C04D89"/>
    <w:rsid w:val="00C04EEB"/>
    <w:rsid w:val="00C052E8"/>
    <w:rsid w:val="00C05497"/>
    <w:rsid w:val="00C0573C"/>
    <w:rsid w:val="00C057E8"/>
    <w:rsid w:val="00C05B21"/>
    <w:rsid w:val="00C07A0F"/>
    <w:rsid w:val="00C10744"/>
    <w:rsid w:val="00C10782"/>
    <w:rsid w:val="00C107A6"/>
    <w:rsid w:val="00C10833"/>
    <w:rsid w:val="00C10C10"/>
    <w:rsid w:val="00C10E8C"/>
    <w:rsid w:val="00C11306"/>
    <w:rsid w:val="00C11A70"/>
    <w:rsid w:val="00C11BD2"/>
    <w:rsid w:val="00C11CED"/>
    <w:rsid w:val="00C1214B"/>
    <w:rsid w:val="00C1267F"/>
    <w:rsid w:val="00C1313C"/>
    <w:rsid w:val="00C13168"/>
    <w:rsid w:val="00C13802"/>
    <w:rsid w:val="00C14756"/>
    <w:rsid w:val="00C14B37"/>
    <w:rsid w:val="00C14F44"/>
    <w:rsid w:val="00C15290"/>
    <w:rsid w:val="00C15953"/>
    <w:rsid w:val="00C15B85"/>
    <w:rsid w:val="00C15D7E"/>
    <w:rsid w:val="00C15EC2"/>
    <w:rsid w:val="00C163F7"/>
    <w:rsid w:val="00C1655E"/>
    <w:rsid w:val="00C16782"/>
    <w:rsid w:val="00C16D61"/>
    <w:rsid w:val="00C17150"/>
    <w:rsid w:val="00C17C82"/>
    <w:rsid w:val="00C17CDD"/>
    <w:rsid w:val="00C17DA6"/>
    <w:rsid w:val="00C20343"/>
    <w:rsid w:val="00C206A8"/>
    <w:rsid w:val="00C206AE"/>
    <w:rsid w:val="00C20DB2"/>
    <w:rsid w:val="00C20FF3"/>
    <w:rsid w:val="00C212B4"/>
    <w:rsid w:val="00C214D7"/>
    <w:rsid w:val="00C21513"/>
    <w:rsid w:val="00C21CF7"/>
    <w:rsid w:val="00C21D6A"/>
    <w:rsid w:val="00C227B5"/>
    <w:rsid w:val="00C22CDB"/>
    <w:rsid w:val="00C22DCC"/>
    <w:rsid w:val="00C22FBB"/>
    <w:rsid w:val="00C238B4"/>
    <w:rsid w:val="00C23920"/>
    <w:rsid w:val="00C2396F"/>
    <w:rsid w:val="00C23ADC"/>
    <w:rsid w:val="00C23D99"/>
    <w:rsid w:val="00C23DA7"/>
    <w:rsid w:val="00C24D27"/>
    <w:rsid w:val="00C2510B"/>
    <w:rsid w:val="00C25767"/>
    <w:rsid w:val="00C257AB"/>
    <w:rsid w:val="00C2594B"/>
    <w:rsid w:val="00C25A43"/>
    <w:rsid w:val="00C25F46"/>
    <w:rsid w:val="00C25FA6"/>
    <w:rsid w:val="00C260EA"/>
    <w:rsid w:val="00C26100"/>
    <w:rsid w:val="00C2611B"/>
    <w:rsid w:val="00C26423"/>
    <w:rsid w:val="00C26B33"/>
    <w:rsid w:val="00C27155"/>
    <w:rsid w:val="00C271BE"/>
    <w:rsid w:val="00C272BC"/>
    <w:rsid w:val="00C27828"/>
    <w:rsid w:val="00C27983"/>
    <w:rsid w:val="00C27ADE"/>
    <w:rsid w:val="00C27B23"/>
    <w:rsid w:val="00C312C1"/>
    <w:rsid w:val="00C313A1"/>
    <w:rsid w:val="00C31562"/>
    <w:rsid w:val="00C31AAC"/>
    <w:rsid w:val="00C31AF3"/>
    <w:rsid w:val="00C3202A"/>
    <w:rsid w:val="00C3208F"/>
    <w:rsid w:val="00C3255E"/>
    <w:rsid w:val="00C3292F"/>
    <w:rsid w:val="00C32AE9"/>
    <w:rsid w:val="00C32B45"/>
    <w:rsid w:val="00C333CF"/>
    <w:rsid w:val="00C33B09"/>
    <w:rsid w:val="00C33F6B"/>
    <w:rsid w:val="00C341B7"/>
    <w:rsid w:val="00C34300"/>
    <w:rsid w:val="00C34359"/>
    <w:rsid w:val="00C343F7"/>
    <w:rsid w:val="00C3459F"/>
    <w:rsid w:val="00C34A01"/>
    <w:rsid w:val="00C34AD2"/>
    <w:rsid w:val="00C34D8B"/>
    <w:rsid w:val="00C35080"/>
    <w:rsid w:val="00C35501"/>
    <w:rsid w:val="00C355EA"/>
    <w:rsid w:val="00C35CFB"/>
    <w:rsid w:val="00C366F6"/>
    <w:rsid w:val="00C36D1A"/>
    <w:rsid w:val="00C36D9A"/>
    <w:rsid w:val="00C36DF8"/>
    <w:rsid w:val="00C3733B"/>
    <w:rsid w:val="00C37A70"/>
    <w:rsid w:val="00C37B30"/>
    <w:rsid w:val="00C40097"/>
    <w:rsid w:val="00C40218"/>
    <w:rsid w:val="00C403C7"/>
    <w:rsid w:val="00C40DD0"/>
    <w:rsid w:val="00C41428"/>
    <w:rsid w:val="00C41B3F"/>
    <w:rsid w:val="00C41C34"/>
    <w:rsid w:val="00C42056"/>
    <w:rsid w:val="00C42218"/>
    <w:rsid w:val="00C4257D"/>
    <w:rsid w:val="00C426F5"/>
    <w:rsid w:val="00C42991"/>
    <w:rsid w:val="00C42A7A"/>
    <w:rsid w:val="00C42AB0"/>
    <w:rsid w:val="00C42C2E"/>
    <w:rsid w:val="00C430D9"/>
    <w:rsid w:val="00C43570"/>
    <w:rsid w:val="00C440D3"/>
    <w:rsid w:val="00C443AF"/>
    <w:rsid w:val="00C44611"/>
    <w:rsid w:val="00C44C7D"/>
    <w:rsid w:val="00C44E40"/>
    <w:rsid w:val="00C450A0"/>
    <w:rsid w:val="00C454DD"/>
    <w:rsid w:val="00C45DF6"/>
    <w:rsid w:val="00C4605C"/>
    <w:rsid w:val="00C4630F"/>
    <w:rsid w:val="00C463E1"/>
    <w:rsid w:val="00C465DC"/>
    <w:rsid w:val="00C46C0C"/>
    <w:rsid w:val="00C46E95"/>
    <w:rsid w:val="00C4715F"/>
    <w:rsid w:val="00C4721C"/>
    <w:rsid w:val="00C4725A"/>
    <w:rsid w:val="00C4766C"/>
    <w:rsid w:val="00C476DE"/>
    <w:rsid w:val="00C477FC"/>
    <w:rsid w:val="00C47895"/>
    <w:rsid w:val="00C501D8"/>
    <w:rsid w:val="00C50267"/>
    <w:rsid w:val="00C5037B"/>
    <w:rsid w:val="00C5052A"/>
    <w:rsid w:val="00C50C28"/>
    <w:rsid w:val="00C50C33"/>
    <w:rsid w:val="00C50CF2"/>
    <w:rsid w:val="00C51100"/>
    <w:rsid w:val="00C5110A"/>
    <w:rsid w:val="00C5144B"/>
    <w:rsid w:val="00C514AF"/>
    <w:rsid w:val="00C5193A"/>
    <w:rsid w:val="00C51D6A"/>
    <w:rsid w:val="00C51F8C"/>
    <w:rsid w:val="00C520DA"/>
    <w:rsid w:val="00C5224D"/>
    <w:rsid w:val="00C5249D"/>
    <w:rsid w:val="00C52B5D"/>
    <w:rsid w:val="00C52E95"/>
    <w:rsid w:val="00C534A8"/>
    <w:rsid w:val="00C538CF"/>
    <w:rsid w:val="00C53E66"/>
    <w:rsid w:val="00C541ED"/>
    <w:rsid w:val="00C547C4"/>
    <w:rsid w:val="00C54824"/>
    <w:rsid w:val="00C54EAC"/>
    <w:rsid w:val="00C559E8"/>
    <w:rsid w:val="00C565D4"/>
    <w:rsid w:val="00C56BA5"/>
    <w:rsid w:val="00C56BFC"/>
    <w:rsid w:val="00C56D0E"/>
    <w:rsid w:val="00C56E07"/>
    <w:rsid w:val="00C56E5D"/>
    <w:rsid w:val="00C56F39"/>
    <w:rsid w:val="00C57199"/>
    <w:rsid w:val="00C571D6"/>
    <w:rsid w:val="00C57D26"/>
    <w:rsid w:val="00C60357"/>
    <w:rsid w:val="00C60685"/>
    <w:rsid w:val="00C60946"/>
    <w:rsid w:val="00C60D21"/>
    <w:rsid w:val="00C60EDB"/>
    <w:rsid w:val="00C614A0"/>
    <w:rsid w:val="00C614CB"/>
    <w:rsid w:val="00C616F8"/>
    <w:rsid w:val="00C61CB3"/>
    <w:rsid w:val="00C626C7"/>
    <w:rsid w:val="00C628E9"/>
    <w:rsid w:val="00C628FA"/>
    <w:rsid w:val="00C62B2C"/>
    <w:rsid w:val="00C62BF1"/>
    <w:rsid w:val="00C633DA"/>
    <w:rsid w:val="00C63B34"/>
    <w:rsid w:val="00C644FC"/>
    <w:rsid w:val="00C64778"/>
    <w:rsid w:val="00C64871"/>
    <w:rsid w:val="00C648DC"/>
    <w:rsid w:val="00C64942"/>
    <w:rsid w:val="00C65320"/>
    <w:rsid w:val="00C65C0B"/>
    <w:rsid w:val="00C663D8"/>
    <w:rsid w:val="00C66451"/>
    <w:rsid w:val="00C66534"/>
    <w:rsid w:val="00C6665B"/>
    <w:rsid w:val="00C668D0"/>
    <w:rsid w:val="00C66E6D"/>
    <w:rsid w:val="00C671BA"/>
    <w:rsid w:val="00C6731E"/>
    <w:rsid w:val="00C67FF1"/>
    <w:rsid w:val="00C702A4"/>
    <w:rsid w:val="00C702E6"/>
    <w:rsid w:val="00C703C4"/>
    <w:rsid w:val="00C7081E"/>
    <w:rsid w:val="00C70ACA"/>
    <w:rsid w:val="00C70B3D"/>
    <w:rsid w:val="00C70EEA"/>
    <w:rsid w:val="00C713E7"/>
    <w:rsid w:val="00C718B0"/>
    <w:rsid w:val="00C718F8"/>
    <w:rsid w:val="00C71DE7"/>
    <w:rsid w:val="00C72640"/>
    <w:rsid w:val="00C72649"/>
    <w:rsid w:val="00C72826"/>
    <w:rsid w:val="00C72F29"/>
    <w:rsid w:val="00C73207"/>
    <w:rsid w:val="00C737B1"/>
    <w:rsid w:val="00C73DE8"/>
    <w:rsid w:val="00C73F40"/>
    <w:rsid w:val="00C7495D"/>
    <w:rsid w:val="00C74C18"/>
    <w:rsid w:val="00C75192"/>
    <w:rsid w:val="00C75FDB"/>
    <w:rsid w:val="00C76472"/>
    <w:rsid w:val="00C765BE"/>
    <w:rsid w:val="00C766C3"/>
    <w:rsid w:val="00C76C3C"/>
    <w:rsid w:val="00C76C80"/>
    <w:rsid w:val="00C77A21"/>
    <w:rsid w:val="00C77E92"/>
    <w:rsid w:val="00C801CC"/>
    <w:rsid w:val="00C803AD"/>
    <w:rsid w:val="00C80737"/>
    <w:rsid w:val="00C814A9"/>
    <w:rsid w:val="00C816F5"/>
    <w:rsid w:val="00C81F72"/>
    <w:rsid w:val="00C827C1"/>
    <w:rsid w:val="00C82943"/>
    <w:rsid w:val="00C82CB5"/>
    <w:rsid w:val="00C82E3C"/>
    <w:rsid w:val="00C82EE4"/>
    <w:rsid w:val="00C82FA3"/>
    <w:rsid w:val="00C8300B"/>
    <w:rsid w:val="00C83367"/>
    <w:rsid w:val="00C83472"/>
    <w:rsid w:val="00C834B8"/>
    <w:rsid w:val="00C83615"/>
    <w:rsid w:val="00C837CF"/>
    <w:rsid w:val="00C83BB0"/>
    <w:rsid w:val="00C8478B"/>
    <w:rsid w:val="00C8489D"/>
    <w:rsid w:val="00C855F8"/>
    <w:rsid w:val="00C85A69"/>
    <w:rsid w:val="00C85B92"/>
    <w:rsid w:val="00C86A87"/>
    <w:rsid w:val="00C86AF0"/>
    <w:rsid w:val="00C873AB"/>
    <w:rsid w:val="00C8783D"/>
    <w:rsid w:val="00C87BBB"/>
    <w:rsid w:val="00C87FE7"/>
    <w:rsid w:val="00C900A9"/>
    <w:rsid w:val="00C9021A"/>
    <w:rsid w:val="00C90310"/>
    <w:rsid w:val="00C90849"/>
    <w:rsid w:val="00C90DA0"/>
    <w:rsid w:val="00C90E19"/>
    <w:rsid w:val="00C90E9E"/>
    <w:rsid w:val="00C91AB2"/>
    <w:rsid w:val="00C91D35"/>
    <w:rsid w:val="00C91D3E"/>
    <w:rsid w:val="00C92213"/>
    <w:rsid w:val="00C92306"/>
    <w:rsid w:val="00C9250C"/>
    <w:rsid w:val="00C92A0E"/>
    <w:rsid w:val="00C92AD7"/>
    <w:rsid w:val="00C930F3"/>
    <w:rsid w:val="00C936AC"/>
    <w:rsid w:val="00C936B6"/>
    <w:rsid w:val="00C93A91"/>
    <w:rsid w:val="00C93B7D"/>
    <w:rsid w:val="00C93DF8"/>
    <w:rsid w:val="00C94681"/>
    <w:rsid w:val="00C9493D"/>
    <w:rsid w:val="00C94CF2"/>
    <w:rsid w:val="00C94E4B"/>
    <w:rsid w:val="00C9642A"/>
    <w:rsid w:val="00C96D81"/>
    <w:rsid w:val="00C97271"/>
    <w:rsid w:val="00C97B9D"/>
    <w:rsid w:val="00C97CBF"/>
    <w:rsid w:val="00CA067A"/>
    <w:rsid w:val="00CA0996"/>
    <w:rsid w:val="00CA0B6B"/>
    <w:rsid w:val="00CA0BD6"/>
    <w:rsid w:val="00CA0CC7"/>
    <w:rsid w:val="00CA0F70"/>
    <w:rsid w:val="00CA0F84"/>
    <w:rsid w:val="00CA11DE"/>
    <w:rsid w:val="00CA127B"/>
    <w:rsid w:val="00CA142A"/>
    <w:rsid w:val="00CA1856"/>
    <w:rsid w:val="00CA18A2"/>
    <w:rsid w:val="00CA1B55"/>
    <w:rsid w:val="00CA21D6"/>
    <w:rsid w:val="00CA2567"/>
    <w:rsid w:val="00CA25F4"/>
    <w:rsid w:val="00CA2B2B"/>
    <w:rsid w:val="00CA304C"/>
    <w:rsid w:val="00CA3292"/>
    <w:rsid w:val="00CA3393"/>
    <w:rsid w:val="00CA36FB"/>
    <w:rsid w:val="00CA3921"/>
    <w:rsid w:val="00CA39EF"/>
    <w:rsid w:val="00CA432B"/>
    <w:rsid w:val="00CA43B4"/>
    <w:rsid w:val="00CA473A"/>
    <w:rsid w:val="00CA4973"/>
    <w:rsid w:val="00CA51FB"/>
    <w:rsid w:val="00CA5786"/>
    <w:rsid w:val="00CA5AE9"/>
    <w:rsid w:val="00CA5B63"/>
    <w:rsid w:val="00CA5C6C"/>
    <w:rsid w:val="00CA5E19"/>
    <w:rsid w:val="00CA5E4D"/>
    <w:rsid w:val="00CA6007"/>
    <w:rsid w:val="00CA6088"/>
    <w:rsid w:val="00CA6403"/>
    <w:rsid w:val="00CA6768"/>
    <w:rsid w:val="00CA7258"/>
    <w:rsid w:val="00CA786A"/>
    <w:rsid w:val="00CA7D15"/>
    <w:rsid w:val="00CB068C"/>
    <w:rsid w:val="00CB0883"/>
    <w:rsid w:val="00CB09A8"/>
    <w:rsid w:val="00CB1C90"/>
    <w:rsid w:val="00CB1D20"/>
    <w:rsid w:val="00CB1F69"/>
    <w:rsid w:val="00CB2127"/>
    <w:rsid w:val="00CB2E48"/>
    <w:rsid w:val="00CB2F41"/>
    <w:rsid w:val="00CB398B"/>
    <w:rsid w:val="00CB3A58"/>
    <w:rsid w:val="00CB40E4"/>
    <w:rsid w:val="00CB4185"/>
    <w:rsid w:val="00CB426E"/>
    <w:rsid w:val="00CB47F6"/>
    <w:rsid w:val="00CB4DD7"/>
    <w:rsid w:val="00CB561C"/>
    <w:rsid w:val="00CB5783"/>
    <w:rsid w:val="00CB5EC9"/>
    <w:rsid w:val="00CB6556"/>
    <w:rsid w:val="00CB6937"/>
    <w:rsid w:val="00CB6D22"/>
    <w:rsid w:val="00CB6EA6"/>
    <w:rsid w:val="00CB701B"/>
    <w:rsid w:val="00CB7D16"/>
    <w:rsid w:val="00CB7E85"/>
    <w:rsid w:val="00CC0382"/>
    <w:rsid w:val="00CC0AE9"/>
    <w:rsid w:val="00CC1548"/>
    <w:rsid w:val="00CC180C"/>
    <w:rsid w:val="00CC1929"/>
    <w:rsid w:val="00CC20FE"/>
    <w:rsid w:val="00CC2149"/>
    <w:rsid w:val="00CC227E"/>
    <w:rsid w:val="00CC2EE8"/>
    <w:rsid w:val="00CC3459"/>
    <w:rsid w:val="00CC37A7"/>
    <w:rsid w:val="00CC398D"/>
    <w:rsid w:val="00CC3EFC"/>
    <w:rsid w:val="00CC3F9C"/>
    <w:rsid w:val="00CC4289"/>
    <w:rsid w:val="00CC4BE7"/>
    <w:rsid w:val="00CC4F4F"/>
    <w:rsid w:val="00CC5705"/>
    <w:rsid w:val="00CC58DA"/>
    <w:rsid w:val="00CC597F"/>
    <w:rsid w:val="00CC5AB9"/>
    <w:rsid w:val="00CC5C31"/>
    <w:rsid w:val="00CC5E3D"/>
    <w:rsid w:val="00CC5EFF"/>
    <w:rsid w:val="00CC71C0"/>
    <w:rsid w:val="00CC71C8"/>
    <w:rsid w:val="00CC72A0"/>
    <w:rsid w:val="00CC790C"/>
    <w:rsid w:val="00CC7A51"/>
    <w:rsid w:val="00CC7D1A"/>
    <w:rsid w:val="00CD01DB"/>
    <w:rsid w:val="00CD0657"/>
    <w:rsid w:val="00CD0A8C"/>
    <w:rsid w:val="00CD1016"/>
    <w:rsid w:val="00CD1025"/>
    <w:rsid w:val="00CD104E"/>
    <w:rsid w:val="00CD1903"/>
    <w:rsid w:val="00CD1A8F"/>
    <w:rsid w:val="00CD1AF1"/>
    <w:rsid w:val="00CD1CF5"/>
    <w:rsid w:val="00CD1D71"/>
    <w:rsid w:val="00CD23C1"/>
    <w:rsid w:val="00CD2873"/>
    <w:rsid w:val="00CD2E39"/>
    <w:rsid w:val="00CD2F28"/>
    <w:rsid w:val="00CD307C"/>
    <w:rsid w:val="00CD36A3"/>
    <w:rsid w:val="00CD37C1"/>
    <w:rsid w:val="00CD3968"/>
    <w:rsid w:val="00CD3ED2"/>
    <w:rsid w:val="00CD4574"/>
    <w:rsid w:val="00CD4755"/>
    <w:rsid w:val="00CD484E"/>
    <w:rsid w:val="00CD4869"/>
    <w:rsid w:val="00CD4DCD"/>
    <w:rsid w:val="00CD4E7A"/>
    <w:rsid w:val="00CD4EEC"/>
    <w:rsid w:val="00CD500F"/>
    <w:rsid w:val="00CD504B"/>
    <w:rsid w:val="00CD50A5"/>
    <w:rsid w:val="00CD55D7"/>
    <w:rsid w:val="00CD55EB"/>
    <w:rsid w:val="00CD5BAA"/>
    <w:rsid w:val="00CD5C15"/>
    <w:rsid w:val="00CD5C23"/>
    <w:rsid w:val="00CD5EFD"/>
    <w:rsid w:val="00CD6077"/>
    <w:rsid w:val="00CD6440"/>
    <w:rsid w:val="00CD64D2"/>
    <w:rsid w:val="00CD65A0"/>
    <w:rsid w:val="00CD66E3"/>
    <w:rsid w:val="00CD70A5"/>
    <w:rsid w:val="00CD72E3"/>
    <w:rsid w:val="00CE00AF"/>
    <w:rsid w:val="00CE050A"/>
    <w:rsid w:val="00CE06C7"/>
    <w:rsid w:val="00CE06E3"/>
    <w:rsid w:val="00CE0B6D"/>
    <w:rsid w:val="00CE0C88"/>
    <w:rsid w:val="00CE165C"/>
    <w:rsid w:val="00CE18F6"/>
    <w:rsid w:val="00CE1F1B"/>
    <w:rsid w:val="00CE28A7"/>
    <w:rsid w:val="00CE2A94"/>
    <w:rsid w:val="00CE2B59"/>
    <w:rsid w:val="00CE2F98"/>
    <w:rsid w:val="00CE30A4"/>
    <w:rsid w:val="00CE3206"/>
    <w:rsid w:val="00CE35D1"/>
    <w:rsid w:val="00CE3887"/>
    <w:rsid w:val="00CE39B1"/>
    <w:rsid w:val="00CE3A5F"/>
    <w:rsid w:val="00CE40FD"/>
    <w:rsid w:val="00CE4B84"/>
    <w:rsid w:val="00CE4F32"/>
    <w:rsid w:val="00CE4F57"/>
    <w:rsid w:val="00CE5196"/>
    <w:rsid w:val="00CE5896"/>
    <w:rsid w:val="00CE5C3A"/>
    <w:rsid w:val="00CE5E69"/>
    <w:rsid w:val="00CE61D7"/>
    <w:rsid w:val="00CE64CE"/>
    <w:rsid w:val="00CE69CF"/>
    <w:rsid w:val="00CE6F20"/>
    <w:rsid w:val="00CE6F22"/>
    <w:rsid w:val="00CE7069"/>
    <w:rsid w:val="00CE79CC"/>
    <w:rsid w:val="00CE7A5E"/>
    <w:rsid w:val="00CE7DAA"/>
    <w:rsid w:val="00CE7EF3"/>
    <w:rsid w:val="00CF03EF"/>
    <w:rsid w:val="00CF072A"/>
    <w:rsid w:val="00CF0801"/>
    <w:rsid w:val="00CF0AA5"/>
    <w:rsid w:val="00CF0B04"/>
    <w:rsid w:val="00CF0B44"/>
    <w:rsid w:val="00CF0FA1"/>
    <w:rsid w:val="00CF2628"/>
    <w:rsid w:val="00CF2A80"/>
    <w:rsid w:val="00CF33A4"/>
    <w:rsid w:val="00CF3AC1"/>
    <w:rsid w:val="00CF3B30"/>
    <w:rsid w:val="00CF41D0"/>
    <w:rsid w:val="00CF4455"/>
    <w:rsid w:val="00CF44CC"/>
    <w:rsid w:val="00CF4540"/>
    <w:rsid w:val="00CF45B0"/>
    <w:rsid w:val="00CF45C0"/>
    <w:rsid w:val="00CF4A8C"/>
    <w:rsid w:val="00CF4C56"/>
    <w:rsid w:val="00CF4C77"/>
    <w:rsid w:val="00CF4D90"/>
    <w:rsid w:val="00CF4EFD"/>
    <w:rsid w:val="00CF4FF0"/>
    <w:rsid w:val="00CF5288"/>
    <w:rsid w:val="00CF5A54"/>
    <w:rsid w:val="00CF5F9C"/>
    <w:rsid w:val="00CF623F"/>
    <w:rsid w:val="00CF6619"/>
    <w:rsid w:val="00CF6D7B"/>
    <w:rsid w:val="00CF6F7F"/>
    <w:rsid w:val="00CF702A"/>
    <w:rsid w:val="00CF72D9"/>
    <w:rsid w:val="00CF74B4"/>
    <w:rsid w:val="00CF764B"/>
    <w:rsid w:val="00CF7773"/>
    <w:rsid w:val="00CF7D0B"/>
    <w:rsid w:val="00CF7D8F"/>
    <w:rsid w:val="00CF7E81"/>
    <w:rsid w:val="00CF7ED9"/>
    <w:rsid w:val="00D00545"/>
    <w:rsid w:val="00D00A73"/>
    <w:rsid w:val="00D00B3D"/>
    <w:rsid w:val="00D00E9D"/>
    <w:rsid w:val="00D014BA"/>
    <w:rsid w:val="00D01C12"/>
    <w:rsid w:val="00D01D1B"/>
    <w:rsid w:val="00D02114"/>
    <w:rsid w:val="00D02873"/>
    <w:rsid w:val="00D02D65"/>
    <w:rsid w:val="00D0364C"/>
    <w:rsid w:val="00D036F7"/>
    <w:rsid w:val="00D03966"/>
    <w:rsid w:val="00D03BC9"/>
    <w:rsid w:val="00D04382"/>
    <w:rsid w:val="00D045D6"/>
    <w:rsid w:val="00D048FF"/>
    <w:rsid w:val="00D04F0E"/>
    <w:rsid w:val="00D04F65"/>
    <w:rsid w:val="00D05632"/>
    <w:rsid w:val="00D05C5D"/>
    <w:rsid w:val="00D0677A"/>
    <w:rsid w:val="00D06B21"/>
    <w:rsid w:val="00D06B97"/>
    <w:rsid w:val="00D06BB8"/>
    <w:rsid w:val="00D06C0B"/>
    <w:rsid w:val="00D06C45"/>
    <w:rsid w:val="00D06E40"/>
    <w:rsid w:val="00D06E71"/>
    <w:rsid w:val="00D06F2B"/>
    <w:rsid w:val="00D07036"/>
    <w:rsid w:val="00D07339"/>
    <w:rsid w:val="00D0762B"/>
    <w:rsid w:val="00D078ED"/>
    <w:rsid w:val="00D079F0"/>
    <w:rsid w:val="00D1003D"/>
    <w:rsid w:val="00D10161"/>
    <w:rsid w:val="00D101A4"/>
    <w:rsid w:val="00D104E3"/>
    <w:rsid w:val="00D10522"/>
    <w:rsid w:val="00D106BA"/>
    <w:rsid w:val="00D107F0"/>
    <w:rsid w:val="00D10919"/>
    <w:rsid w:val="00D10B4F"/>
    <w:rsid w:val="00D10D81"/>
    <w:rsid w:val="00D1188E"/>
    <w:rsid w:val="00D118CE"/>
    <w:rsid w:val="00D118DF"/>
    <w:rsid w:val="00D11C2C"/>
    <w:rsid w:val="00D125EF"/>
    <w:rsid w:val="00D126E2"/>
    <w:rsid w:val="00D1293C"/>
    <w:rsid w:val="00D1339D"/>
    <w:rsid w:val="00D134DF"/>
    <w:rsid w:val="00D13C72"/>
    <w:rsid w:val="00D13EF8"/>
    <w:rsid w:val="00D1419E"/>
    <w:rsid w:val="00D14A23"/>
    <w:rsid w:val="00D1514B"/>
    <w:rsid w:val="00D1553A"/>
    <w:rsid w:val="00D164B0"/>
    <w:rsid w:val="00D16749"/>
    <w:rsid w:val="00D16DDC"/>
    <w:rsid w:val="00D16FDB"/>
    <w:rsid w:val="00D16FDF"/>
    <w:rsid w:val="00D174C4"/>
    <w:rsid w:val="00D17855"/>
    <w:rsid w:val="00D17E79"/>
    <w:rsid w:val="00D17F74"/>
    <w:rsid w:val="00D2009F"/>
    <w:rsid w:val="00D203F0"/>
    <w:rsid w:val="00D20620"/>
    <w:rsid w:val="00D2070D"/>
    <w:rsid w:val="00D209EA"/>
    <w:rsid w:val="00D20AE3"/>
    <w:rsid w:val="00D20D4F"/>
    <w:rsid w:val="00D2150C"/>
    <w:rsid w:val="00D216B8"/>
    <w:rsid w:val="00D219DB"/>
    <w:rsid w:val="00D21EFE"/>
    <w:rsid w:val="00D22101"/>
    <w:rsid w:val="00D221C4"/>
    <w:rsid w:val="00D22435"/>
    <w:rsid w:val="00D22651"/>
    <w:rsid w:val="00D22A0F"/>
    <w:rsid w:val="00D23378"/>
    <w:rsid w:val="00D23B0B"/>
    <w:rsid w:val="00D23B81"/>
    <w:rsid w:val="00D23E3F"/>
    <w:rsid w:val="00D240E4"/>
    <w:rsid w:val="00D245A8"/>
    <w:rsid w:val="00D24F82"/>
    <w:rsid w:val="00D25040"/>
    <w:rsid w:val="00D250CF"/>
    <w:rsid w:val="00D250FD"/>
    <w:rsid w:val="00D25672"/>
    <w:rsid w:val="00D25894"/>
    <w:rsid w:val="00D25D04"/>
    <w:rsid w:val="00D260E0"/>
    <w:rsid w:val="00D264C1"/>
    <w:rsid w:val="00D26F7D"/>
    <w:rsid w:val="00D27485"/>
    <w:rsid w:val="00D2757D"/>
    <w:rsid w:val="00D27714"/>
    <w:rsid w:val="00D277E3"/>
    <w:rsid w:val="00D27911"/>
    <w:rsid w:val="00D27E0C"/>
    <w:rsid w:val="00D30362"/>
    <w:rsid w:val="00D3079A"/>
    <w:rsid w:val="00D30D6D"/>
    <w:rsid w:val="00D30DB3"/>
    <w:rsid w:val="00D31005"/>
    <w:rsid w:val="00D3100B"/>
    <w:rsid w:val="00D31D28"/>
    <w:rsid w:val="00D31D52"/>
    <w:rsid w:val="00D31D67"/>
    <w:rsid w:val="00D31FCE"/>
    <w:rsid w:val="00D3209E"/>
    <w:rsid w:val="00D32518"/>
    <w:rsid w:val="00D32565"/>
    <w:rsid w:val="00D3258E"/>
    <w:rsid w:val="00D3284D"/>
    <w:rsid w:val="00D329B3"/>
    <w:rsid w:val="00D32B46"/>
    <w:rsid w:val="00D32B72"/>
    <w:rsid w:val="00D33532"/>
    <w:rsid w:val="00D337FF"/>
    <w:rsid w:val="00D33A7B"/>
    <w:rsid w:val="00D33C48"/>
    <w:rsid w:val="00D33C7D"/>
    <w:rsid w:val="00D33FC1"/>
    <w:rsid w:val="00D34BF7"/>
    <w:rsid w:val="00D34DC8"/>
    <w:rsid w:val="00D35381"/>
    <w:rsid w:val="00D353AF"/>
    <w:rsid w:val="00D35524"/>
    <w:rsid w:val="00D359D6"/>
    <w:rsid w:val="00D35C48"/>
    <w:rsid w:val="00D36193"/>
    <w:rsid w:val="00D36B49"/>
    <w:rsid w:val="00D36D35"/>
    <w:rsid w:val="00D3720C"/>
    <w:rsid w:val="00D3739E"/>
    <w:rsid w:val="00D4036D"/>
    <w:rsid w:val="00D4070E"/>
    <w:rsid w:val="00D40877"/>
    <w:rsid w:val="00D40BE1"/>
    <w:rsid w:val="00D4130B"/>
    <w:rsid w:val="00D4132F"/>
    <w:rsid w:val="00D413F1"/>
    <w:rsid w:val="00D42413"/>
    <w:rsid w:val="00D427A4"/>
    <w:rsid w:val="00D4296E"/>
    <w:rsid w:val="00D42D3F"/>
    <w:rsid w:val="00D42ECC"/>
    <w:rsid w:val="00D42F8A"/>
    <w:rsid w:val="00D43DE7"/>
    <w:rsid w:val="00D4460E"/>
    <w:rsid w:val="00D446F3"/>
    <w:rsid w:val="00D4472F"/>
    <w:rsid w:val="00D448C7"/>
    <w:rsid w:val="00D44C6F"/>
    <w:rsid w:val="00D44EED"/>
    <w:rsid w:val="00D44F43"/>
    <w:rsid w:val="00D457CA"/>
    <w:rsid w:val="00D45919"/>
    <w:rsid w:val="00D45BE0"/>
    <w:rsid w:val="00D45C56"/>
    <w:rsid w:val="00D45CD6"/>
    <w:rsid w:val="00D461E4"/>
    <w:rsid w:val="00D46FA6"/>
    <w:rsid w:val="00D47575"/>
    <w:rsid w:val="00D47885"/>
    <w:rsid w:val="00D47A9E"/>
    <w:rsid w:val="00D47E39"/>
    <w:rsid w:val="00D502DE"/>
    <w:rsid w:val="00D509B4"/>
    <w:rsid w:val="00D50CA7"/>
    <w:rsid w:val="00D514BB"/>
    <w:rsid w:val="00D5159C"/>
    <w:rsid w:val="00D517A9"/>
    <w:rsid w:val="00D51A79"/>
    <w:rsid w:val="00D51CB1"/>
    <w:rsid w:val="00D52387"/>
    <w:rsid w:val="00D5278B"/>
    <w:rsid w:val="00D52D79"/>
    <w:rsid w:val="00D52E23"/>
    <w:rsid w:val="00D530C9"/>
    <w:rsid w:val="00D53263"/>
    <w:rsid w:val="00D5342D"/>
    <w:rsid w:val="00D535EA"/>
    <w:rsid w:val="00D53931"/>
    <w:rsid w:val="00D53988"/>
    <w:rsid w:val="00D53B7D"/>
    <w:rsid w:val="00D53CAB"/>
    <w:rsid w:val="00D54904"/>
    <w:rsid w:val="00D54BD1"/>
    <w:rsid w:val="00D54D8E"/>
    <w:rsid w:val="00D552FA"/>
    <w:rsid w:val="00D55489"/>
    <w:rsid w:val="00D55EA6"/>
    <w:rsid w:val="00D56612"/>
    <w:rsid w:val="00D5676E"/>
    <w:rsid w:val="00D569AB"/>
    <w:rsid w:val="00D56A77"/>
    <w:rsid w:val="00D56B4D"/>
    <w:rsid w:val="00D56C34"/>
    <w:rsid w:val="00D56CA2"/>
    <w:rsid w:val="00D570A3"/>
    <w:rsid w:val="00D57FD8"/>
    <w:rsid w:val="00D6061F"/>
    <w:rsid w:val="00D60828"/>
    <w:rsid w:val="00D61681"/>
    <w:rsid w:val="00D61A9E"/>
    <w:rsid w:val="00D61F18"/>
    <w:rsid w:val="00D62129"/>
    <w:rsid w:val="00D62484"/>
    <w:rsid w:val="00D624AE"/>
    <w:rsid w:val="00D62F9B"/>
    <w:rsid w:val="00D632E7"/>
    <w:rsid w:val="00D63756"/>
    <w:rsid w:val="00D63944"/>
    <w:rsid w:val="00D6429E"/>
    <w:rsid w:val="00D64EA2"/>
    <w:rsid w:val="00D64EB9"/>
    <w:rsid w:val="00D6500A"/>
    <w:rsid w:val="00D654D6"/>
    <w:rsid w:val="00D65553"/>
    <w:rsid w:val="00D658B5"/>
    <w:rsid w:val="00D65CFE"/>
    <w:rsid w:val="00D65E92"/>
    <w:rsid w:val="00D65EDF"/>
    <w:rsid w:val="00D663B2"/>
    <w:rsid w:val="00D66B83"/>
    <w:rsid w:val="00D66C2F"/>
    <w:rsid w:val="00D67250"/>
    <w:rsid w:val="00D672AA"/>
    <w:rsid w:val="00D676FD"/>
    <w:rsid w:val="00D677EE"/>
    <w:rsid w:val="00D6794A"/>
    <w:rsid w:val="00D67CE6"/>
    <w:rsid w:val="00D700AC"/>
    <w:rsid w:val="00D7028B"/>
    <w:rsid w:val="00D710F6"/>
    <w:rsid w:val="00D71879"/>
    <w:rsid w:val="00D7194B"/>
    <w:rsid w:val="00D71D41"/>
    <w:rsid w:val="00D71E0A"/>
    <w:rsid w:val="00D71E54"/>
    <w:rsid w:val="00D71FD6"/>
    <w:rsid w:val="00D722DE"/>
    <w:rsid w:val="00D72578"/>
    <w:rsid w:val="00D729C0"/>
    <w:rsid w:val="00D72DCD"/>
    <w:rsid w:val="00D72E30"/>
    <w:rsid w:val="00D732B9"/>
    <w:rsid w:val="00D7331F"/>
    <w:rsid w:val="00D73492"/>
    <w:rsid w:val="00D738AF"/>
    <w:rsid w:val="00D73AFA"/>
    <w:rsid w:val="00D73F2B"/>
    <w:rsid w:val="00D7406E"/>
    <w:rsid w:val="00D7417B"/>
    <w:rsid w:val="00D74181"/>
    <w:rsid w:val="00D7450D"/>
    <w:rsid w:val="00D75087"/>
    <w:rsid w:val="00D75585"/>
    <w:rsid w:val="00D75735"/>
    <w:rsid w:val="00D75C09"/>
    <w:rsid w:val="00D75DC3"/>
    <w:rsid w:val="00D75E7A"/>
    <w:rsid w:val="00D7608B"/>
    <w:rsid w:val="00D7632E"/>
    <w:rsid w:val="00D76337"/>
    <w:rsid w:val="00D76BE6"/>
    <w:rsid w:val="00D76CEF"/>
    <w:rsid w:val="00D76DAE"/>
    <w:rsid w:val="00D77318"/>
    <w:rsid w:val="00D77559"/>
    <w:rsid w:val="00D8001A"/>
    <w:rsid w:val="00D80029"/>
    <w:rsid w:val="00D80373"/>
    <w:rsid w:val="00D8074D"/>
    <w:rsid w:val="00D80A7D"/>
    <w:rsid w:val="00D80CCD"/>
    <w:rsid w:val="00D80D6F"/>
    <w:rsid w:val="00D812D4"/>
    <w:rsid w:val="00D814B5"/>
    <w:rsid w:val="00D81603"/>
    <w:rsid w:val="00D81707"/>
    <w:rsid w:val="00D81E8C"/>
    <w:rsid w:val="00D82000"/>
    <w:rsid w:val="00D8230E"/>
    <w:rsid w:val="00D83119"/>
    <w:rsid w:val="00D835A4"/>
    <w:rsid w:val="00D835BC"/>
    <w:rsid w:val="00D83B0A"/>
    <w:rsid w:val="00D844B5"/>
    <w:rsid w:val="00D84EA0"/>
    <w:rsid w:val="00D85012"/>
    <w:rsid w:val="00D8557B"/>
    <w:rsid w:val="00D85A44"/>
    <w:rsid w:val="00D85BAC"/>
    <w:rsid w:val="00D85E8C"/>
    <w:rsid w:val="00D86092"/>
    <w:rsid w:val="00D86245"/>
    <w:rsid w:val="00D86730"/>
    <w:rsid w:val="00D86CC5"/>
    <w:rsid w:val="00D86E01"/>
    <w:rsid w:val="00D873BD"/>
    <w:rsid w:val="00D87574"/>
    <w:rsid w:val="00D877BA"/>
    <w:rsid w:val="00D8780E"/>
    <w:rsid w:val="00D9007F"/>
    <w:rsid w:val="00D901AB"/>
    <w:rsid w:val="00D90A18"/>
    <w:rsid w:val="00D90FB6"/>
    <w:rsid w:val="00D9111A"/>
    <w:rsid w:val="00D91266"/>
    <w:rsid w:val="00D9153F"/>
    <w:rsid w:val="00D9183D"/>
    <w:rsid w:val="00D91938"/>
    <w:rsid w:val="00D91969"/>
    <w:rsid w:val="00D92171"/>
    <w:rsid w:val="00D92621"/>
    <w:rsid w:val="00D92781"/>
    <w:rsid w:val="00D92F09"/>
    <w:rsid w:val="00D93880"/>
    <w:rsid w:val="00D93986"/>
    <w:rsid w:val="00D93C91"/>
    <w:rsid w:val="00D944A0"/>
    <w:rsid w:val="00D944F4"/>
    <w:rsid w:val="00D9463F"/>
    <w:rsid w:val="00D94A94"/>
    <w:rsid w:val="00D94FF0"/>
    <w:rsid w:val="00D9536C"/>
    <w:rsid w:val="00D95AC5"/>
    <w:rsid w:val="00D95D2F"/>
    <w:rsid w:val="00D961C0"/>
    <w:rsid w:val="00D96578"/>
    <w:rsid w:val="00D96F30"/>
    <w:rsid w:val="00D97038"/>
    <w:rsid w:val="00D9714E"/>
    <w:rsid w:val="00D97A1A"/>
    <w:rsid w:val="00DA074F"/>
    <w:rsid w:val="00DA0B16"/>
    <w:rsid w:val="00DA0C54"/>
    <w:rsid w:val="00DA0D41"/>
    <w:rsid w:val="00DA1525"/>
    <w:rsid w:val="00DA161D"/>
    <w:rsid w:val="00DA1868"/>
    <w:rsid w:val="00DA1AF9"/>
    <w:rsid w:val="00DA25F0"/>
    <w:rsid w:val="00DA2713"/>
    <w:rsid w:val="00DA2F2A"/>
    <w:rsid w:val="00DA3318"/>
    <w:rsid w:val="00DA3499"/>
    <w:rsid w:val="00DA3A6F"/>
    <w:rsid w:val="00DA3D48"/>
    <w:rsid w:val="00DA3E17"/>
    <w:rsid w:val="00DA445F"/>
    <w:rsid w:val="00DA4601"/>
    <w:rsid w:val="00DA4E3A"/>
    <w:rsid w:val="00DA531B"/>
    <w:rsid w:val="00DA553F"/>
    <w:rsid w:val="00DA5773"/>
    <w:rsid w:val="00DA68C3"/>
    <w:rsid w:val="00DA695D"/>
    <w:rsid w:val="00DA6A32"/>
    <w:rsid w:val="00DA6BBD"/>
    <w:rsid w:val="00DA713D"/>
    <w:rsid w:val="00DA72C4"/>
    <w:rsid w:val="00DA743F"/>
    <w:rsid w:val="00DA7534"/>
    <w:rsid w:val="00DA7836"/>
    <w:rsid w:val="00DA79CA"/>
    <w:rsid w:val="00DA7B24"/>
    <w:rsid w:val="00DB039B"/>
    <w:rsid w:val="00DB0F3F"/>
    <w:rsid w:val="00DB1CC7"/>
    <w:rsid w:val="00DB1E7B"/>
    <w:rsid w:val="00DB1F4A"/>
    <w:rsid w:val="00DB20D1"/>
    <w:rsid w:val="00DB2430"/>
    <w:rsid w:val="00DB26C6"/>
    <w:rsid w:val="00DB2884"/>
    <w:rsid w:val="00DB2A2A"/>
    <w:rsid w:val="00DB2BA3"/>
    <w:rsid w:val="00DB2BF5"/>
    <w:rsid w:val="00DB3001"/>
    <w:rsid w:val="00DB3104"/>
    <w:rsid w:val="00DB3128"/>
    <w:rsid w:val="00DB3148"/>
    <w:rsid w:val="00DB3859"/>
    <w:rsid w:val="00DB3925"/>
    <w:rsid w:val="00DB3E33"/>
    <w:rsid w:val="00DB461D"/>
    <w:rsid w:val="00DB4BCD"/>
    <w:rsid w:val="00DB4C48"/>
    <w:rsid w:val="00DB5057"/>
    <w:rsid w:val="00DB5188"/>
    <w:rsid w:val="00DB5470"/>
    <w:rsid w:val="00DB54E7"/>
    <w:rsid w:val="00DB5956"/>
    <w:rsid w:val="00DB5A62"/>
    <w:rsid w:val="00DB5AA3"/>
    <w:rsid w:val="00DB5AF2"/>
    <w:rsid w:val="00DB614A"/>
    <w:rsid w:val="00DB62C8"/>
    <w:rsid w:val="00DB6439"/>
    <w:rsid w:val="00DB65BF"/>
    <w:rsid w:val="00DB6A33"/>
    <w:rsid w:val="00DB6AE7"/>
    <w:rsid w:val="00DB6D98"/>
    <w:rsid w:val="00DB718D"/>
    <w:rsid w:val="00DB723F"/>
    <w:rsid w:val="00DB72FF"/>
    <w:rsid w:val="00DB7351"/>
    <w:rsid w:val="00DB737D"/>
    <w:rsid w:val="00DB7462"/>
    <w:rsid w:val="00DC0137"/>
    <w:rsid w:val="00DC014C"/>
    <w:rsid w:val="00DC084F"/>
    <w:rsid w:val="00DC0BF3"/>
    <w:rsid w:val="00DC19DA"/>
    <w:rsid w:val="00DC1A95"/>
    <w:rsid w:val="00DC1CD7"/>
    <w:rsid w:val="00DC1DF3"/>
    <w:rsid w:val="00DC1EA9"/>
    <w:rsid w:val="00DC2913"/>
    <w:rsid w:val="00DC29E8"/>
    <w:rsid w:val="00DC2A42"/>
    <w:rsid w:val="00DC2DCD"/>
    <w:rsid w:val="00DC3069"/>
    <w:rsid w:val="00DC3156"/>
    <w:rsid w:val="00DC31C9"/>
    <w:rsid w:val="00DC3472"/>
    <w:rsid w:val="00DC354F"/>
    <w:rsid w:val="00DC3756"/>
    <w:rsid w:val="00DC3A1A"/>
    <w:rsid w:val="00DC3B58"/>
    <w:rsid w:val="00DC4111"/>
    <w:rsid w:val="00DC42E1"/>
    <w:rsid w:val="00DC45B2"/>
    <w:rsid w:val="00DC45FF"/>
    <w:rsid w:val="00DC4ACC"/>
    <w:rsid w:val="00DC4E78"/>
    <w:rsid w:val="00DC5D87"/>
    <w:rsid w:val="00DC625E"/>
    <w:rsid w:val="00DC6302"/>
    <w:rsid w:val="00DC6B20"/>
    <w:rsid w:val="00DC6EA6"/>
    <w:rsid w:val="00DC70F3"/>
    <w:rsid w:val="00DC7356"/>
    <w:rsid w:val="00DC7567"/>
    <w:rsid w:val="00DC769F"/>
    <w:rsid w:val="00DC76EB"/>
    <w:rsid w:val="00DC78AB"/>
    <w:rsid w:val="00DC78F6"/>
    <w:rsid w:val="00DD034D"/>
    <w:rsid w:val="00DD091E"/>
    <w:rsid w:val="00DD0D4B"/>
    <w:rsid w:val="00DD1703"/>
    <w:rsid w:val="00DD1DB8"/>
    <w:rsid w:val="00DD24F6"/>
    <w:rsid w:val="00DD274C"/>
    <w:rsid w:val="00DD2935"/>
    <w:rsid w:val="00DD2E1F"/>
    <w:rsid w:val="00DD2F62"/>
    <w:rsid w:val="00DD3990"/>
    <w:rsid w:val="00DD3CE0"/>
    <w:rsid w:val="00DD3F78"/>
    <w:rsid w:val="00DD4546"/>
    <w:rsid w:val="00DD48F7"/>
    <w:rsid w:val="00DD49C2"/>
    <w:rsid w:val="00DD4D36"/>
    <w:rsid w:val="00DD50D9"/>
    <w:rsid w:val="00DD53E4"/>
    <w:rsid w:val="00DD570D"/>
    <w:rsid w:val="00DD5827"/>
    <w:rsid w:val="00DD64CE"/>
    <w:rsid w:val="00DD6A22"/>
    <w:rsid w:val="00DD707F"/>
    <w:rsid w:val="00DD70B0"/>
    <w:rsid w:val="00DD7DC1"/>
    <w:rsid w:val="00DD7DD6"/>
    <w:rsid w:val="00DE0045"/>
    <w:rsid w:val="00DE046D"/>
    <w:rsid w:val="00DE0942"/>
    <w:rsid w:val="00DE11AA"/>
    <w:rsid w:val="00DE1408"/>
    <w:rsid w:val="00DE1686"/>
    <w:rsid w:val="00DE1727"/>
    <w:rsid w:val="00DE1AEB"/>
    <w:rsid w:val="00DE1C23"/>
    <w:rsid w:val="00DE1DE9"/>
    <w:rsid w:val="00DE1EDE"/>
    <w:rsid w:val="00DE2069"/>
    <w:rsid w:val="00DE21E6"/>
    <w:rsid w:val="00DE23AD"/>
    <w:rsid w:val="00DE24E0"/>
    <w:rsid w:val="00DE2546"/>
    <w:rsid w:val="00DE2B22"/>
    <w:rsid w:val="00DE2E47"/>
    <w:rsid w:val="00DE2FEA"/>
    <w:rsid w:val="00DE35D7"/>
    <w:rsid w:val="00DE3FDA"/>
    <w:rsid w:val="00DE4139"/>
    <w:rsid w:val="00DE41FF"/>
    <w:rsid w:val="00DE42DB"/>
    <w:rsid w:val="00DE4775"/>
    <w:rsid w:val="00DE4970"/>
    <w:rsid w:val="00DE4BF8"/>
    <w:rsid w:val="00DE4F09"/>
    <w:rsid w:val="00DE4FDF"/>
    <w:rsid w:val="00DE5149"/>
    <w:rsid w:val="00DE51E6"/>
    <w:rsid w:val="00DE52DD"/>
    <w:rsid w:val="00DE58CD"/>
    <w:rsid w:val="00DE5E70"/>
    <w:rsid w:val="00DE64AF"/>
    <w:rsid w:val="00DE6A08"/>
    <w:rsid w:val="00DE6C05"/>
    <w:rsid w:val="00DE6D1D"/>
    <w:rsid w:val="00DE6F32"/>
    <w:rsid w:val="00DE704C"/>
    <w:rsid w:val="00DE71AA"/>
    <w:rsid w:val="00DE72AA"/>
    <w:rsid w:val="00DE73B9"/>
    <w:rsid w:val="00DE7A08"/>
    <w:rsid w:val="00DE7DD4"/>
    <w:rsid w:val="00DF02C9"/>
    <w:rsid w:val="00DF07AC"/>
    <w:rsid w:val="00DF085C"/>
    <w:rsid w:val="00DF08E8"/>
    <w:rsid w:val="00DF0C50"/>
    <w:rsid w:val="00DF0D03"/>
    <w:rsid w:val="00DF0D81"/>
    <w:rsid w:val="00DF0E5C"/>
    <w:rsid w:val="00DF10BD"/>
    <w:rsid w:val="00DF1253"/>
    <w:rsid w:val="00DF15A8"/>
    <w:rsid w:val="00DF1737"/>
    <w:rsid w:val="00DF1DD7"/>
    <w:rsid w:val="00DF1E8F"/>
    <w:rsid w:val="00DF22CB"/>
    <w:rsid w:val="00DF23EA"/>
    <w:rsid w:val="00DF2CDA"/>
    <w:rsid w:val="00DF2E25"/>
    <w:rsid w:val="00DF3200"/>
    <w:rsid w:val="00DF3CD3"/>
    <w:rsid w:val="00DF4636"/>
    <w:rsid w:val="00DF46E9"/>
    <w:rsid w:val="00DF48C1"/>
    <w:rsid w:val="00DF5021"/>
    <w:rsid w:val="00DF51C6"/>
    <w:rsid w:val="00DF52C9"/>
    <w:rsid w:val="00DF557A"/>
    <w:rsid w:val="00DF55D1"/>
    <w:rsid w:val="00DF5B71"/>
    <w:rsid w:val="00DF60CD"/>
    <w:rsid w:val="00DF67BF"/>
    <w:rsid w:val="00DF68B0"/>
    <w:rsid w:val="00DF6A3C"/>
    <w:rsid w:val="00DF6A57"/>
    <w:rsid w:val="00DF7405"/>
    <w:rsid w:val="00DF774A"/>
    <w:rsid w:val="00DF77DF"/>
    <w:rsid w:val="00DF7B02"/>
    <w:rsid w:val="00DF7D09"/>
    <w:rsid w:val="00DF7D1E"/>
    <w:rsid w:val="00DF7F45"/>
    <w:rsid w:val="00E00645"/>
    <w:rsid w:val="00E008FE"/>
    <w:rsid w:val="00E00BEF"/>
    <w:rsid w:val="00E00EBD"/>
    <w:rsid w:val="00E01099"/>
    <w:rsid w:val="00E0134E"/>
    <w:rsid w:val="00E014B3"/>
    <w:rsid w:val="00E01525"/>
    <w:rsid w:val="00E016F7"/>
    <w:rsid w:val="00E017ED"/>
    <w:rsid w:val="00E01981"/>
    <w:rsid w:val="00E02242"/>
    <w:rsid w:val="00E0261C"/>
    <w:rsid w:val="00E02BFB"/>
    <w:rsid w:val="00E0362E"/>
    <w:rsid w:val="00E037C1"/>
    <w:rsid w:val="00E038F2"/>
    <w:rsid w:val="00E03904"/>
    <w:rsid w:val="00E0464D"/>
    <w:rsid w:val="00E04797"/>
    <w:rsid w:val="00E047A1"/>
    <w:rsid w:val="00E04D1A"/>
    <w:rsid w:val="00E04E1A"/>
    <w:rsid w:val="00E0521A"/>
    <w:rsid w:val="00E0525F"/>
    <w:rsid w:val="00E05498"/>
    <w:rsid w:val="00E055B1"/>
    <w:rsid w:val="00E05900"/>
    <w:rsid w:val="00E05A19"/>
    <w:rsid w:val="00E05A9A"/>
    <w:rsid w:val="00E05D7F"/>
    <w:rsid w:val="00E05E25"/>
    <w:rsid w:val="00E05F2C"/>
    <w:rsid w:val="00E060D8"/>
    <w:rsid w:val="00E0624C"/>
    <w:rsid w:val="00E065F9"/>
    <w:rsid w:val="00E06E8D"/>
    <w:rsid w:val="00E070F8"/>
    <w:rsid w:val="00E07110"/>
    <w:rsid w:val="00E071BE"/>
    <w:rsid w:val="00E07A79"/>
    <w:rsid w:val="00E07BC0"/>
    <w:rsid w:val="00E11154"/>
    <w:rsid w:val="00E111A8"/>
    <w:rsid w:val="00E11644"/>
    <w:rsid w:val="00E117C7"/>
    <w:rsid w:val="00E127F1"/>
    <w:rsid w:val="00E133F3"/>
    <w:rsid w:val="00E13902"/>
    <w:rsid w:val="00E13E60"/>
    <w:rsid w:val="00E141EE"/>
    <w:rsid w:val="00E143A5"/>
    <w:rsid w:val="00E14688"/>
    <w:rsid w:val="00E14990"/>
    <w:rsid w:val="00E151D8"/>
    <w:rsid w:val="00E1602A"/>
    <w:rsid w:val="00E16BD9"/>
    <w:rsid w:val="00E16CFD"/>
    <w:rsid w:val="00E16D59"/>
    <w:rsid w:val="00E16D70"/>
    <w:rsid w:val="00E17F7F"/>
    <w:rsid w:val="00E17FBF"/>
    <w:rsid w:val="00E2069C"/>
    <w:rsid w:val="00E209CF"/>
    <w:rsid w:val="00E20AFE"/>
    <w:rsid w:val="00E21017"/>
    <w:rsid w:val="00E211CF"/>
    <w:rsid w:val="00E21AF9"/>
    <w:rsid w:val="00E2275F"/>
    <w:rsid w:val="00E22930"/>
    <w:rsid w:val="00E22CAB"/>
    <w:rsid w:val="00E22E49"/>
    <w:rsid w:val="00E2318D"/>
    <w:rsid w:val="00E2331C"/>
    <w:rsid w:val="00E23623"/>
    <w:rsid w:val="00E23B28"/>
    <w:rsid w:val="00E23E1B"/>
    <w:rsid w:val="00E23F7C"/>
    <w:rsid w:val="00E2535D"/>
    <w:rsid w:val="00E25488"/>
    <w:rsid w:val="00E2573B"/>
    <w:rsid w:val="00E2589F"/>
    <w:rsid w:val="00E258A3"/>
    <w:rsid w:val="00E25E05"/>
    <w:rsid w:val="00E2620B"/>
    <w:rsid w:val="00E26210"/>
    <w:rsid w:val="00E26BBA"/>
    <w:rsid w:val="00E26CC7"/>
    <w:rsid w:val="00E27119"/>
    <w:rsid w:val="00E2773C"/>
    <w:rsid w:val="00E27919"/>
    <w:rsid w:val="00E27B53"/>
    <w:rsid w:val="00E27B60"/>
    <w:rsid w:val="00E27D8E"/>
    <w:rsid w:val="00E30010"/>
    <w:rsid w:val="00E3002E"/>
    <w:rsid w:val="00E30074"/>
    <w:rsid w:val="00E3017D"/>
    <w:rsid w:val="00E30608"/>
    <w:rsid w:val="00E306AB"/>
    <w:rsid w:val="00E30E75"/>
    <w:rsid w:val="00E31116"/>
    <w:rsid w:val="00E3132C"/>
    <w:rsid w:val="00E317AA"/>
    <w:rsid w:val="00E31C08"/>
    <w:rsid w:val="00E320EE"/>
    <w:rsid w:val="00E323B8"/>
    <w:rsid w:val="00E32CB6"/>
    <w:rsid w:val="00E33041"/>
    <w:rsid w:val="00E33264"/>
    <w:rsid w:val="00E3379A"/>
    <w:rsid w:val="00E3389C"/>
    <w:rsid w:val="00E339A0"/>
    <w:rsid w:val="00E341D0"/>
    <w:rsid w:val="00E342A5"/>
    <w:rsid w:val="00E345CC"/>
    <w:rsid w:val="00E347F9"/>
    <w:rsid w:val="00E348B8"/>
    <w:rsid w:val="00E351AD"/>
    <w:rsid w:val="00E35AD0"/>
    <w:rsid w:val="00E35B12"/>
    <w:rsid w:val="00E35F36"/>
    <w:rsid w:val="00E36466"/>
    <w:rsid w:val="00E36C5A"/>
    <w:rsid w:val="00E3767D"/>
    <w:rsid w:val="00E37780"/>
    <w:rsid w:val="00E37BAE"/>
    <w:rsid w:val="00E40888"/>
    <w:rsid w:val="00E40E23"/>
    <w:rsid w:val="00E41415"/>
    <w:rsid w:val="00E41645"/>
    <w:rsid w:val="00E41979"/>
    <w:rsid w:val="00E41E8E"/>
    <w:rsid w:val="00E42621"/>
    <w:rsid w:val="00E4291F"/>
    <w:rsid w:val="00E43417"/>
    <w:rsid w:val="00E4353E"/>
    <w:rsid w:val="00E436CF"/>
    <w:rsid w:val="00E437C6"/>
    <w:rsid w:val="00E4387B"/>
    <w:rsid w:val="00E43C9A"/>
    <w:rsid w:val="00E43D7C"/>
    <w:rsid w:val="00E43DFD"/>
    <w:rsid w:val="00E43FC5"/>
    <w:rsid w:val="00E455F9"/>
    <w:rsid w:val="00E45952"/>
    <w:rsid w:val="00E462EB"/>
    <w:rsid w:val="00E465EF"/>
    <w:rsid w:val="00E46B18"/>
    <w:rsid w:val="00E47082"/>
    <w:rsid w:val="00E47218"/>
    <w:rsid w:val="00E473A4"/>
    <w:rsid w:val="00E47AA1"/>
    <w:rsid w:val="00E47D08"/>
    <w:rsid w:val="00E47F59"/>
    <w:rsid w:val="00E50065"/>
    <w:rsid w:val="00E505F5"/>
    <w:rsid w:val="00E507E1"/>
    <w:rsid w:val="00E50A12"/>
    <w:rsid w:val="00E50E9D"/>
    <w:rsid w:val="00E51371"/>
    <w:rsid w:val="00E51514"/>
    <w:rsid w:val="00E515CD"/>
    <w:rsid w:val="00E5186F"/>
    <w:rsid w:val="00E51C7C"/>
    <w:rsid w:val="00E51CEE"/>
    <w:rsid w:val="00E51E4F"/>
    <w:rsid w:val="00E5206B"/>
    <w:rsid w:val="00E522E1"/>
    <w:rsid w:val="00E526CC"/>
    <w:rsid w:val="00E52752"/>
    <w:rsid w:val="00E52E5D"/>
    <w:rsid w:val="00E53498"/>
    <w:rsid w:val="00E53EB6"/>
    <w:rsid w:val="00E544DA"/>
    <w:rsid w:val="00E54B6D"/>
    <w:rsid w:val="00E54D8A"/>
    <w:rsid w:val="00E55A5D"/>
    <w:rsid w:val="00E5650C"/>
    <w:rsid w:val="00E5667F"/>
    <w:rsid w:val="00E566F8"/>
    <w:rsid w:val="00E56B59"/>
    <w:rsid w:val="00E56D8B"/>
    <w:rsid w:val="00E57159"/>
    <w:rsid w:val="00E57288"/>
    <w:rsid w:val="00E57440"/>
    <w:rsid w:val="00E576AE"/>
    <w:rsid w:val="00E57900"/>
    <w:rsid w:val="00E57BC9"/>
    <w:rsid w:val="00E60005"/>
    <w:rsid w:val="00E60015"/>
    <w:rsid w:val="00E6020B"/>
    <w:rsid w:val="00E6036A"/>
    <w:rsid w:val="00E6055C"/>
    <w:rsid w:val="00E60717"/>
    <w:rsid w:val="00E607D9"/>
    <w:rsid w:val="00E60FA0"/>
    <w:rsid w:val="00E616C2"/>
    <w:rsid w:val="00E61AAE"/>
    <w:rsid w:val="00E62023"/>
    <w:rsid w:val="00E62CB5"/>
    <w:rsid w:val="00E63856"/>
    <w:rsid w:val="00E63A22"/>
    <w:rsid w:val="00E63DCF"/>
    <w:rsid w:val="00E640B4"/>
    <w:rsid w:val="00E64310"/>
    <w:rsid w:val="00E64458"/>
    <w:rsid w:val="00E649FC"/>
    <w:rsid w:val="00E64CB6"/>
    <w:rsid w:val="00E64DDF"/>
    <w:rsid w:val="00E64EFA"/>
    <w:rsid w:val="00E6523A"/>
    <w:rsid w:val="00E6575E"/>
    <w:rsid w:val="00E65890"/>
    <w:rsid w:val="00E65BA1"/>
    <w:rsid w:val="00E65DD5"/>
    <w:rsid w:val="00E65F12"/>
    <w:rsid w:val="00E66526"/>
    <w:rsid w:val="00E66B93"/>
    <w:rsid w:val="00E66CC3"/>
    <w:rsid w:val="00E66E17"/>
    <w:rsid w:val="00E674CD"/>
    <w:rsid w:val="00E67E33"/>
    <w:rsid w:val="00E70988"/>
    <w:rsid w:val="00E71834"/>
    <w:rsid w:val="00E71A65"/>
    <w:rsid w:val="00E71CE0"/>
    <w:rsid w:val="00E71DEB"/>
    <w:rsid w:val="00E72440"/>
    <w:rsid w:val="00E7246F"/>
    <w:rsid w:val="00E727A4"/>
    <w:rsid w:val="00E72EC6"/>
    <w:rsid w:val="00E73146"/>
    <w:rsid w:val="00E731B3"/>
    <w:rsid w:val="00E73383"/>
    <w:rsid w:val="00E73456"/>
    <w:rsid w:val="00E73511"/>
    <w:rsid w:val="00E73519"/>
    <w:rsid w:val="00E738E4"/>
    <w:rsid w:val="00E73A32"/>
    <w:rsid w:val="00E73C2B"/>
    <w:rsid w:val="00E73F2C"/>
    <w:rsid w:val="00E74564"/>
    <w:rsid w:val="00E74908"/>
    <w:rsid w:val="00E74B32"/>
    <w:rsid w:val="00E74D82"/>
    <w:rsid w:val="00E74F2B"/>
    <w:rsid w:val="00E74F6D"/>
    <w:rsid w:val="00E75393"/>
    <w:rsid w:val="00E75689"/>
    <w:rsid w:val="00E756A7"/>
    <w:rsid w:val="00E75839"/>
    <w:rsid w:val="00E75888"/>
    <w:rsid w:val="00E75B47"/>
    <w:rsid w:val="00E75B57"/>
    <w:rsid w:val="00E75E33"/>
    <w:rsid w:val="00E761B7"/>
    <w:rsid w:val="00E76283"/>
    <w:rsid w:val="00E76D43"/>
    <w:rsid w:val="00E76E2C"/>
    <w:rsid w:val="00E77178"/>
    <w:rsid w:val="00E773BC"/>
    <w:rsid w:val="00E77797"/>
    <w:rsid w:val="00E80A5F"/>
    <w:rsid w:val="00E80AC4"/>
    <w:rsid w:val="00E81564"/>
    <w:rsid w:val="00E819AF"/>
    <w:rsid w:val="00E81BC8"/>
    <w:rsid w:val="00E81CCF"/>
    <w:rsid w:val="00E81E45"/>
    <w:rsid w:val="00E81F97"/>
    <w:rsid w:val="00E82379"/>
    <w:rsid w:val="00E824E3"/>
    <w:rsid w:val="00E825A9"/>
    <w:rsid w:val="00E826EF"/>
    <w:rsid w:val="00E831F0"/>
    <w:rsid w:val="00E832AC"/>
    <w:rsid w:val="00E83D04"/>
    <w:rsid w:val="00E84389"/>
    <w:rsid w:val="00E846DC"/>
    <w:rsid w:val="00E84805"/>
    <w:rsid w:val="00E849B3"/>
    <w:rsid w:val="00E84FDC"/>
    <w:rsid w:val="00E851E5"/>
    <w:rsid w:val="00E85879"/>
    <w:rsid w:val="00E85AD6"/>
    <w:rsid w:val="00E85C17"/>
    <w:rsid w:val="00E8605F"/>
    <w:rsid w:val="00E860E5"/>
    <w:rsid w:val="00E86146"/>
    <w:rsid w:val="00E86314"/>
    <w:rsid w:val="00E865FE"/>
    <w:rsid w:val="00E86C70"/>
    <w:rsid w:val="00E86DCB"/>
    <w:rsid w:val="00E86FE9"/>
    <w:rsid w:val="00E8722B"/>
    <w:rsid w:val="00E87442"/>
    <w:rsid w:val="00E874B1"/>
    <w:rsid w:val="00E87959"/>
    <w:rsid w:val="00E87BB5"/>
    <w:rsid w:val="00E87BC6"/>
    <w:rsid w:val="00E87BCC"/>
    <w:rsid w:val="00E90079"/>
    <w:rsid w:val="00E90475"/>
    <w:rsid w:val="00E90C3E"/>
    <w:rsid w:val="00E90E4B"/>
    <w:rsid w:val="00E91318"/>
    <w:rsid w:val="00E91350"/>
    <w:rsid w:val="00E91B8D"/>
    <w:rsid w:val="00E91BFF"/>
    <w:rsid w:val="00E920F8"/>
    <w:rsid w:val="00E93737"/>
    <w:rsid w:val="00E93BA6"/>
    <w:rsid w:val="00E93C66"/>
    <w:rsid w:val="00E93D64"/>
    <w:rsid w:val="00E93E15"/>
    <w:rsid w:val="00E940D4"/>
    <w:rsid w:val="00E943FB"/>
    <w:rsid w:val="00E94425"/>
    <w:rsid w:val="00E945B9"/>
    <w:rsid w:val="00E94913"/>
    <w:rsid w:val="00E94F2B"/>
    <w:rsid w:val="00E95196"/>
    <w:rsid w:val="00E952C3"/>
    <w:rsid w:val="00E95581"/>
    <w:rsid w:val="00E9566B"/>
    <w:rsid w:val="00E95B42"/>
    <w:rsid w:val="00E96417"/>
    <w:rsid w:val="00E9652F"/>
    <w:rsid w:val="00E965DD"/>
    <w:rsid w:val="00E96628"/>
    <w:rsid w:val="00E96D74"/>
    <w:rsid w:val="00E97293"/>
    <w:rsid w:val="00E97E68"/>
    <w:rsid w:val="00EA052C"/>
    <w:rsid w:val="00EA05AA"/>
    <w:rsid w:val="00EA066B"/>
    <w:rsid w:val="00EA08B6"/>
    <w:rsid w:val="00EA0F52"/>
    <w:rsid w:val="00EA17C2"/>
    <w:rsid w:val="00EA193A"/>
    <w:rsid w:val="00EA1BDD"/>
    <w:rsid w:val="00EA1D5E"/>
    <w:rsid w:val="00EA1F61"/>
    <w:rsid w:val="00EA2A06"/>
    <w:rsid w:val="00EA2CE4"/>
    <w:rsid w:val="00EA3057"/>
    <w:rsid w:val="00EA34AD"/>
    <w:rsid w:val="00EA34EE"/>
    <w:rsid w:val="00EA3CBB"/>
    <w:rsid w:val="00EA3EE7"/>
    <w:rsid w:val="00EA3F1A"/>
    <w:rsid w:val="00EA4649"/>
    <w:rsid w:val="00EA4CED"/>
    <w:rsid w:val="00EA4F80"/>
    <w:rsid w:val="00EA5101"/>
    <w:rsid w:val="00EA516C"/>
    <w:rsid w:val="00EA52DD"/>
    <w:rsid w:val="00EA60DF"/>
    <w:rsid w:val="00EA61A8"/>
    <w:rsid w:val="00EA644F"/>
    <w:rsid w:val="00EA662C"/>
    <w:rsid w:val="00EA6786"/>
    <w:rsid w:val="00EA67DD"/>
    <w:rsid w:val="00EA7457"/>
    <w:rsid w:val="00EA7637"/>
    <w:rsid w:val="00EA7773"/>
    <w:rsid w:val="00EA77E4"/>
    <w:rsid w:val="00EA7862"/>
    <w:rsid w:val="00EA7EFD"/>
    <w:rsid w:val="00EA7F88"/>
    <w:rsid w:val="00EB00D1"/>
    <w:rsid w:val="00EB01BB"/>
    <w:rsid w:val="00EB03C6"/>
    <w:rsid w:val="00EB0710"/>
    <w:rsid w:val="00EB094A"/>
    <w:rsid w:val="00EB09D0"/>
    <w:rsid w:val="00EB0D8B"/>
    <w:rsid w:val="00EB164B"/>
    <w:rsid w:val="00EB1BAE"/>
    <w:rsid w:val="00EB2090"/>
    <w:rsid w:val="00EB23BB"/>
    <w:rsid w:val="00EB296C"/>
    <w:rsid w:val="00EB2E87"/>
    <w:rsid w:val="00EB2F1E"/>
    <w:rsid w:val="00EB2F59"/>
    <w:rsid w:val="00EB3831"/>
    <w:rsid w:val="00EB3A7A"/>
    <w:rsid w:val="00EB3C4E"/>
    <w:rsid w:val="00EB477E"/>
    <w:rsid w:val="00EB4BA5"/>
    <w:rsid w:val="00EB4BE0"/>
    <w:rsid w:val="00EB4C29"/>
    <w:rsid w:val="00EB4E55"/>
    <w:rsid w:val="00EB4FF7"/>
    <w:rsid w:val="00EB52C3"/>
    <w:rsid w:val="00EB53A0"/>
    <w:rsid w:val="00EB5984"/>
    <w:rsid w:val="00EB60E1"/>
    <w:rsid w:val="00EB6673"/>
    <w:rsid w:val="00EB7776"/>
    <w:rsid w:val="00EB7886"/>
    <w:rsid w:val="00EB78B2"/>
    <w:rsid w:val="00EB7FCE"/>
    <w:rsid w:val="00EC00F7"/>
    <w:rsid w:val="00EC0140"/>
    <w:rsid w:val="00EC017B"/>
    <w:rsid w:val="00EC0510"/>
    <w:rsid w:val="00EC086E"/>
    <w:rsid w:val="00EC0A72"/>
    <w:rsid w:val="00EC0E6D"/>
    <w:rsid w:val="00EC0F01"/>
    <w:rsid w:val="00EC16E9"/>
    <w:rsid w:val="00EC17B8"/>
    <w:rsid w:val="00EC19B6"/>
    <w:rsid w:val="00EC1C46"/>
    <w:rsid w:val="00EC2032"/>
    <w:rsid w:val="00EC250A"/>
    <w:rsid w:val="00EC2723"/>
    <w:rsid w:val="00EC2A8B"/>
    <w:rsid w:val="00EC324D"/>
    <w:rsid w:val="00EC3BE9"/>
    <w:rsid w:val="00EC3CB2"/>
    <w:rsid w:val="00EC3D5C"/>
    <w:rsid w:val="00EC4281"/>
    <w:rsid w:val="00EC47B7"/>
    <w:rsid w:val="00EC4E24"/>
    <w:rsid w:val="00EC4F6D"/>
    <w:rsid w:val="00EC5013"/>
    <w:rsid w:val="00EC5288"/>
    <w:rsid w:val="00EC52DC"/>
    <w:rsid w:val="00EC5373"/>
    <w:rsid w:val="00EC5AD4"/>
    <w:rsid w:val="00EC6A8D"/>
    <w:rsid w:val="00EC6FEF"/>
    <w:rsid w:val="00EC7294"/>
    <w:rsid w:val="00EC7348"/>
    <w:rsid w:val="00EC73B8"/>
    <w:rsid w:val="00EC75F6"/>
    <w:rsid w:val="00EC7AFB"/>
    <w:rsid w:val="00EC7E61"/>
    <w:rsid w:val="00EC7FAC"/>
    <w:rsid w:val="00ED04AF"/>
    <w:rsid w:val="00ED0FE4"/>
    <w:rsid w:val="00ED114F"/>
    <w:rsid w:val="00ED1176"/>
    <w:rsid w:val="00ED149C"/>
    <w:rsid w:val="00ED173D"/>
    <w:rsid w:val="00ED191B"/>
    <w:rsid w:val="00ED1953"/>
    <w:rsid w:val="00ED19AD"/>
    <w:rsid w:val="00ED1C9C"/>
    <w:rsid w:val="00ED2521"/>
    <w:rsid w:val="00ED2536"/>
    <w:rsid w:val="00ED26F7"/>
    <w:rsid w:val="00ED283B"/>
    <w:rsid w:val="00ED299E"/>
    <w:rsid w:val="00ED2A1D"/>
    <w:rsid w:val="00ED2C58"/>
    <w:rsid w:val="00ED3011"/>
    <w:rsid w:val="00ED3768"/>
    <w:rsid w:val="00ED3831"/>
    <w:rsid w:val="00ED38B7"/>
    <w:rsid w:val="00ED3A6D"/>
    <w:rsid w:val="00ED4047"/>
    <w:rsid w:val="00ED4770"/>
    <w:rsid w:val="00ED4C07"/>
    <w:rsid w:val="00ED5594"/>
    <w:rsid w:val="00ED5C4B"/>
    <w:rsid w:val="00ED5D10"/>
    <w:rsid w:val="00ED6588"/>
    <w:rsid w:val="00ED6597"/>
    <w:rsid w:val="00ED673C"/>
    <w:rsid w:val="00ED6F90"/>
    <w:rsid w:val="00ED703A"/>
    <w:rsid w:val="00ED76E7"/>
    <w:rsid w:val="00ED771D"/>
    <w:rsid w:val="00ED7C10"/>
    <w:rsid w:val="00ED7D9E"/>
    <w:rsid w:val="00EE0776"/>
    <w:rsid w:val="00EE083B"/>
    <w:rsid w:val="00EE0949"/>
    <w:rsid w:val="00EE1521"/>
    <w:rsid w:val="00EE1B81"/>
    <w:rsid w:val="00EE1BF7"/>
    <w:rsid w:val="00EE2171"/>
    <w:rsid w:val="00EE2282"/>
    <w:rsid w:val="00EE282B"/>
    <w:rsid w:val="00EE28E3"/>
    <w:rsid w:val="00EE2D96"/>
    <w:rsid w:val="00EE2E8C"/>
    <w:rsid w:val="00EE353E"/>
    <w:rsid w:val="00EE38B4"/>
    <w:rsid w:val="00EE38E7"/>
    <w:rsid w:val="00EE3B8C"/>
    <w:rsid w:val="00EE41C9"/>
    <w:rsid w:val="00EE41DD"/>
    <w:rsid w:val="00EE4209"/>
    <w:rsid w:val="00EE492B"/>
    <w:rsid w:val="00EE4DF6"/>
    <w:rsid w:val="00EE58FE"/>
    <w:rsid w:val="00EE5A46"/>
    <w:rsid w:val="00EE5C9A"/>
    <w:rsid w:val="00EE6011"/>
    <w:rsid w:val="00EE6118"/>
    <w:rsid w:val="00EE6428"/>
    <w:rsid w:val="00EE6804"/>
    <w:rsid w:val="00EE690D"/>
    <w:rsid w:val="00EE7753"/>
    <w:rsid w:val="00EE79D1"/>
    <w:rsid w:val="00EE7B8A"/>
    <w:rsid w:val="00EE7ED0"/>
    <w:rsid w:val="00EF0048"/>
    <w:rsid w:val="00EF0653"/>
    <w:rsid w:val="00EF0845"/>
    <w:rsid w:val="00EF0CFE"/>
    <w:rsid w:val="00EF0E6A"/>
    <w:rsid w:val="00EF120F"/>
    <w:rsid w:val="00EF1A4D"/>
    <w:rsid w:val="00EF1EF7"/>
    <w:rsid w:val="00EF275A"/>
    <w:rsid w:val="00EF2B2E"/>
    <w:rsid w:val="00EF2FAE"/>
    <w:rsid w:val="00EF30C6"/>
    <w:rsid w:val="00EF3359"/>
    <w:rsid w:val="00EF3C37"/>
    <w:rsid w:val="00EF3F20"/>
    <w:rsid w:val="00EF447E"/>
    <w:rsid w:val="00EF4864"/>
    <w:rsid w:val="00EF4DA0"/>
    <w:rsid w:val="00EF50A8"/>
    <w:rsid w:val="00EF55F9"/>
    <w:rsid w:val="00EF5A36"/>
    <w:rsid w:val="00EF5FE4"/>
    <w:rsid w:val="00EF61B6"/>
    <w:rsid w:val="00EF6502"/>
    <w:rsid w:val="00EF669A"/>
    <w:rsid w:val="00EF6886"/>
    <w:rsid w:val="00EF6B01"/>
    <w:rsid w:val="00EF6ED8"/>
    <w:rsid w:val="00EF70E6"/>
    <w:rsid w:val="00EF71F4"/>
    <w:rsid w:val="00EF74CE"/>
    <w:rsid w:val="00EF75B7"/>
    <w:rsid w:val="00EF7B5C"/>
    <w:rsid w:val="00EF7DAA"/>
    <w:rsid w:val="00EF7FB4"/>
    <w:rsid w:val="00F0016C"/>
    <w:rsid w:val="00F001CC"/>
    <w:rsid w:val="00F00275"/>
    <w:rsid w:val="00F00786"/>
    <w:rsid w:val="00F00C59"/>
    <w:rsid w:val="00F00D29"/>
    <w:rsid w:val="00F0105A"/>
    <w:rsid w:val="00F013EE"/>
    <w:rsid w:val="00F0148F"/>
    <w:rsid w:val="00F0168E"/>
    <w:rsid w:val="00F01F17"/>
    <w:rsid w:val="00F022AF"/>
    <w:rsid w:val="00F02624"/>
    <w:rsid w:val="00F0263C"/>
    <w:rsid w:val="00F02B17"/>
    <w:rsid w:val="00F02C92"/>
    <w:rsid w:val="00F02CF6"/>
    <w:rsid w:val="00F02F0D"/>
    <w:rsid w:val="00F033AA"/>
    <w:rsid w:val="00F03A43"/>
    <w:rsid w:val="00F043E0"/>
    <w:rsid w:val="00F0451A"/>
    <w:rsid w:val="00F04852"/>
    <w:rsid w:val="00F049DA"/>
    <w:rsid w:val="00F04DB3"/>
    <w:rsid w:val="00F04EA7"/>
    <w:rsid w:val="00F05006"/>
    <w:rsid w:val="00F05091"/>
    <w:rsid w:val="00F051CA"/>
    <w:rsid w:val="00F052D1"/>
    <w:rsid w:val="00F05893"/>
    <w:rsid w:val="00F06754"/>
    <w:rsid w:val="00F06797"/>
    <w:rsid w:val="00F06F37"/>
    <w:rsid w:val="00F0731F"/>
    <w:rsid w:val="00F07638"/>
    <w:rsid w:val="00F07A99"/>
    <w:rsid w:val="00F07C51"/>
    <w:rsid w:val="00F07E0C"/>
    <w:rsid w:val="00F101B1"/>
    <w:rsid w:val="00F106E7"/>
    <w:rsid w:val="00F10A2D"/>
    <w:rsid w:val="00F111A4"/>
    <w:rsid w:val="00F114CB"/>
    <w:rsid w:val="00F119CB"/>
    <w:rsid w:val="00F11C2B"/>
    <w:rsid w:val="00F11CE3"/>
    <w:rsid w:val="00F11DB4"/>
    <w:rsid w:val="00F12D38"/>
    <w:rsid w:val="00F12DED"/>
    <w:rsid w:val="00F132F5"/>
    <w:rsid w:val="00F13A32"/>
    <w:rsid w:val="00F1408A"/>
    <w:rsid w:val="00F143FE"/>
    <w:rsid w:val="00F14711"/>
    <w:rsid w:val="00F14F2F"/>
    <w:rsid w:val="00F1505B"/>
    <w:rsid w:val="00F15154"/>
    <w:rsid w:val="00F156B2"/>
    <w:rsid w:val="00F15CD0"/>
    <w:rsid w:val="00F163A4"/>
    <w:rsid w:val="00F16605"/>
    <w:rsid w:val="00F167CC"/>
    <w:rsid w:val="00F16B04"/>
    <w:rsid w:val="00F16CFB"/>
    <w:rsid w:val="00F16EED"/>
    <w:rsid w:val="00F17015"/>
    <w:rsid w:val="00F175FC"/>
    <w:rsid w:val="00F17781"/>
    <w:rsid w:val="00F2014C"/>
    <w:rsid w:val="00F20626"/>
    <w:rsid w:val="00F215E0"/>
    <w:rsid w:val="00F21BB5"/>
    <w:rsid w:val="00F22518"/>
    <w:rsid w:val="00F22A6E"/>
    <w:rsid w:val="00F22AEF"/>
    <w:rsid w:val="00F22F5A"/>
    <w:rsid w:val="00F23281"/>
    <w:rsid w:val="00F23460"/>
    <w:rsid w:val="00F23D05"/>
    <w:rsid w:val="00F23ED6"/>
    <w:rsid w:val="00F23FCD"/>
    <w:rsid w:val="00F2413A"/>
    <w:rsid w:val="00F2469F"/>
    <w:rsid w:val="00F25411"/>
    <w:rsid w:val="00F257A6"/>
    <w:rsid w:val="00F25866"/>
    <w:rsid w:val="00F2588B"/>
    <w:rsid w:val="00F25916"/>
    <w:rsid w:val="00F25D6A"/>
    <w:rsid w:val="00F2603B"/>
    <w:rsid w:val="00F269EA"/>
    <w:rsid w:val="00F26DFB"/>
    <w:rsid w:val="00F275F9"/>
    <w:rsid w:val="00F27CFF"/>
    <w:rsid w:val="00F27E29"/>
    <w:rsid w:val="00F301C2"/>
    <w:rsid w:val="00F30A46"/>
    <w:rsid w:val="00F31216"/>
    <w:rsid w:val="00F31703"/>
    <w:rsid w:val="00F32267"/>
    <w:rsid w:val="00F322BC"/>
    <w:rsid w:val="00F324AD"/>
    <w:rsid w:val="00F32534"/>
    <w:rsid w:val="00F3265E"/>
    <w:rsid w:val="00F33202"/>
    <w:rsid w:val="00F332ED"/>
    <w:rsid w:val="00F337AD"/>
    <w:rsid w:val="00F338FC"/>
    <w:rsid w:val="00F34188"/>
    <w:rsid w:val="00F3442C"/>
    <w:rsid w:val="00F3487E"/>
    <w:rsid w:val="00F354B1"/>
    <w:rsid w:val="00F359A3"/>
    <w:rsid w:val="00F35A73"/>
    <w:rsid w:val="00F35BAA"/>
    <w:rsid w:val="00F36552"/>
    <w:rsid w:val="00F36664"/>
    <w:rsid w:val="00F366BA"/>
    <w:rsid w:val="00F3687E"/>
    <w:rsid w:val="00F36B43"/>
    <w:rsid w:val="00F36F1D"/>
    <w:rsid w:val="00F37465"/>
    <w:rsid w:val="00F37B6D"/>
    <w:rsid w:val="00F37F3B"/>
    <w:rsid w:val="00F4051F"/>
    <w:rsid w:val="00F408C0"/>
    <w:rsid w:val="00F408D1"/>
    <w:rsid w:val="00F40D1B"/>
    <w:rsid w:val="00F41217"/>
    <w:rsid w:val="00F416CC"/>
    <w:rsid w:val="00F416E8"/>
    <w:rsid w:val="00F41BD6"/>
    <w:rsid w:val="00F423C2"/>
    <w:rsid w:val="00F424CD"/>
    <w:rsid w:val="00F42E4F"/>
    <w:rsid w:val="00F430FB"/>
    <w:rsid w:val="00F435BE"/>
    <w:rsid w:val="00F435DC"/>
    <w:rsid w:val="00F43F98"/>
    <w:rsid w:val="00F44031"/>
    <w:rsid w:val="00F44171"/>
    <w:rsid w:val="00F44AE5"/>
    <w:rsid w:val="00F455B0"/>
    <w:rsid w:val="00F45AC1"/>
    <w:rsid w:val="00F45E8B"/>
    <w:rsid w:val="00F477AF"/>
    <w:rsid w:val="00F47DDC"/>
    <w:rsid w:val="00F500D6"/>
    <w:rsid w:val="00F50468"/>
    <w:rsid w:val="00F506FA"/>
    <w:rsid w:val="00F50817"/>
    <w:rsid w:val="00F50A86"/>
    <w:rsid w:val="00F50F9A"/>
    <w:rsid w:val="00F5106E"/>
    <w:rsid w:val="00F51965"/>
    <w:rsid w:val="00F51B59"/>
    <w:rsid w:val="00F51B67"/>
    <w:rsid w:val="00F51E59"/>
    <w:rsid w:val="00F52073"/>
    <w:rsid w:val="00F520E5"/>
    <w:rsid w:val="00F52408"/>
    <w:rsid w:val="00F52EC5"/>
    <w:rsid w:val="00F53130"/>
    <w:rsid w:val="00F5379F"/>
    <w:rsid w:val="00F53832"/>
    <w:rsid w:val="00F53894"/>
    <w:rsid w:val="00F53EDF"/>
    <w:rsid w:val="00F53F4D"/>
    <w:rsid w:val="00F54097"/>
    <w:rsid w:val="00F54200"/>
    <w:rsid w:val="00F542D4"/>
    <w:rsid w:val="00F54672"/>
    <w:rsid w:val="00F5494D"/>
    <w:rsid w:val="00F54A6B"/>
    <w:rsid w:val="00F552F9"/>
    <w:rsid w:val="00F556E6"/>
    <w:rsid w:val="00F5588B"/>
    <w:rsid w:val="00F55A68"/>
    <w:rsid w:val="00F55F3C"/>
    <w:rsid w:val="00F55FA4"/>
    <w:rsid w:val="00F5655A"/>
    <w:rsid w:val="00F5687F"/>
    <w:rsid w:val="00F56F55"/>
    <w:rsid w:val="00F571BA"/>
    <w:rsid w:val="00F574CE"/>
    <w:rsid w:val="00F57504"/>
    <w:rsid w:val="00F57523"/>
    <w:rsid w:val="00F57C1D"/>
    <w:rsid w:val="00F57FA2"/>
    <w:rsid w:val="00F6000F"/>
    <w:rsid w:val="00F6060A"/>
    <w:rsid w:val="00F60708"/>
    <w:rsid w:val="00F609B9"/>
    <w:rsid w:val="00F60B1B"/>
    <w:rsid w:val="00F60B5C"/>
    <w:rsid w:val="00F60DD7"/>
    <w:rsid w:val="00F6116E"/>
    <w:rsid w:val="00F62A45"/>
    <w:rsid w:val="00F63544"/>
    <w:rsid w:val="00F635D4"/>
    <w:rsid w:val="00F6383E"/>
    <w:rsid w:val="00F64200"/>
    <w:rsid w:val="00F64234"/>
    <w:rsid w:val="00F64266"/>
    <w:rsid w:val="00F64651"/>
    <w:rsid w:val="00F648ED"/>
    <w:rsid w:val="00F64A27"/>
    <w:rsid w:val="00F651AA"/>
    <w:rsid w:val="00F652A1"/>
    <w:rsid w:val="00F658E0"/>
    <w:rsid w:val="00F65CFD"/>
    <w:rsid w:val="00F66676"/>
    <w:rsid w:val="00F6696B"/>
    <w:rsid w:val="00F66BD5"/>
    <w:rsid w:val="00F66C88"/>
    <w:rsid w:val="00F66C98"/>
    <w:rsid w:val="00F67064"/>
    <w:rsid w:val="00F67094"/>
    <w:rsid w:val="00F67A78"/>
    <w:rsid w:val="00F7013B"/>
    <w:rsid w:val="00F701D2"/>
    <w:rsid w:val="00F7051C"/>
    <w:rsid w:val="00F708F6"/>
    <w:rsid w:val="00F70BCC"/>
    <w:rsid w:val="00F71362"/>
    <w:rsid w:val="00F71722"/>
    <w:rsid w:val="00F7184E"/>
    <w:rsid w:val="00F71DA2"/>
    <w:rsid w:val="00F720B3"/>
    <w:rsid w:val="00F72201"/>
    <w:rsid w:val="00F72228"/>
    <w:rsid w:val="00F72235"/>
    <w:rsid w:val="00F72B98"/>
    <w:rsid w:val="00F72EB0"/>
    <w:rsid w:val="00F73513"/>
    <w:rsid w:val="00F7367A"/>
    <w:rsid w:val="00F73B33"/>
    <w:rsid w:val="00F74027"/>
    <w:rsid w:val="00F740BD"/>
    <w:rsid w:val="00F748CF"/>
    <w:rsid w:val="00F74CD2"/>
    <w:rsid w:val="00F74D41"/>
    <w:rsid w:val="00F74E9A"/>
    <w:rsid w:val="00F752C8"/>
    <w:rsid w:val="00F7584C"/>
    <w:rsid w:val="00F7631A"/>
    <w:rsid w:val="00F76708"/>
    <w:rsid w:val="00F76829"/>
    <w:rsid w:val="00F768BA"/>
    <w:rsid w:val="00F76C1C"/>
    <w:rsid w:val="00F77716"/>
    <w:rsid w:val="00F779FE"/>
    <w:rsid w:val="00F77D5B"/>
    <w:rsid w:val="00F77DCA"/>
    <w:rsid w:val="00F809A8"/>
    <w:rsid w:val="00F80B2E"/>
    <w:rsid w:val="00F80DB6"/>
    <w:rsid w:val="00F80E95"/>
    <w:rsid w:val="00F8167A"/>
    <w:rsid w:val="00F81B09"/>
    <w:rsid w:val="00F81C75"/>
    <w:rsid w:val="00F81FD3"/>
    <w:rsid w:val="00F82394"/>
    <w:rsid w:val="00F828D6"/>
    <w:rsid w:val="00F82B1B"/>
    <w:rsid w:val="00F82F7B"/>
    <w:rsid w:val="00F82F7C"/>
    <w:rsid w:val="00F8318E"/>
    <w:rsid w:val="00F83728"/>
    <w:rsid w:val="00F83EA9"/>
    <w:rsid w:val="00F83F40"/>
    <w:rsid w:val="00F83FBD"/>
    <w:rsid w:val="00F840D9"/>
    <w:rsid w:val="00F84BFC"/>
    <w:rsid w:val="00F84E3B"/>
    <w:rsid w:val="00F858C9"/>
    <w:rsid w:val="00F8631C"/>
    <w:rsid w:val="00F865EE"/>
    <w:rsid w:val="00F86639"/>
    <w:rsid w:val="00F86A45"/>
    <w:rsid w:val="00F86DE8"/>
    <w:rsid w:val="00F871FC"/>
    <w:rsid w:val="00F873C7"/>
    <w:rsid w:val="00F8764E"/>
    <w:rsid w:val="00F877D1"/>
    <w:rsid w:val="00F878F7"/>
    <w:rsid w:val="00F87F92"/>
    <w:rsid w:val="00F90806"/>
    <w:rsid w:val="00F91BB4"/>
    <w:rsid w:val="00F91D6D"/>
    <w:rsid w:val="00F91D78"/>
    <w:rsid w:val="00F922FA"/>
    <w:rsid w:val="00F925B5"/>
    <w:rsid w:val="00F92AAF"/>
    <w:rsid w:val="00F92C0D"/>
    <w:rsid w:val="00F92DA4"/>
    <w:rsid w:val="00F92F00"/>
    <w:rsid w:val="00F93071"/>
    <w:rsid w:val="00F9329E"/>
    <w:rsid w:val="00F93441"/>
    <w:rsid w:val="00F93B3E"/>
    <w:rsid w:val="00F93E91"/>
    <w:rsid w:val="00F94207"/>
    <w:rsid w:val="00F9454B"/>
    <w:rsid w:val="00F949E9"/>
    <w:rsid w:val="00F94BE3"/>
    <w:rsid w:val="00F94F32"/>
    <w:rsid w:val="00F95008"/>
    <w:rsid w:val="00F953D1"/>
    <w:rsid w:val="00F955C9"/>
    <w:rsid w:val="00F95948"/>
    <w:rsid w:val="00F959D1"/>
    <w:rsid w:val="00F959DE"/>
    <w:rsid w:val="00F95A02"/>
    <w:rsid w:val="00F95E6B"/>
    <w:rsid w:val="00F95F8D"/>
    <w:rsid w:val="00F96041"/>
    <w:rsid w:val="00F96688"/>
    <w:rsid w:val="00F96AA8"/>
    <w:rsid w:val="00FA00B4"/>
    <w:rsid w:val="00FA0143"/>
    <w:rsid w:val="00FA0C78"/>
    <w:rsid w:val="00FA0CEC"/>
    <w:rsid w:val="00FA112C"/>
    <w:rsid w:val="00FA14A9"/>
    <w:rsid w:val="00FA15F7"/>
    <w:rsid w:val="00FA180E"/>
    <w:rsid w:val="00FA1888"/>
    <w:rsid w:val="00FA1DDD"/>
    <w:rsid w:val="00FA2003"/>
    <w:rsid w:val="00FA23E7"/>
    <w:rsid w:val="00FA2577"/>
    <w:rsid w:val="00FA2EDB"/>
    <w:rsid w:val="00FA32CC"/>
    <w:rsid w:val="00FA35F3"/>
    <w:rsid w:val="00FA390B"/>
    <w:rsid w:val="00FA3A19"/>
    <w:rsid w:val="00FA3C15"/>
    <w:rsid w:val="00FA3F19"/>
    <w:rsid w:val="00FA407F"/>
    <w:rsid w:val="00FA421E"/>
    <w:rsid w:val="00FA5553"/>
    <w:rsid w:val="00FA5587"/>
    <w:rsid w:val="00FA59FD"/>
    <w:rsid w:val="00FA5E27"/>
    <w:rsid w:val="00FA5FB5"/>
    <w:rsid w:val="00FA6456"/>
    <w:rsid w:val="00FA65C6"/>
    <w:rsid w:val="00FA65D0"/>
    <w:rsid w:val="00FA680E"/>
    <w:rsid w:val="00FA69E9"/>
    <w:rsid w:val="00FA6D90"/>
    <w:rsid w:val="00FA7515"/>
    <w:rsid w:val="00FA7526"/>
    <w:rsid w:val="00FA77AA"/>
    <w:rsid w:val="00FA77E3"/>
    <w:rsid w:val="00FA7FE4"/>
    <w:rsid w:val="00FB00A8"/>
    <w:rsid w:val="00FB0262"/>
    <w:rsid w:val="00FB030F"/>
    <w:rsid w:val="00FB0446"/>
    <w:rsid w:val="00FB0B57"/>
    <w:rsid w:val="00FB0B64"/>
    <w:rsid w:val="00FB0C51"/>
    <w:rsid w:val="00FB105E"/>
    <w:rsid w:val="00FB117B"/>
    <w:rsid w:val="00FB152B"/>
    <w:rsid w:val="00FB16B6"/>
    <w:rsid w:val="00FB1CCD"/>
    <w:rsid w:val="00FB277A"/>
    <w:rsid w:val="00FB2CC4"/>
    <w:rsid w:val="00FB2CCB"/>
    <w:rsid w:val="00FB2CE8"/>
    <w:rsid w:val="00FB2FAB"/>
    <w:rsid w:val="00FB30FC"/>
    <w:rsid w:val="00FB3360"/>
    <w:rsid w:val="00FB36AA"/>
    <w:rsid w:val="00FB37BA"/>
    <w:rsid w:val="00FB4449"/>
    <w:rsid w:val="00FB4BE6"/>
    <w:rsid w:val="00FB4ED5"/>
    <w:rsid w:val="00FB51CE"/>
    <w:rsid w:val="00FB5217"/>
    <w:rsid w:val="00FB54A5"/>
    <w:rsid w:val="00FB5B28"/>
    <w:rsid w:val="00FB5BEE"/>
    <w:rsid w:val="00FB5D2E"/>
    <w:rsid w:val="00FB5F22"/>
    <w:rsid w:val="00FB6181"/>
    <w:rsid w:val="00FB708B"/>
    <w:rsid w:val="00FB7119"/>
    <w:rsid w:val="00FB71D9"/>
    <w:rsid w:val="00FB7277"/>
    <w:rsid w:val="00FB7337"/>
    <w:rsid w:val="00FB76D6"/>
    <w:rsid w:val="00FB771A"/>
    <w:rsid w:val="00FB7ABC"/>
    <w:rsid w:val="00FB7BE3"/>
    <w:rsid w:val="00FC027E"/>
    <w:rsid w:val="00FC060B"/>
    <w:rsid w:val="00FC0BC8"/>
    <w:rsid w:val="00FC0F0A"/>
    <w:rsid w:val="00FC112E"/>
    <w:rsid w:val="00FC1305"/>
    <w:rsid w:val="00FC19E4"/>
    <w:rsid w:val="00FC1BB5"/>
    <w:rsid w:val="00FC1D60"/>
    <w:rsid w:val="00FC207E"/>
    <w:rsid w:val="00FC21B6"/>
    <w:rsid w:val="00FC25BF"/>
    <w:rsid w:val="00FC2DC1"/>
    <w:rsid w:val="00FC3439"/>
    <w:rsid w:val="00FC36B5"/>
    <w:rsid w:val="00FC391F"/>
    <w:rsid w:val="00FC3C7E"/>
    <w:rsid w:val="00FC3D72"/>
    <w:rsid w:val="00FC3D79"/>
    <w:rsid w:val="00FC3F30"/>
    <w:rsid w:val="00FC4250"/>
    <w:rsid w:val="00FC4440"/>
    <w:rsid w:val="00FC4651"/>
    <w:rsid w:val="00FC4BF1"/>
    <w:rsid w:val="00FC54D6"/>
    <w:rsid w:val="00FC5603"/>
    <w:rsid w:val="00FC5A86"/>
    <w:rsid w:val="00FC5AAD"/>
    <w:rsid w:val="00FC6064"/>
    <w:rsid w:val="00FC62E6"/>
    <w:rsid w:val="00FC68C5"/>
    <w:rsid w:val="00FC6968"/>
    <w:rsid w:val="00FC6D22"/>
    <w:rsid w:val="00FC7295"/>
    <w:rsid w:val="00FC7793"/>
    <w:rsid w:val="00FC7B1D"/>
    <w:rsid w:val="00FD0042"/>
    <w:rsid w:val="00FD01CE"/>
    <w:rsid w:val="00FD07CE"/>
    <w:rsid w:val="00FD08F5"/>
    <w:rsid w:val="00FD0D86"/>
    <w:rsid w:val="00FD1097"/>
    <w:rsid w:val="00FD11FE"/>
    <w:rsid w:val="00FD12A5"/>
    <w:rsid w:val="00FD1AF7"/>
    <w:rsid w:val="00FD24ED"/>
    <w:rsid w:val="00FD25DE"/>
    <w:rsid w:val="00FD2602"/>
    <w:rsid w:val="00FD2BBE"/>
    <w:rsid w:val="00FD2C6C"/>
    <w:rsid w:val="00FD2C70"/>
    <w:rsid w:val="00FD2F61"/>
    <w:rsid w:val="00FD342E"/>
    <w:rsid w:val="00FD34BA"/>
    <w:rsid w:val="00FD354D"/>
    <w:rsid w:val="00FD35AA"/>
    <w:rsid w:val="00FD375D"/>
    <w:rsid w:val="00FD44BF"/>
    <w:rsid w:val="00FD454E"/>
    <w:rsid w:val="00FD45E5"/>
    <w:rsid w:val="00FD46E6"/>
    <w:rsid w:val="00FD4E1C"/>
    <w:rsid w:val="00FD5660"/>
    <w:rsid w:val="00FD59D2"/>
    <w:rsid w:val="00FD5CF2"/>
    <w:rsid w:val="00FD5DDF"/>
    <w:rsid w:val="00FD5ED6"/>
    <w:rsid w:val="00FD61C0"/>
    <w:rsid w:val="00FD63E1"/>
    <w:rsid w:val="00FD6403"/>
    <w:rsid w:val="00FD6655"/>
    <w:rsid w:val="00FD6761"/>
    <w:rsid w:val="00FD7535"/>
    <w:rsid w:val="00FD7C20"/>
    <w:rsid w:val="00FE0185"/>
    <w:rsid w:val="00FE0347"/>
    <w:rsid w:val="00FE071C"/>
    <w:rsid w:val="00FE0C0D"/>
    <w:rsid w:val="00FE0D06"/>
    <w:rsid w:val="00FE11CA"/>
    <w:rsid w:val="00FE161E"/>
    <w:rsid w:val="00FE1CFE"/>
    <w:rsid w:val="00FE263B"/>
    <w:rsid w:val="00FE28EF"/>
    <w:rsid w:val="00FE2A09"/>
    <w:rsid w:val="00FE2AC9"/>
    <w:rsid w:val="00FE2E0F"/>
    <w:rsid w:val="00FE2F48"/>
    <w:rsid w:val="00FE339E"/>
    <w:rsid w:val="00FE36AE"/>
    <w:rsid w:val="00FE3713"/>
    <w:rsid w:val="00FE3BE6"/>
    <w:rsid w:val="00FE4903"/>
    <w:rsid w:val="00FE4E99"/>
    <w:rsid w:val="00FE544D"/>
    <w:rsid w:val="00FE5C08"/>
    <w:rsid w:val="00FE5EBB"/>
    <w:rsid w:val="00FE61B1"/>
    <w:rsid w:val="00FE632C"/>
    <w:rsid w:val="00FE64B7"/>
    <w:rsid w:val="00FE659E"/>
    <w:rsid w:val="00FE68E8"/>
    <w:rsid w:val="00FE6D5B"/>
    <w:rsid w:val="00FE6F8E"/>
    <w:rsid w:val="00FE7045"/>
    <w:rsid w:val="00FE7046"/>
    <w:rsid w:val="00FE7D52"/>
    <w:rsid w:val="00FE7D57"/>
    <w:rsid w:val="00FF05C0"/>
    <w:rsid w:val="00FF07D3"/>
    <w:rsid w:val="00FF0855"/>
    <w:rsid w:val="00FF096B"/>
    <w:rsid w:val="00FF0AED"/>
    <w:rsid w:val="00FF0E29"/>
    <w:rsid w:val="00FF12E2"/>
    <w:rsid w:val="00FF15AD"/>
    <w:rsid w:val="00FF1864"/>
    <w:rsid w:val="00FF2895"/>
    <w:rsid w:val="00FF2D50"/>
    <w:rsid w:val="00FF31C0"/>
    <w:rsid w:val="00FF3693"/>
    <w:rsid w:val="00FF36FB"/>
    <w:rsid w:val="00FF3B4C"/>
    <w:rsid w:val="00FF416F"/>
    <w:rsid w:val="00FF41BC"/>
    <w:rsid w:val="00FF41F1"/>
    <w:rsid w:val="00FF4B1D"/>
    <w:rsid w:val="00FF4B83"/>
    <w:rsid w:val="00FF4CD8"/>
    <w:rsid w:val="00FF4E38"/>
    <w:rsid w:val="00FF4F13"/>
    <w:rsid w:val="00FF537C"/>
    <w:rsid w:val="00FF53D7"/>
    <w:rsid w:val="00FF578B"/>
    <w:rsid w:val="00FF5A28"/>
    <w:rsid w:val="00FF5E5F"/>
    <w:rsid w:val="00FF6105"/>
    <w:rsid w:val="00FF694A"/>
    <w:rsid w:val="00FF6A00"/>
    <w:rsid w:val="00FF6D8B"/>
    <w:rsid w:val="00FF6EBD"/>
    <w:rsid w:val="00FF7482"/>
    <w:rsid w:val="00F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weight="1pt" on="f"/>
      <v:textbox style="mso-rotate-with-shape:t"/>
    </o:shapedefaults>
    <o:shapelayout v:ext="edit">
      <o:idmap v:ext="edit" data="1"/>
    </o:shapelayout>
  </w:shapeDefaults>
  <w:decimalSymbol w:val="."/>
  <w:listSeparator w:val=","/>
  <w14:docId w14:val="7FFD93FC"/>
  <w15:docId w15:val="{41CFC2DC-DFDC-4EE8-BFA7-148C0E00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A42108"/>
    <w:pPr>
      <w:widowControl w:val="0"/>
      <w:wordWrap w:val="0"/>
      <w:autoSpaceDE w:val="0"/>
      <w:autoSpaceDN w:val="0"/>
      <w:spacing w:after="240"/>
      <w:ind w:leftChars="100" w:left="100"/>
      <w:contextualSpacing/>
      <w:jc w:val="both"/>
    </w:pPr>
    <w:rPr>
      <w:rFonts w:ascii="맑은 고딕" w:eastAsia="맑은 고딕"/>
      <w:kern w:val="2"/>
      <w:szCs w:val="24"/>
    </w:rPr>
  </w:style>
  <w:style w:type="paragraph" w:styleId="10">
    <w:name w:val="heading 1"/>
    <w:aliases w:val="제목 1 - 텍스트 상자"/>
    <w:basedOn w:val="a2"/>
    <w:next w:val="a2"/>
    <w:link w:val="1Char"/>
    <w:autoRedefine/>
    <w:qFormat/>
    <w:rsid w:val="00C272BC"/>
    <w:pPr>
      <w:spacing w:before="240"/>
      <w:ind w:leftChars="0" w:left="232" w:rightChars="100" w:right="200" w:hangingChars="83" w:hanging="232"/>
      <w:jc w:val="center"/>
      <w:outlineLvl w:val="0"/>
    </w:pPr>
    <w:rPr>
      <w:b/>
      <w:smallCaps/>
      <w:sz w:val="28"/>
      <w:szCs w:val="28"/>
    </w:rPr>
  </w:style>
  <w:style w:type="paragraph" w:styleId="20">
    <w:name w:val="heading 2"/>
    <w:basedOn w:val="11"/>
    <w:next w:val="a2"/>
    <w:autoRedefine/>
    <w:qFormat/>
    <w:rsid w:val="00090940"/>
    <w:pPr>
      <w:ind w:leftChars="0" w:left="0"/>
      <w:outlineLvl w:val="1"/>
    </w:pPr>
    <w:rPr>
      <w:rFonts w:hAnsi="맑은 고딕"/>
      <w:sz w:val="24"/>
      <w:szCs w:val="24"/>
    </w:rPr>
  </w:style>
  <w:style w:type="paragraph" w:styleId="3">
    <w:name w:val="heading 3"/>
    <w:basedOn w:val="a2"/>
    <w:next w:val="a2"/>
    <w:autoRedefine/>
    <w:qFormat/>
    <w:rsid w:val="00C8478B"/>
    <w:pPr>
      <w:numPr>
        <w:ilvl w:val="2"/>
        <w:numId w:val="24"/>
      </w:numPr>
      <w:ind w:leftChars="283" w:left="708" w:hanging="142"/>
      <w:outlineLvl w:val="2"/>
    </w:pPr>
    <w:rPr>
      <w:rFonts w:hAnsi="맑은 고딕"/>
      <w:b/>
    </w:rPr>
  </w:style>
  <w:style w:type="paragraph" w:styleId="4">
    <w:name w:val="heading 4"/>
    <w:basedOn w:val="a2"/>
    <w:next w:val="a2"/>
    <w:autoRedefine/>
    <w:qFormat/>
    <w:rsid w:val="0064063C"/>
    <w:pPr>
      <w:keepNext/>
      <w:numPr>
        <w:ilvl w:val="3"/>
        <w:numId w:val="12"/>
      </w:numPr>
      <w:ind w:leftChars="0" w:left="0"/>
      <w:outlineLvl w:val="3"/>
    </w:pPr>
    <w:rPr>
      <w:rFonts w:ascii="굴림" w:eastAsia="굴림"/>
      <w:bCs/>
    </w:rPr>
  </w:style>
  <w:style w:type="paragraph" w:styleId="5">
    <w:name w:val="heading 5"/>
    <w:basedOn w:val="a2"/>
    <w:next w:val="a2"/>
    <w:qFormat/>
    <w:rsid w:val="0064063C"/>
    <w:pPr>
      <w:keepNext/>
      <w:numPr>
        <w:ilvl w:val="4"/>
        <w:numId w:val="13"/>
      </w:numPr>
      <w:outlineLvl w:val="4"/>
    </w:pPr>
    <w:rPr>
      <w:rFonts w:ascii="Arial" w:hAnsi="Aria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6">
    <w:name w:val="heading 6"/>
    <w:basedOn w:val="a2"/>
    <w:next w:val="a2"/>
    <w:qFormat/>
    <w:rsid w:val="0064063C"/>
    <w:pPr>
      <w:keepNext/>
      <w:ind w:leftChars="600" w:left="600" w:hangingChars="200" w:hanging="2000"/>
      <w:outlineLvl w:val="5"/>
    </w:pPr>
    <w:rPr>
      <w:rFonts w:ascii="굴림" w:eastAsia="굴림"/>
      <w:b/>
      <w:bCs/>
    </w:rPr>
  </w:style>
  <w:style w:type="paragraph" w:styleId="7">
    <w:name w:val="heading 7"/>
    <w:basedOn w:val="a2"/>
    <w:next w:val="a2"/>
    <w:qFormat/>
    <w:rsid w:val="0064063C"/>
    <w:pPr>
      <w:keepNext/>
      <w:jc w:val="center"/>
      <w:outlineLvl w:val="6"/>
    </w:pPr>
    <w:rPr>
      <w:rFonts w:ascii="굴림" w:eastAsia="굴림"/>
      <w:b/>
      <w:bCs/>
      <w:sz w:val="28"/>
    </w:rPr>
  </w:style>
  <w:style w:type="paragraph" w:styleId="8">
    <w:name w:val="heading 8"/>
    <w:basedOn w:val="a2"/>
    <w:next w:val="a2"/>
    <w:qFormat/>
    <w:rsid w:val="0064063C"/>
    <w:pPr>
      <w:keepNext/>
      <w:ind w:leftChars="0" w:left="0"/>
      <w:outlineLvl w:val="7"/>
    </w:pPr>
    <w:rPr>
      <w:rFonts w:ascii="굴림" w:eastAsia="굴림" w:hAnsi="굴림"/>
      <w:b/>
      <w:bCs/>
    </w:rPr>
  </w:style>
  <w:style w:type="paragraph" w:styleId="9">
    <w:name w:val="heading 9"/>
    <w:basedOn w:val="a2"/>
    <w:next w:val="a2"/>
    <w:qFormat/>
    <w:rsid w:val="0064063C"/>
    <w:pPr>
      <w:keepNext/>
      <w:ind w:leftChars="0" w:left="0"/>
      <w:jc w:val="center"/>
      <w:outlineLvl w:val="8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표"/>
    <w:basedOn w:val="a2"/>
    <w:autoRedefine/>
    <w:rsid w:val="0064063C"/>
    <w:pPr>
      <w:numPr>
        <w:numId w:val="1"/>
      </w:numPr>
      <w:ind w:leftChars="0" w:left="0"/>
      <w:jc w:val="center"/>
    </w:pPr>
    <w:rPr>
      <w:rFonts w:ascii="굴림" w:eastAsia="굴림"/>
      <w:b/>
      <w:sz w:val="18"/>
    </w:rPr>
  </w:style>
  <w:style w:type="paragraph" w:customStyle="1" w:styleId="a1">
    <w:name w:val="그림"/>
    <w:basedOn w:val="a0"/>
    <w:autoRedefine/>
    <w:rsid w:val="0064063C"/>
    <w:pPr>
      <w:numPr>
        <w:numId w:val="2"/>
      </w:numPr>
    </w:pPr>
  </w:style>
  <w:style w:type="paragraph" w:styleId="a6">
    <w:name w:val="Date"/>
    <w:basedOn w:val="a2"/>
    <w:next w:val="a2"/>
    <w:rsid w:val="0064063C"/>
  </w:style>
  <w:style w:type="paragraph" w:styleId="a7">
    <w:name w:val="header"/>
    <w:basedOn w:val="a2"/>
    <w:link w:val="Char"/>
    <w:uiPriority w:val="99"/>
    <w:rsid w:val="0064063C"/>
    <w:pPr>
      <w:tabs>
        <w:tab w:val="center" w:pos="4252"/>
        <w:tab w:val="right" w:pos="8504"/>
      </w:tabs>
      <w:snapToGrid w:val="0"/>
    </w:pPr>
    <w:rPr>
      <w:rFonts w:ascii="굴림" w:eastAsia="굴림"/>
    </w:rPr>
  </w:style>
  <w:style w:type="paragraph" w:styleId="12">
    <w:name w:val="toc 1"/>
    <w:basedOn w:val="a2"/>
    <w:next w:val="a2"/>
    <w:autoRedefine/>
    <w:uiPriority w:val="39"/>
    <w:qFormat/>
    <w:rsid w:val="00D67250"/>
    <w:pPr>
      <w:tabs>
        <w:tab w:val="left" w:pos="800"/>
        <w:tab w:val="right" w:leader="dot" w:pos="9378"/>
      </w:tabs>
      <w:spacing w:before="240" w:after="120"/>
      <w:ind w:left="200"/>
      <w:jc w:val="left"/>
    </w:pPr>
    <w:rPr>
      <w:rFonts w:asciiTheme="minorHAnsi" w:eastAsiaTheme="minorHAnsi"/>
      <w:b/>
      <w:bCs/>
      <w:szCs w:val="20"/>
    </w:rPr>
  </w:style>
  <w:style w:type="paragraph" w:styleId="21">
    <w:name w:val="toc 2"/>
    <w:basedOn w:val="a2"/>
    <w:next w:val="a2"/>
    <w:autoRedefine/>
    <w:uiPriority w:val="39"/>
    <w:qFormat/>
    <w:rsid w:val="00742E64"/>
    <w:pPr>
      <w:tabs>
        <w:tab w:val="right" w:leader="dot" w:pos="9378"/>
      </w:tabs>
      <w:spacing w:before="120" w:after="0"/>
      <w:ind w:leftChars="200" w:left="400"/>
      <w:jc w:val="left"/>
    </w:pPr>
    <w:rPr>
      <w:rFonts w:asciiTheme="minorHAnsi" w:eastAsiaTheme="minorHAnsi"/>
      <w:iCs/>
      <w:szCs w:val="20"/>
    </w:rPr>
  </w:style>
  <w:style w:type="paragraph" w:styleId="31">
    <w:name w:val="toc 3"/>
    <w:basedOn w:val="a2"/>
    <w:next w:val="a2"/>
    <w:autoRedefine/>
    <w:uiPriority w:val="39"/>
    <w:qFormat/>
    <w:rsid w:val="00982CAD"/>
    <w:pPr>
      <w:spacing w:after="0"/>
      <w:ind w:left="400"/>
      <w:jc w:val="left"/>
    </w:pPr>
    <w:rPr>
      <w:rFonts w:asciiTheme="minorHAnsi" w:eastAsiaTheme="minorHAnsi"/>
      <w:szCs w:val="20"/>
    </w:rPr>
  </w:style>
  <w:style w:type="paragraph" w:styleId="40">
    <w:name w:val="toc 4"/>
    <w:basedOn w:val="a2"/>
    <w:next w:val="a2"/>
    <w:autoRedefine/>
    <w:semiHidden/>
    <w:rsid w:val="0064063C"/>
    <w:pPr>
      <w:spacing w:after="0"/>
      <w:ind w:left="600"/>
      <w:jc w:val="left"/>
    </w:pPr>
    <w:rPr>
      <w:rFonts w:asciiTheme="minorHAnsi" w:eastAsiaTheme="minorHAnsi"/>
      <w:szCs w:val="20"/>
    </w:rPr>
  </w:style>
  <w:style w:type="paragraph" w:styleId="50">
    <w:name w:val="toc 5"/>
    <w:basedOn w:val="a2"/>
    <w:next w:val="a2"/>
    <w:autoRedefine/>
    <w:semiHidden/>
    <w:rsid w:val="0064063C"/>
    <w:pPr>
      <w:spacing w:after="0"/>
      <w:ind w:left="800"/>
      <w:jc w:val="left"/>
    </w:pPr>
    <w:rPr>
      <w:rFonts w:asciiTheme="minorHAnsi" w:eastAsiaTheme="minorHAnsi"/>
      <w:szCs w:val="20"/>
    </w:rPr>
  </w:style>
  <w:style w:type="paragraph" w:styleId="60">
    <w:name w:val="toc 6"/>
    <w:basedOn w:val="a2"/>
    <w:next w:val="a2"/>
    <w:autoRedefine/>
    <w:semiHidden/>
    <w:rsid w:val="0064063C"/>
    <w:pPr>
      <w:spacing w:after="0"/>
      <w:ind w:left="1000"/>
      <w:jc w:val="left"/>
    </w:pPr>
    <w:rPr>
      <w:rFonts w:asciiTheme="minorHAnsi" w:eastAsiaTheme="minorHAnsi"/>
      <w:szCs w:val="20"/>
    </w:rPr>
  </w:style>
  <w:style w:type="paragraph" w:styleId="70">
    <w:name w:val="toc 7"/>
    <w:basedOn w:val="a2"/>
    <w:next w:val="a2"/>
    <w:autoRedefine/>
    <w:semiHidden/>
    <w:rsid w:val="0064063C"/>
    <w:pPr>
      <w:spacing w:after="0"/>
      <w:ind w:left="1200"/>
      <w:jc w:val="left"/>
    </w:pPr>
    <w:rPr>
      <w:rFonts w:asciiTheme="minorHAnsi" w:eastAsiaTheme="minorHAnsi"/>
      <w:szCs w:val="20"/>
    </w:rPr>
  </w:style>
  <w:style w:type="paragraph" w:styleId="80">
    <w:name w:val="toc 8"/>
    <w:basedOn w:val="a2"/>
    <w:next w:val="a2"/>
    <w:autoRedefine/>
    <w:semiHidden/>
    <w:rsid w:val="0064063C"/>
    <w:pPr>
      <w:spacing w:after="0"/>
      <w:ind w:left="1400"/>
      <w:jc w:val="left"/>
    </w:pPr>
    <w:rPr>
      <w:rFonts w:asciiTheme="minorHAnsi" w:eastAsiaTheme="minorHAnsi"/>
      <w:szCs w:val="20"/>
    </w:rPr>
  </w:style>
  <w:style w:type="paragraph" w:styleId="90">
    <w:name w:val="toc 9"/>
    <w:basedOn w:val="a2"/>
    <w:next w:val="a2"/>
    <w:autoRedefine/>
    <w:semiHidden/>
    <w:rsid w:val="0064063C"/>
    <w:pPr>
      <w:spacing w:after="0"/>
      <w:ind w:left="1600"/>
      <w:jc w:val="left"/>
    </w:pPr>
    <w:rPr>
      <w:rFonts w:asciiTheme="minorHAnsi" w:eastAsiaTheme="minorHAnsi"/>
      <w:szCs w:val="20"/>
    </w:rPr>
  </w:style>
  <w:style w:type="paragraph" w:styleId="a8">
    <w:name w:val="Document Map"/>
    <w:basedOn w:val="a2"/>
    <w:semiHidden/>
    <w:rsid w:val="0064063C"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2"/>
    <w:link w:val="Char0"/>
    <w:rsid w:val="0064063C"/>
    <w:pPr>
      <w:tabs>
        <w:tab w:val="center" w:pos="4252"/>
        <w:tab w:val="right" w:pos="8504"/>
      </w:tabs>
      <w:snapToGrid w:val="0"/>
    </w:pPr>
    <w:rPr>
      <w:rFonts w:ascii="굴림" w:eastAsia="굴림"/>
    </w:rPr>
  </w:style>
  <w:style w:type="paragraph" w:styleId="aa">
    <w:name w:val="Body Text"/>
    <w:basedOn w:val="a2"/>
    <w:rsid w:val="0064063C"/>
    <w:pPr>
      <w:spacing w:after="180"/>
    </w:pPr>
  </w:style>
  <w:style w:type="paragraph" w:styleId="22">
    <w:name w:val="Body Text 2"/>
    <w:basedOn w:val="a2"/>
    <w:rsid w:val="0064063C"/>
    <w:pPr>
      <w:spacing w:after="180" w:line="480" w:lineRule="auto"/>
    </w:pPr>
    <w:rPr>
      <w:rFonts w:ascii="굴림" w:eastAsia="굴림"/>
    </w:rPr>
  </w:style>
  <w:style w:type="paragraph" w:styleId="32">
    <w:name w:val="Body Text 3"/>
    <w:basedOn w:val="a2"/>
    <w:rsid w:val="0064063C"/>
    <w:pPr>
      <w:spacing w:after="180"/>
    </w:pPr>
    <w:rPr>
      <w:rFonts w:ascii="굴림" w:eastAsia="굴림"/>
      <w:sz w:val="16"/>
      <w:szCs w:val="16"/>
    </w:rPr>
  </w:style>
  <w:style w:type="paragraph" w:styleId="ab">
    <w:name w:val="Body Text Indent"/>
    <w:basedOn w:val="a2"/>
    <w:rsid w:val="0064063C"/>
    <w:pPr>
      <w:spacing w:after="180"/>
      <w:ind w:leftChars="400" w:left="851"/>
    </w:pPr>
    <w:rPr>
      <w:rFonts w:ascii="굴림" w:eastAsia="굴림"/>
    </w:rPr>
  </w:style>
  <w:style w:type="paragraph" w:styleId="23">
    <w:name w:val="Body Text Indent 2"/>
    <w:basedOn w:val="a2"/>
    <w:rsid w:val="0064063C"/>
    <w:pPr>
      <w:spacing w:after="180" w:line="480" w:lineRule="auto"/>
      <w:ind w:leftChars="400" w:left="851"/>
    </w:pPr>
    <w:rPr>
      <w:rFonts w:ascii="굴림" w:eastAsia="굴림"/>
    </w:rPr>
  </w:style>
  <w:style w:type="paragraph" w:styleId="33">
    <w:name w:val="Body Text Indent 3"/>
    <w:basedOn w:val="a2"/>
    <w:rsid w:val="0064063C"/>
    <w:pPr>
      <w:spacing w:after="180"/>
      <w:ind w:leftChars="400" w:left="851"/>
    </w:pPr>
    <w:rPr>
      <w:rFonts w:ascii="굴림" w:eastAsia="굴림"/>
      <w:sz w:val="16"/>
      <w:szCs w:val="16"/>
    </w:rPr>
  </w:style>
  <w:style w:type="paragraph" w:styleId="13">
    <w:name w:val="index 1"/>
    <w:basedOn w:val="a2"/>
    <w:next w:val="a2"/>
    <w:autoRedefine/>
    <w:semiHidden/>
    <w:rsid w:val="0064063C"/>
    <w:pPr>
      <w:ind w:leftChars="200" w:left="200" w:hangingChars="200" w:hanging="2000"/>
    </w:pPr>
  </w:style>
  <w:style w:type="paragraph" w:styleId="24">
    <w:name w:val="index 2"/>
    <w:basedOn w:val="a2"/>
    <w:next w:val="a2"/>
    <w:autoRedefine/>
    <w:semiHidden/>
    <w:rsid w:val="0064063C"/>
    <w:pPr>
      <w:ind w:leftChars="400" w:left="400" w:hangingChars="200" w:hanging="2000"/>
    </w:pPr>
  </w:style>
  <w:style w:type="paragraph" w:styleId="34">
    <w:name w:val="index 3"/>
    <w:basedOn w:val="a2"/>
    <w:next w:val="a2"/>
    <w:autoRedefine/>
    <w:semiHidden/>
    <w:rsid w:val="0064063C"/>
    <w:pPr>
      <w:ind w:leftChars="600" w:left="600" w:hangingChars="200" w:hanging="2000"/>
    </w:pPr>
  </w:style>
  <w:style w:type="paragraph" w:styleId="41">
    <w:name w:val="index 4"/>
    <w:basedOn w:val="a2"/>
    <w:next w:val="a2"/>
    <w:autoRedefine/>
    <w:semiHidden/>
    <w:rsid w:val="0064063C"/>
    <w:pPr>
      <w:ind w:leftChars="800" w:left="800" w:hangingChars="200" w:hanging="2000"/>
    </w:pPr>
  </w:style>
  <w:style w:type="paragraph" w:styleId="51">
    <w:name w:val="index 5"/>
    <w:basedOn w:val="a2"/>
    <w:next w:val="a2"/>
    <w:autoRedefine/>
    <w:semiHidden/>
    <w:rsid w:val="0064063C"/>
    <w:pPr>
      <w:ind w:leftChars="1000" w:left="1000" w:hangingChars="200" w:hanging="2000"/>
    </w:pPr>
  </w:style>
  <w:style w:type="paragraph" w:styleId="61">
    <w:name w:val="index 6"/>
    <w:basedOn w:val="a2"/>
    <w:next w:val="a2"/>
    <w:autoRedefine/>
    <w:semiHidden/>
    <w:rsid w:val="0064063C"/>
    <w:pPr>
      <w:ind w:leftChars="1200" w:left="1200" w:hangingChars="200" w:hanging="2000"/>
    </w:pPr>
  </w:style>
  <w:style w:type="paragraph" w:styleId="71">
    <w:name w:val="index 7"/>
    <w:basedOn w:val="a2"/>
    <w:next w:val="a2"/>
    <w:autoRedefine/>
    <w:semiHidden/>
    <w:rsid w:val="0064063C"/>
    <w:pPr>
      <w:ind w:leftChars="1400" w:left="1400" w:hangingChars="200" w:hanging="2000"/>
    </w:pPr>
  </w:style>
  <w:style w:type="paragraph" w:styleId="81">
    <w:name w:val="index 8"/>
    <w:basedOn w:val="a2"/>
    <w:next w:val="a2"/>
    <w:autoRedefine/>
    <w:semiHidden/>
    <w:rsid w:val="0064063C"/>
    <w:pPr>
      <w:ind w:leftChars="1600" w:left="1600" w:hangingChars="200" w:hanging="2000"/>
    </w:pPr>
  </w:style>
  <w:style w:type="paragraph" w:styleId="91">
    <w:name w:val="index 9"/>
    <w:basedOn w:val="a2"/>
    <w:next w:val="a2"/>
    <w:autoRedefine/>
    <w:semiHidden/>
    <w:rsid w:val="0064063C"/>
    <w:pPr>
      <w:ind w:leftChars="1800" w:left="1800" w:hangingChars="200" w:hanging="2000"/>
    </w:pPr>
  </w:style>
  <w:style w:type="paragraph" w:styleId="ac">
    <w:name w:val="index heading"/>
    <w:basedOn w:val="a2"/>
    <w:next w:val="13"/>
    <w:semiHidden/>
    <w:rsid w:val="0064063C"/>
  </w:style>
  <w:style w:type="character" w:styleId="ad">
    <w:name w:val="FollowedHyperlink"/>
    <w:rsid w:val="0064063C"/>
    <w:rPr>
      <w:color w:val="800080"/>
      <w:u w:val="single"/>
    </w:rPr>
  </w:style>
  <w:style w:type="paragraph" w:styleId="ae">
    <w:name w:val="Title"/>
    <w:basedOn w:val="a2"/>
    <w:autoRedefine/>
    <w:qFormat/>
    <w:rsid w:val="00C4725A"/>
    <w:pPr>
      <w:ind w:leftChars="0" w:left="0"/>
      <w:jc w:val="center"/>
    </w:pPr>
    <w:rPr>
      <w:b/>
      <w:sz w:val="28"/>
      <w:szCs w:val="28"/>
    </w:rPr>
  </w:style>
  <w:style w:type="character" w:styleId="af">
    <w:name w:val="page number"/>
    <w:basedOn w:val="a3"/>
    <w:rsid w:val="0064063C"/>
  </w:style>
  <w:style w:type="paragraph" w:customStyle="1" w:styleId="af0">
    <w:name w:val="표안"/>
    <w:basedOn w:val="a2"/>
    <w:rsid w:val="0064063C"/>
    <w:pPr>
      <w:ind w:rightChars="100" w:right="100"/>
    </w:pPr>
    <w:rPr>
      <w:rFonts w:ascii="굴림" w:eastAsia="굴림" w:hAnsi="돋움"/>
      <w:szCs w:val="22"/>
    </w:rPr>
  </w:style>
  <w:style w:type="paragraph" w:customStyle="1" w:styleId="25">
    <w:name w:val="표준2"/>
    <w:basedOn w:val="a2"/>
    <w:rsid w:val="0064063C"/>
    <w:pPr>
      <w:widowControl/>
      <w:wordWrap/>
      <w:autoSpaceDE/>
      <w:autoSpaceDN/>
      <w:spacing w:after="120"/>
      <w:ind w:leftChars="200" w:left="200"/>
    </w:pPr>
    <w:rPr>
      <w:rFonts w:ascii="굴림" w:eastAsia="굴림" w:hAnsi="굴림"/>
      <w:kern w:val="0"/>
      <w:sz w:val="22"/>
      <w:szCs w:val="20"/>
    </w:rPr>
  </w:style>
  <w:style w:type="character" w:styleId="af1">
    <w:name w:val="Hyperlink"/>
    <w:uiPriority w:val="99"/>
    <w:rsid w:val="0064063C"/>
    <w:rPr>
      <w:color w:val="0000FF"/>
      <w:u w:val="single"/>
    </w:rPr>
  </w:style>
  <w:style w:type="paragraph" w:customStyle="1" w:styleId="font0">
    <w:name w:val="font0"/>
    <w:basedOn w:val="a2"/>
    <w:rsid w:val="0064063C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hint="eastAsia"/>
      <w:kern w:val="0"/>
      <w:sz w:val="22"/>
      <w:szCs w:val="22"/>
    </w:rPr>
  </w:style>
  <w:style w:type="paragraph" w:customStyle="1" w:styleId="font5">
    <w:name w:val="font5"/>
    <w:basedOn w:val="a2"/>
    <w:rsid w:val="0064063C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hint="eastAsia"/>
      <w:kern w:val="0"/>
      <w:sz w:val="22"/>
      <w:szCs w:val="22"/>
    </w:rPr>
  </w:style>
  <w:style w:type="paragraph" w:customStyle="1" w:styleId="font6">
    <w:name w:val="font6"/>
    <w:basedOn w:val="a2"/>
    <w:rsid w:val="0064063C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hint="eastAsia"/>
      <w:kern w:val="0"/>
      <w:sz w:val="16"/>
      <w:szCs w:val="16"/>
    </w:rPr>
  </w:style>
  <w:style w:type="paragraph" w:customStyle="1" w:styleId="font7">
    <w:name w:val="font7"/>
    <w:basedOn w:val="a2"/>
    <w:rsid w:val="0064063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hint="eastAsia"/>
      <w:kern w:val="0"/>
      <w:szCs w:val="20"/>
    </w:rPr>
  </w:style>
  <w:style w:type="paragraph" w:customStyle="1" w:styleId="xl22">
    <w:name w:val="xl22"/>
    <w:basedOn w:val="a2"/>
    <w:rsid w:val="006406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leftChars="0" w:left="0"/>
      <w:jc w:val="left"/>
    </w:pPr>
    <w:rPr>
      <w:rFonts w:ascii="돋움" w:eastAsia="돋움" w:hAnsi="돋움" w:hint="eastAsia"/>
      <w:kern w:val="0"/>
      <w:sz w:val="16"/>
      <w:szCs w:val="16"/>
    </w:rPr>
  </w:style>
  <w:style w:type="paragraph" w:customStyle="1" w:styleId="xl23">
    <w:name w:val="xl23"/>
    <w:basedOn w:val="a2"/>
    <w:rsid w:val="006406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leftChars="0" w:left="0"/>
      <w:textAlignment w:val="top"/>
    </w:pPr>
    <w:rPr>
      <w:rFonts w:ascii="돋움" w:eastAsia="돋움" w:hAnsi="돋움" w:hint="eastAsia"/>
      <w:kern w:val="0"/>
      <w:sz w:val="16"/>
      <w:szCs w:val="16"/>
    </w:rPr>
  </w:style>
  <w:style w:type="paragraph" w:customStyle="1" w:styleId="xl24">
    <w:name w:val="xl24"/>
    <w:basedOn w:val="a2"/>
    <w:rsid w:val="006406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wordWrap/>
      <w:autoSpaceDE/>
      <w:autoSpaceDN/>
      <w:spacing w:before="100" w:beforeAutospacing="1" w:after="100" w:afterAutospacing="1"/>
      <w:textAlignment w:val="top"/>
    </w:pPr>
    <w:rPr>
      <w:rFonts w:hAnsi="바탕"/>
      <w:kern w:val="0"/>
      <w:sz w:val="24"/>
    </w:rPr>
  </w:style>
  <w:style w:type="paragraph" w:customStyle="1" w:styleId="xl25">
    <w:name w:val="xl25"/>
    <w:basedOn w:val="a2"/>
    <w:rsid w:val="006406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wordWrap/>
      <w:autoSpaceDE/>
      <w:autoSpaceDN/>
      <w:spacing w:before="100" w:beforeAutospacing="1" w:after="100" w:afterAutospacing="1"/>
      <w:jc w:val="left"/>
      <w:textAlignment w:val="top"/>
    </w:pPr>
    <w:rPr>
      <w:rFonts w:ascii="돋움" w:eastAsia="돋움" w:hAnsi="돋움" w:hint="eastAsia"/>
      <w:color w:val="000000"/>
      <w:kern w:val="0"/>
      <w:sz w:val="24"/>
    </w:rPr>
  </w:style>
  <w:style w:type="paragraph" w:customStyle="1" w:styleId="xl26">
    <w:name w:val="xl26"/>
    <w:basedOn w:val="a2"/>
    <w:rsid w:val="006406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textAlignment w:val="top"/>
    </w:pPr>
    <w:rPr>
      <w:rFonts w:hAnsi="바탕"/>
      <w:kern w:val="0"/>
      <w:sz w:val="24"/>
    </w:rPr>
  </w:style>
  <w:style w:type="paragraph" w:customStyle="1" w:styleId="xl27">
    <w:name w:val="xl27"/>
    <w:basedOn w:val="a2"/>
    <w:rsid w:val="006406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top"/>
    </w:pPr>
    <w:rPr>
      <w:rFonts w:hAnsi="바탕"/>
      <w:kern w:val="0"/>
      <w:sz w:val="24"/>
    </w:rPr>
  </w:style>
  <w:style w:type="paragraph" w:customStyle="1" w:styleId="xl28">
    <w:name w:val="xl28"/>
    <w:basedOn w:val="a2"/>
    <w:rsid w:val="006406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top"/>
    </w:pPr>
    <w:rPr>
      <w:rFonts w:hAnsi="바탕"/>
      <w:kern w:val="0"/>
      <w:sz w:val="24"/>
    </w:rPr>
  </w:style>
  <w:style w:type="paragraph" w:customStyle="1" w:styleId="xl29">
    <w:name w:val="xl29"/>
    <w:basedOn w:val="a2"/>
    <w:rsid w:val="006406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ind w:leftChars="0" w:left="0"/>
      <w:jc w:val="left"/>
      <w:textAlignment w:val="top"/>
    </w:pPr>
    <w:rPr>
      <w:rFonts w:hAnsi="Arial Unicode MS" w:cs="Arial Unicode MS" w:hint="eastAsia"/>
      <w:kern w:val="0"/>
      <w:sz w:val="12"/>
      <w:szCs w:val="12"/>
    </w:rPr>
  </w:style>
  <w:style w:type="paragraph" w:customStyle="1" w:styleId="xl30">
    <w:name w:val="xl30"/>
    <w:basedOn w:val="a2"/>
    <w:rsid w:val="0064063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wordWrap/>
      <w:autoSpaceDE/>
      <w:autoSpaceDN/>
      <w:spacing w:before="100" w:beforeAutospacing="1" w:after="100" w:afterAutospacing="1"/>
      <w:ind w:leftChars="0" w:left="0"/>
      <w:jc w:val="center"/>
      <w:textAlignment w:val="top"/>
    </w:pPr>
    <w:rPr>
      <w:rFonts w:hAnsi="새굴림" w:cs="Arial Unicode MS" w:hint="eastAsia"/>
      <w:kern w:val="0"/>
      <w:szCs w:val="20"/>
    </w:rPr>
  </w:style>
  <w:style w:type="paragraph" w:customStyle="1" w:styleId="1-">
    <w:name w:val="표 1-"/>
    <w:basedOn w:val="a0"/>
    <w:next w:val="a2"/>
    <w:autoRedefine/>
    <w:rsid w:val="0064063C"/>
    <w:pPr>
      <w:numPr>
        <w:numId w:val="14"/>
      </w:numPr>
      <w:tabs>
        <w:tab w:val="clear" w:pos="1120"/>
      </w:tabs>
      <w:ind w:left="0" w:firstLine="0"/>
    </w:pPr>
  </w:style>
  <w:style w:type="paragraph" w:customStyle="1" w:styleId="2-">
    <w:name w:val="표 2-"/>
    <w:basedOn w:val="1-"/>
    <w:next w:val="a2"/>
    <w:autoRedefine/>
    <w:rsid w:val="0064063C"/>
    <w:pPr>
      <w:numPr>
        <w:numId w:val="15"/>
      </w:numPr>
      <w:tabs>
        <w:tab w:val="clear" w:pos="1120"/>
      </w:tabs>
      <w:ind w:left="0" w:firstLine="0"/>
    </w:pPr>
  </w:style>
  <w:style w:type="paragraph" w:customStyle="1" w:styleId="3-">
    <w:name w:val="표 3-"/>
    <w:basedOn w:val="2-"/>
    <w:next w:val="a2"/>
    <w:autoRedefine/>
    <w:rsid w:val="0064063C"/>
    <w:pPr>
      <w:numPr>
        <w:numId w:val="16"/>
      </w:numPr>
      <w:tabs>
        <w:tab w:val="clear" w:pos="1120"/>
      </w:tabs>
      <w:ind w:left="0" w:firstLine="0"/>
    </w:pPr>
  </w:style>
  <w:style w:type="paragraph" w:customStyle="1" w:styleId="4-0">
    <w:name w:val="표 4-"/>
    <w:basedOn w:val="3-"/>
    <w:next w:val="a2"/>
    <w:autoRedefine/>
    <w:rsid w:val="0064063C"/>
    <w:pPr>
      <w:numPr>
        <w:numId w:val="17"/>
      </w:numPr>
      <w:tabs>
        <w:tab w:val="clear" w:pos="1120"/>
      </w:tabs>
      <w:ind w:left="0" w:firstLine="0"/>
    </w:pPr>
  </w:style>
  <w:style w:type="paragraph" w:customStyle="1" w:styleId="9-">
    <w:name w:val="표 9-"/>
    <w:basedOn w:val="3-"/>
    <w:next w:val="a2"/>
    <w:autoRedefine/>
    <w:rsid w:val="0064063C"/>
    <w:pPr>
      <w:numPr>
        <w:numId w:val="22"/>
      </w:numPr>
      <w:tabs>
        <w:tab w:val="clear" w:pos="1120"/>
      </w:tabs>
      <w:ind w:left="0" w:firstLine="0"/>
    </w:pPr>
  </w:style>
  <w:style w:type="paragraph" w:customStyle="1" w:styleId="8-">
    <w:name w:val="표 8-"/>
    <w:basedOn w:val="3-"/>
    <w:next w:val="a2"/>
    <w:autoRedefine/>
    <w:rsid w:val="0064063C"/>
    <w:pPr>
      <w:numPr>
        <w:numId w:val="21"/>
      </w:numPr>
      <w:tabs>
        <w:tab w:val="clear" w:pos="1120"/>
      </w:tabs>
      <w:ind w:left="0" w:firstLine="0"/>
    </w:pPr>
  </w:style>
  <w:style w:type="paragraph" w:customStyle="1" w:styleId="7-0">
    <w:name w:val="표 7-"/>
    <w:basedOn w:val="3-"/>
    <w:next w:val="a2"/>
    <w:autoRedefine/>
    <w:rsid w:val="0064063C"/>
    <w:pPr>
      <w:numPr>
        <w:numId w:val="20"/>
      </w:numPr>
      <w:tabs>
        <w:tab w:val="clear" w:pos="1120"/>
      </w:tabs>
      <w:ind w:left="0" w:firstLine="0"/>
    </w:pPr>
  </w:style>
  <w:style w:type="paragraph" w:customStyle="1" w:styleId="6-0">
    <w:name w:val="표 6-"/>
    <w:basedOn w:val="3-"/>
    <w:next w:val="a2"/>
    <w:autoRedefine/>
    <w:rsid w:val="0064063C"/>
    <w:pPr>
      <w:numPr>
        <w:numId w:val="19"/>
      </w:numPr>
      <w:tabs>
        <w:tab w:val="clear" w:pos="1120"/>
      </w:tabs>
      <w:ind w:left="0" w:firstLine="0"/>
    </w:pPr>
  </w:style>
  <w:style w:type="paragraph" w:customStyle="1" w:styleId="5-0">
    <w:name w:val="표 5-"/>
    <w:basedOn w:val="3-"/>
    <w:next w:val="a2"/>
    <w:autoRedefine/>
    <w:rsid w:val="0064063C"/>
    <w:pPr>
      <w:numPr>
        <w:numId w:val="18"/>
      </w:numPr>
      <w:tabs>
        <w:tab w:val="clear" w:pos="1120"/>
      </w:tabs>
      <w:ind w:left="0" w:firstLine="0"/>
    </w:pPr>
  </w:style>
  <w:style w:type="paragraph" w:customStyle="1" w:styleId="8-0">
    <w:name w:val="그림 8-"/>
    <w:basedOn w:val="5-"/>
    <w:next w:val="a2"/>
    <w:autoRedefine/>
    <w:rsid w:val="0064063C"/>
    <w:pPr>
      <w:numPr>
        <w:numId w:val="10"/>
      </w:numPr>
      <w:tabs>
        <w:tab w:val="clear" w:pos="1215"/>
      </w:tabs>
      <w:ind w:left="0" w:firstLine="0"/>
    </w:pPr>
  </w:style>
  <w:style w:type="paragraph" w:customStyle="1" w:styleId="7-">
    <w:name w:val="그림 7-"/>
    <w:basedOn w:val="5-"/>
    <w:next w:val="a2"/>
    <w:autoRedefine/>
    <w:rsid w:val="0064063C"/>
    <w:pPr>
      <w:numPr>
        <w:numId w:val="9"/>
      </w:numPr>
      <w:tabs>
        <w:tab w:val="clear" w:pos="1775"/>
      </w:tabs>
      <w:ind w:left="0" w:firstLine="0"/>
    </w:pPr>
  </w:style>
  <w:style w:type="paragraph" w:customStyle="1" w:styleId="6-">
    <w:name w:val="그림 6-"/>
    <w:basedOn w:val="5-"/>
    <w:next w:val="a2"/>
    <w:autoRedefine/>
    <w:rsid w:val="0064063C"/>
    <w:pPr>
      <w:numPr>
        <w:numId w:val="8"/>
      </w:numPr>
      <w:tabs>
        <w:tab w:val="clear" w:pos="1975"/>
      </w:tabs>
      <w:ind w:left="0" w:firstLine="0"/>
    </w:pPr>
  </w:style>
  <w:style w:type="paragraph" w:customStyle="1" w:styleId="5-">
    <w:name w:val="그림 5-"/>
    <w:basedOn w:val="2-0"/>
    <w:next w:val="a2"/>
    <w:autoRedefine/>
    <w:rsid w:val="0064063C"/>
    <w:pPr>
      <w:numPr>
        <w:numId w:val="7"/>
      </w:numPr>
      <w:tabs>
        <w:tab w:val="clear" w:pos="2175"/>
      </w:tabs>
      <w:ind w:left="0" w:firstLine="0"/>
    </w:pPr>
  </w:style>
  <w:style w:type="paragraph" w:customStyle="1" w:styleId="4-">
    <w:name w:val="그림 4-"/>
    <w:basedOn w:val="2-0"/>
    <w:next w:val="a2"/>
    <w:autoRedefine/>
    <w:rsid w:val="0064063C"/>
    <w:pPr>
      <w:numPr>
        <w:numId w:val="6"/>
      </w:numPr>
      <w:tabs>
        <w:tab w:val="clear" w:pos="2375"/>
      </w:tabs>
      <w:ind w:left="0" w:firstLine="0"/>
    </w:pPr>
  </w:style>
  <w:style w:type="paragraph" w:customStyle="1" w:styleId="3-0">
    <w:name w:val="그림 3-"/>
    <w:basedOn w:val="2-0"/>
    <w:next w:val="a2"/>
    <w:autoRedefine/>
    <w:rsid w:val="0064063C"/>
    <w:pPr>
      <w:numPr>
        <w:numId w:val="5"/>
      </w:numPr>
      <w:tabs>
        <w:tab w:val="clear" w:pos="2575"/>
      </w:tabs>
      <w:ind w:left="0" w:firstLine="0"/>
    </w:pPr>
  </w:style>
  <w:style w:type="paragraph" w:customStyle="1" w:styleId="2-0">
    <w:name w:val="그림 2-"/>
    <w:basedOn w:val="a1"/>
    <w:next w:val="a2"/>
    <w:autoRedefine/>
    <w:rsid w:val="0064063C"/>
    <w:pPr>
      <w:numPr>
        <w:numId w:val="4"/>
      </w:numPr>
      <w:tabs>
        <w:tab w:val="clear" w:pos="2775"/>
      </w:tabs>
      <w:ind w:left="0" w:firstLine="0"/>
    </w:pPr>
  </w:style>
  <w:style w:type="paragraph" w:customStyle="1" w:styleId="1-0">
    <w:name w:val="그림 1-"/>
    <w:basedOn w:val="a1"/>
    <w:next w:val="a2"/>
    <w:autoRedefine/>
    <w:rsid w:val="0064063C"/>
    <w:pPr>
      <w:numPr>
        <w:numId w:val="3"/>
      </w:numPr>
      <w:tabs>
        <w:tab w:val="clear" w:pos="2975"/>
      </w:tabs>
      <w:ind w:left="0" w:firstLine="0"/>
    </w:pPr>
  </w:style>
  <w:style w:type="paragraph" w:customStyle="1" w:styleId="9-0">
    <w:name w:val="그림 9-"/>
    <w:basedOn w:val="5-"/>
    <w:next w:val="a2"/>
    <w:autoRedefine/>
    <w:rsid w:val="0064063C"/>
    <w:pPr>
      <w:numPr>
        <w:numId w:val="11"/>
      </w:numPr>
      <w:ind w:left="0" w:firstLine="0"/>
    </w:pPr>
  </w:style>
  <w:style w:type="paragraph" w:customStyle="1" w:styleId="a">
    <w:name w:val="식"/>
    <w:basedOn w:val="a2"/>
    <w:next w:val="a2"/>
    <w:autoRedefine/>
    <w:rsid w:val="0064063C"/>
    <w:pPr>
      <w:numPr>
        <w:numId w:val="23"/>
      </w:numPr>
      <w:ind w:leftChars="0" w:left="0"/>
      <w:jc w:val="center"/>
    </w:pPr>
    <w:rPr>
      <w:b/>
    </w:rPr>
  </w:style>
  <w:style w:type="paragraph" w:styleId="af2">
    <w:name w:val="caption"/>
    <w:basedOn w:val="a2"/>
    <w:next w:val="a2"/>
    <w:qFormat/>
    <w:rsid w:val="0064063C"/>
    <w:pPr>
      <w:ind w:left="200"/>
      <w:jc w:val="center"/>
    </w:pPr>
    <w:rPr>
      <w:b/>
      <w:bCs/>
    </w:rPr>
  </w:style>
  <w:style w:type="table" w:styleId="af3">
    <w:name w:val="Table Grid"/>
    <w:basedOn w:val="a4"/>
    <w:rsid w:val="00B959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">
    <w:name w:val="TOC Heading"/>
    <w:basedOn w:val="10"/>
    <w:next w:val="a2"/>
    <w:uiPriority w:val="39"/>
    <w:unhideWhenUsed/>
    <w:qFormat/>
    <w:rsid w:val="005B59E2"/>
    <w:pPr>
      <w:keepLines/>
      <w:widowControl/>
      <w:wordWrap/>
      <w:autoSpaceDE/>
      <w:autoSpaceDN/>
      <w:spacing w:before="480" w:line="276" w:lineRule="auto"/>
      <w:ind w:left="0" w:firstLineChars="0" w:firstLine="0"/>
      <w:jc w:val="left"/>
      <w:outlineLvl w:val="9"/>
    </w:pPr>
    <w:rPr>
      <w:rFonts w:hAnsi="맑은 고딕"/>
      <w:bCs/>
      <w:color w:val="365F91"/>
      <w:kern w:val="0"/>
    </w:rPr>
  </w:style>
  <w:style w:type="paragraph" w:styleId="af4">
    <w:name w:val="Balloon Text"/>
    <w:basedOn w:val="a2"/>
    <w:link w:val="Char1"/>
    <w:rsid w:val="005B59E2"/>
    <w:rPr>
      <w:rFonts w:hAnsi="맑은 고딕"/>
      <w:sz w:val="18"/>
      <w:szCs w:val="18"/>
    </w:rPr>
  </w:style>
  <w:style w:type="character" w:customStyle="1" w:styleId="Char1">
    <w:name w:val="풍선 도움말 텍스트 Char"/>
    <w:link w:val="af4"/>
    <w:rsid w:val="005B59E2"/>
    <w:rPr>
      <w:rFonts w:ascii="맑은 고딕" w:eastAsia="맑은 고딕" w:hAnsi="맑은 고딕" w:cs="Times New Roman"/>
      <w:kern w:val="2"/>
      <w:sz w:val="18"/>
      <w:szCs w:val="18"/>
    </w:rPr>
  </w:style>
  <w:style w:type="character" w:styleId="af5">
    <w:name w:val="Strong"/>
    <w:rsid w:val="005B59E2"/>
    <w:rPr>
      <w:b/>
      <w:bCs/>
    </w:rPr>
  </w:style>
  <w:style w:type="character" w:customStyle="1" w:styleId="Char0">
    <w:name w:val="바닥글 Char"/>
    <w:link w:val="a9"/>
    <w:rsid w:val="00687AD6"/>
    <w:rPr>
      <w:rFonts w:ascii="굴림" w:eastAsia="굴림"/>
      <w:kern w:val="2"/>
      <w:szCs w:val="24"/>
    </w:rPr>
  </w:style>
  <w:style w:type="paragraph" w:styleId="af6">
    <w:name w:val="List Paragraph"/>
    <w:basedOn w:val="a2"/>
    <w:uiPriority w:val="34"/>
    <w:qFormat/>
    <w:rsid w:val="004F1F86"/>
    <w:pPr>
      <w:ind w:leftChars="400" w:left="800"/>
    </w:pPr>
  </w:style>
  <w:style w:type="character" w:styleId="af7">
    <w:name w:val="Placeholder Text"/>
    <w:basedOn w:val="a3"/>
    <w:uiPriority w:val="99"/>
    <w:semiHidden/>
    <w:rsid w:val="006851BB"/>
    <w:rPr>
      <w:color w:val="808080"/>
    </w:rPr>
  </w:style>
  <w:style w:type="paragraph" w:customStyle="1" w:styleId="af8">
    <w:name w:val="사용자 설정 목차"/>
    <w:basedOn w:val="a2"/>
    <w:link w:val="Char2"/>
    <w:rsid w:val="00A75484"/>
    <w:pPr>
      <w:ind w:leftChars="0" w:left="0"/>
    </w:pPr>
    <w:rPr>
      <w:rFonts w:hAnsi="맑은 고딕"/>
      <w:b/>
      <w:color w:val="FFFFFF"/>
      <w:sz w:val="24"/>
    </w:rPr>
  </w:style>
  <w:style w:type="character" w:styleId="af9">
    <w:name w:val="annotation reference"/>
    <w:basedOn w:val="a3"/>
    <w:rsid w:val="008D7141"/>
    <w:rPr>
      <w:sz w:val="18"/>
      <w:szCs w:val="18"/>
    </w:rPr>
  </w:style>
  <w:style w:type="character" w:customStyle="1" w:styleId="Char2">
    <w:name w:val="사용자 설정 목차 Char"/>
    <w:basedOn w:val="a3"/>
    <w:link w:val="af8"/>
    <w:rsid w:val="00A75484"/>
    <w:rPr>
      <w:rFonts w:ascii="맑은 고딕" w:eastAsia="맑은 고딕" w:hAnsi="맑은 고딕"/>
      <w:b/>
      <w:color w:val="FFFFFF"/>
      <w:kern w:val="2"/>
      <w:sz w:val="24"/>
      <w:szCs w:val="24"/>
    </w:rPr>
  </w:style>
  <w:style w:type="paragraph" w:styleId="afa">
    <w:name w:val="annotation text"/>
    <w:basedOn w:val="a2"/>
    <w:link w:val="Char3"/>
    <w:rsid w:val="008D7141"/>
    <w:pPr>
      <w:jc w:val="left"/>
    </w:pPr>
  </w:style>
  <w:style w:type="character" w:customStyle="1" w:styleId="Char3">
    <w:name w:val="메모 텍스트 Char"/>
    <w:basedOn w:val="a3"/>
    <w:link w:val="afa"/>
    <w:rsid w:val="008D7141"/>
    <w:rPr>
      <w:rFonts w:ascii="새굴림" w:eastAsia="새굴림"/>
      <w:kern w:val="2"/>
      <w:szCs w:val="24"/>
    </w:rPr>
  </w:style>
  <w:style w:type="paragraph" w:styleId="afb">
    <w:name w:val="annotation subject"/>
    <w:basedOn w:val="afa"/>
    <w:next w:val="afa"/>
    <w:link w:val="Char4"/>
    <w:rsid w:val="008D7141"/>
    <w:rPr>
      <w:b/>
      <w:bCs/>
    </w:rPr>
  </w:style>
  <w:style w:type="character" w:customStyle="1" w:styleId="Char4">
    <w:name w:val="메모 주제 Char"/>
    <w:basedOn w:val="Char3"/>
    <w:link w:val="afb"/>
    <w:rsid w:val="008D7141"/>
    <w:rPr>
      <w:rFonts w:ascii="새굴림" w:eastAsia="새굴림"/>
      <w:b/>
      <w:bCs/>
      <w:kern w:val="2"/>
      <w:szCs w:val="24"/>
    </w:rPr>
  </w:style>
  <w:style w:type="paragraph" w:customStyle="1" w:styleId="afc">
    <w:name w:val="표 기본"/>
    <w:basedOn w:val="a2"/>
    <w:link w:val="Char5"/>
    <w:rsid w:val="00B077EC"/>
    <w:pPr>
      <w:ind w:leftChars="0" w:left="0"/>
      <w:jc w:val="center"/>
    </w:pPr>
    <w:rPr>
      <w:rFonts w:hAnsi="맑은 고딕"/>
    </w:rPr>
  </w:style>
  <w:style w:type="paragraph" w:customStyle="1" w:styleId="1-1">
    <w:name w:val="제목 1 - 텍스트"/>
    <w:basedOn w:val="10"/>
    <w:link w:val="1-Char"/>
    <w:rsid w:val="00B077EC"/>
    <w:pPr>
      <w:spacing w:before="0"/>
      <w:ind w:left="83" w:right="100" w:hanging="83"/>
    </w:pPr>
  </w:style>
  <w:style w:type="character" w:customStyle="1" w:styleId="Char5">
    <w:name w:val="표 기본 Char"/>
    <w:basedOn w:val="a3"/>
    <w:link w:val="afc"/>
    <w:rsid w:val="00B077EC"/>
    <w:rPr>
      <w:rFonts w:ascii="맑은 고딕" w:eastAsia="맑은 고딕" w:hAnsi="맑은 고딕"/>
      <w:kern w:val="2"/>
      <w:szCs w:val="24"/>
    </w:rPr>
  </w:style>
  <w:style w:type="paragraph" w:customStyle="1" w:styleId="11">
    <w:name w:val="제목 1 섹션"/>
    <w:basedOn w:val="a2"/>
    <w:link w:val="1Char0"/>
    <w:autoRedefine/>
    <w:qFormat/>
    <w:rsid w:val="00F00275"/>
    <w:pPr>
      <w:spacing w:after="0"/>
      <w:ind w:left="400" w:rightChars="100" w:right="200"/>
    </w:pPr>
    <w:rPr>
      <w:b/>
      <w:smallCaps/>
      <w:szCs w:val="28"/>
    </w:rPr>
  </w:style>
  <w:style w:type="character" w:customStyle="1" w:styleId="1Char">
    <w:name w:val="제목 1 Char"/>
    <w:aliases w:val="제목 1 - 텍스트 상자 Char"/>
    <w:basedOn w:val="a3"/>
    <w:link w:val="10"/>
    <w:rsid w:val="00C272BC"/>
    <w:rPr>
      <w:rFonts w:ascii="맑은 고딕" w:eastAsia="맑은 고딕"/>
      <w:b/>
      <w:smallCaps/>
      <w:kern w:val="2"/>
      <w:sz w:val="28"/>
      <w:szCs w:val="28"/>
    </w:rPr>
  </w:style>
  <w:style w:type="character" w:customStyle="1" w:styleId="1-Char">
    <w:name w:val="제목 1 - 텍스트 Char"/>
    <w:basedOn w:val="1Char"/>
    <w:link w:val="1-1"/>
    <w:rsid w:val="00B077EC"/>
    <w:rPr>
      <w:rFonts w:ascii="맑은 고딕" w:eastAsia="맑은 고딕"/>
      <w:b/>
      <w:smallCaps/>
      <w:kern w:val="2"/>
      <w:sz w:val="24"/>
      <w:szCs w:val="24"/>
    </w:rPr>
  </w:style>
  <w:style w:type="paragraph" w:styleId="afd">
    <w:name w:val="Revision"/>
    <w:hidden/>
    <w:uiPriority w:val="99"/>
    <w:semiHidden/>
    <w:rsid w:val="00464DD0"/>
    <w:rPr>
      <w:rFonts w:ascii="맑은 고딕" w:eastAsia="맑은 고딕"/>
      <w:kern w:val="2"/>
      <w:szCs w:val="24"/>
    </w:rPr>
  </w:style>
  <w:style w:type="character" w:customStyle="1" w:styleId="1Char0">
    <w:name w:val="제목 1 섹션 Char"/>
    <w:basedOn w:val="a3"/>
    <w:link w:val="11"/>
    <w:rsid w:val="00F00275"/>
    <w:rPr>
      <w:rFonts w:ascii="맑은 고딕" w:eastAsia="맑은 고딕"/>
      <w:b/>
      <w:smallCaps/>
      <w:kern w:val="2"/>
      <w:szCs w:val="28"/>
    </w:rPr>
  </w:style>
  <w:style w:type="paragraph" w:customStyle="1" w:styleId="-">
    <w:name w:val="제목 - 목차 없음"/>
    <w:basedOn w:val="11"/>
    <w:link w:val="-Char"/>
    <w:qFormat/>
    <w:rsid w:val="00A71D10"/>
    <w:pPr>
      <w:ind w:leftChars="0" w:left="0"/>
    </w:pPr>
  </w:style>
  <w:style w:type="character" w:customStyle="1" w:styleId="-Char">
    <w:name w:val="제목 - 목차 없음 Char"/>
    <w:basedOn w:val="1Char0"/>
    <w:link w:val="-"/>
    <w:rsid w:val="00A71D10"/>
    <w:rPr>
      <w:rFonts w:ascii="맑은 고딕" w:eastAsia="맑은 고딕"/>
      <w:b/>
      <w:smallCaps/>
      <w:kern w:val="2"/>
      <w:sz w:val="32"/>
      <w:szCs w:val="28"/>
    </w:rPr>
  </w:style>
  <w:style w:type="paragraph" w:styleId="afe">
    <w:name w:val="No Spacing"/>
    <w:link w:val="Char6"/>
    <w:uiPriority w:val="1"/>
    <w:qFormat/>
    <w:rsid w:val="001A5833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6">
    <w:name w:val="간격 없음 Char"/>
    <w:basedOn w:val="a3"/>
    <w:link w:val="afe"/>
    <w:uiPriority w:val="1"/>
    <w:rsid w:val="001A5833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머리글 Char"/>
    <w:basedOn w:val="a3"/>
    <w:link w:val="a7"/>
    <w:uiPriority w:val="99"/>
    <w:rsid w:val="001A5833"/>
    <w:rPr>
      <w:rFonts w:ascii="굴림" w:eastAsia="굴림"/>
      <w:kern w:val="2"/>
      <w:szCs w:val="24"/>
    </w:rPr>
  </w:style>
  <w:style w:type="paragraph" w:customStyle="1" w:styleId="1">
    <w:name w:val="스타일1"/>
    <w:basedOn w:val="a2"/>
    <w:link w:val="1Char1"/>
    <w:qFormat/>
    <w:rsid w:val="00C272BC"/>
    <w:pPr>
      <w:numPr>
        <w:numId w:val="25"/>
      </w:numPr>
      <w:spacing w:after="0"/>
      <w:ind w:leftChars="0" w:left="600"/>
      <w:contextualSpacing w:val="0"/>
      <w:jc w:val="left"/>
    </w:pPr>
    <w:rPr>
      <w:b/>
      <w:szCs w:val="20"/>
    </w:rPr>
  </w:style>
  <w:style w:type="paragraph" w:customStyle="1" w:styleId="2">
    <w:name w:val="스타일2"/>
    <w:basedOn w:val="a2"/>
    <w:link w:val="2Char"/>
    <w:rsid w:val="00C272BC"/>
    <w:pPr>
      <w:numPr>
        <w:numId w:val="26"/>
      </w:numPr>
      <w:spacing w:after="0"/>
      <w:ind w:leftChars="0" w:left="600"/>
      <w:contextualSpacing w:val="0"/>
      <w:jc w:val="left"/>
    </w:pPr>
    <w:rPr>
      <w:szCs w:val="20"/>
    </w:rPr>
  </w:style>
  <w:style w:type="character" w:customStyle="1" w:styleId="1Char1">
    <w:name w:val="스타일1 Char"/>
    <w:basedOn w:val="a3"/>
    <w:link w:val="1"/>
    <w:rsid w:val="00C272BC"/>
    <w:rPr>
      <w:rFonts w:ascii="맑은 고딕" w:eastAsia="맑은 고딕"/>
      <w:b/>
      <w:kern w:val="2"/>
    </w:rPr>
  </w:style>
  <w:style w:type="paragraph" w:customStyle="1" w:styleId="30">
    <w:name w:val="스타일3"/>
    <w:basedOn w:val="1"/>
    <w:link w:val="3Char"/>
    <w:qFormat/>
    <w:rsid w:val="00C272BC"/>
    <w:pPr>
      <w:numPr>
        <w:numId w:val="27"/>
      </w:numPr>
      <w:ind w:hanging="174"/>
    </w:pPr>
  </w:style>
  <w:style w:type="character" w:customStyle="1" w:styleId="2Char">
    <w:name w:val="스타일2 Char"/>
    <w:basedOn w:val="a3"/>
    <w:link w:val="2"/>
    <w:rsid w:val="00C272BC"/>
    <w:rPr>
      <w:rFonts w:ascii="맑은 고딕" w:eastAsia="맑은 고딕"/>
      <w:kern w:val="2"/>
    </w:rPr>
  </w:style>
  <w:style w:type="paragraph" w:customStyle="1" w:styleId="42">
    <w:name w:val="스타일4"/>
    <w:basedOn w:val="2"/>
    <w:link w:val="4Char"/>
    <w:qFormat/>
    <w:rsid w:val="0004484D"/>
    <w:pPr>
      <w:ind w:left="709" w:hanging="283"/>
    </w:pPr>
  </w:style>
  <w:style w:type="character" w:customStyle="1" w:styleId="3Char">
    <w:name w:val="스타일3 Char"/>
    <w:basedOn w:val="1Char1"/>
    <w:link w:val="30"/>
    <w:rsid w:val="00C272BC"/>
    <w:rPr>
      <w:rFonts w:ascii="맑은 고딕" w:eastAsia="맑은 고딕"/>
      <w:b/>
      <w:kern w:val="2"/>
    </w:rPr>
  </w:style>
  <w:style w:type="character" w:customStyle="1" w:styleId="4Char">
    <w:name w:val="스타일4 Char"/>
    <w:basedOn w:val="2Char"/>
    <w:link w:val="42"/>
    <w:rsid w:val="0004484D"/>
    <w:rPr>
      <w:rFonts w:ascii="맑은 고딕" w:eastAsia="맑은 고딕"/>
      <w:kern w:val="2"/>
    </w:rPr>
  </w:style>
  <w:style w:type="paragraph" w:styleId="aff">
    <w:name w:val="Normal (Web)"/>
    <w:basedOn w:val="a2"/>
    <w:uiPriority w:val="99"/>
    <w:semiHidden/>
    <w:unhideWhenUsed/>
    <w:rsid w:val="009917EE"/>
    <w:pPr>
      <w:widowControl/>
      <w:wordWrap/>
      <w:autoSpaceDE/>
      <w:autoSpaceDN/>
      <w:spacing w:before="100" w:beforeAutospacing="1" w:after="100" w:afterAutospacing="1"/>
      <w:ind w:leftChars="0" w:left="0"/>
      <w:contextualSpacing w:val="0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0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TF\Desktop\&#47924;&#44592;%20&#44592;&#54925;&#49436;%20&#50577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49530-5E80-4D6B-81D1-33FEA6941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무기 기획서 양식.dotx</Template>
  <TotalTime>24580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버프 시스템 기획서</vt:lpstr>
      <vt:lpstr>버프 시스템 기획서</vt:lpstr>
    </vt:vector>
  </TitlesOfParts>
  <Company>FiveFinger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버프 시스템 기획서</dc:title>
  <dc:creator>배민규</dc:creator>
  <cp:lastModifiedBy>user</cp:lastModifiedBy>
  <cp:revision>3876</cp:revision>
  <cp:lastPrinted>2006-02-15T09:25:00Z</cp:lastPrinted>
  <dcterms:created xsi:type="dcterms:W3CDTF">2016-11-23T10:11:00Z</dcterms:created>
  <dcterms:modified xsi:type="dcterms:W3CDTF">2018-06-19T13:10:00Z</dcterms:modified>
</cp:coreProperties>
</file>